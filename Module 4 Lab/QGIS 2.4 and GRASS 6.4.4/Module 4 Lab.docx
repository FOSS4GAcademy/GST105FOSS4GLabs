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1E35" w:rsidRDefault="00341E35" w:rsidP="00341E35">
      <w:pPr>
        <w:tabs>
          <w:tab w:val="left" w:pos="5745"/>
        </w:tabs>
        <w:jc w:val="center"/>
      </w:pPr>
    </w:p>
    <w:p w:rsidR="00341E35" w:rsidRDefault="00341E35" w:rsidP="00341E35">
      <w:pPr>
        <w:tabs>
          <w:tab w:val="left" w:pos="5745"/>
        </w:tabs>
        <w:jc w:val="center"/>
      </w:pPr>
      <w:r w:rsidRPr="003B572B">
        <w:rPr>
          <w:rFonts w:ascii="Arial" w:hAnsi="Arial" w:cs="Arial"/>
          <w:b/>
          <w:sz w:val="36"/>
          <w:szCs w:val="36"/>
        </w:rPr>
        <w:fldChar w:fldCharType="begin"/>
      </w:r>
      <w:r w:rsidRPr="003B572B">
        <w:rPr>
          <w:rFonts w:ascii="Arial" w:hAnsi="Arial" w:cs="Arial"/>
          <w:b/>
          <w:sz w:val="36"/>
          <w:szCs w:val="36"/>
        </w:rPr>
        <w:instrText xml:space="preserve"> LINK Word.Document.12 "E:\\NDG\\GIS\\Include_DOL_Logo.docx" "" \a \p \f 0 </w:instrText>
      </w:r>
      <w:r w:rsidRPr="003B572B">
        <w:rPr>
          <w:rFonts w:ascii="Arial" w:hAnsi="Arial" w:cs="Arial"/>
          <w:b/>
          <w:sz w:val="36"/>
          <w:szCs w:val="36"/>
        </w:rPr>
        <w:fldChar w:fldCharType="separate"/>
      </w:r>
      <w:r>
        <w:rPr>
          <w:rFonts w:ascii="Arial" w:hAnsi="Arial" w:cs="Arial"/>
          <w:b/>
          <w:noProof/>
          <w:sz w:val="36"/>
          <w:szCs w:val="36"/>
          <w:lang w:eastAsia="en-US"/>
        </w:rPr>
        <w:drawing>
          <wp:inline distT="0" distB="0" distL="0" distR="0" wp14:anchorId="647C6CD7" wp14:editId="14685A76">
            <wp:extent cx="5486400" cy="2019300"/>
            <wp:effectExtent l="0" t="0" r="0" b="0"/>
            <wp:docPr id="1"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r w:rsidRPr="003B572B">
        <w:rPr>
          <w:rFonts w:ascii="Arial" w:hAnsi="Arial" w:cs="Arial"/>
          <w:b/>
          <w:sz w:val="36"/>
          <w:szCs w:val="36"/>
        </w:rPr>
        <w:fldChar w:fldCharType="end"/>
      </w:r>
    </w:p>
    <w:p w:rsidR="00341E35" w:rsidRDefault="00341E35" w:rsidP="00341E35">
      <w:pPr>
        <w:rPr>
          <w:rFonts w:eastAsiaTheme="majorEastAsia"/>
          <w:caps/>
        </w:rPr>
      </w:pPr>
    </w:p>
    <w:p w:rsidR="00341E35" w:rsidRPr="00CA10F2" w:rsidRDefault="00062D91" w:rsidP="00341E35">
      <w:pPr>
        <w:jc w:val="center"/>
        <w:rPr>
          <w:rFonts w:ascii="Arial" w:eastAsiaTheme="majorEastAsia" w:hAnsi="Arial" w:cs="Arial"/>
          <w:b/>
          <w:caps/>
          <w:sz w:val="36"/>
          <w:szCs w:val="36"/>
        </w:rPr>
      </w:pPr>
      <w:sdt>
        <w:sdtPr>
          <w:rPr>
            <w:rFonts w:ascii="Arial" w:eastAsiaTheme="majorEastAsia" w:hAnsi="Arial" w:cs="Arial"/>
            <w:b/>
            <w:caps/>
            <w:sz w:val="36"/>
            <w:szCs w:val="36"/>
          </w:rPr>
          <w:alias w:val="Subject"/>
          <w:id w:val="973800871"/>
          <w:showingPlcHdr/>
          <w:dataBinding w:prefixMappings="xmlns:ns0='http://purl.org/dc/elements/1.1/' xmlns:ns1='http://schemas.openxmlformats.org/package/2006/metadata/core-properties' " w:xpath="/ns1:coreProperties[1]/ns0:subject[1]" w:storeItemID="{6C3C8BC8-F283-45AE-878A-BAB7291924A1}"/>
          <w:text/>
        </w:sdtPr>
        <w:sdtEndPr/>
        <w:sdtContent>
          <w:r w:rsidR="00341E35">
            <w:rPr>
              <w:rFonts w:ascii="Arial" w:eastAsiaTheme="majorEastAsia" w:hAnsi="Arial" w:cs="Arial"/>
              <w:b/>
              <w:caps/>
              <w:sz w:val="36"/>
              <w:szCs w:val="36"/>
            </w:rPr>
            <w:t xml:space="preserve">     </w:t>
          </w:r>
        </w:sdtContent>
      </w:sdt>
    </w:p>
    <w:p w:rsidR="00341E35" w:rsidRPr="00CA10F2" w:rsidRDefault="00341E35" w:rsidP="00341E35">
      <w:pPr>
        <w:jc w:val="center"/>
        <w:rPr>
          <w:rFonts w:ascii="Arial" w:hAnsi="Arial" w:cs="Arial"/>
          <w:b/>
          <w:sz w:val="36"/>
          <w:szCs w:val="36"/>
        </w:rPr>
      </w:pPr>
    </w:p>
    <w:p w:rsidR="00341E35" w:rsidRDefault="00341E35" w:rsidP="00341E35">
      <w:pPr>
        <w:jc w:val="center"/>
        <w:rPr>
          <w:rFonts w:ascii="Arial" w:hAnsi="Arial" w:cs="Arial"/>
          <w:b/>
          <w:sz w:val="36"/>
          <w:szCs w:val="36"/>
        </w:rPr>
      </w:pPr>
      <w:r>
        <w:rPr>
          <w:rFonts w:ascii="Arial" w:hAnsi="Arial" w:cs="Arial"/>
          <w:b/>
          <w:sz w:val="36"/>
          <w:szCs w:val="36"/>
        </w:rPr>
        <w:t>GST 10</w:t>
      </w:r>
      <w:r w:rsidR="00DC255E">
        <w:rPr>
          <w:rFonts w:ascii="Arial" w:hAnsi="Arial" w:cs="Arial"/>
          <w:b/>
          <w:sz w:val="36"/>
          <w:szCs w:val="36"/>
        </w:rPr>
        <w:t>5</w:t>
      </w:r>
      <w:r>
        <w:rPr>
          <w:rFonts w:ascii="Arial" w:hAnsi="Arial" w:cs="Arial"/>
          <w:b/>
          <w:sz w:val="36"/>
          <w:szCs w:val="36"/>
        </w:rPr>
        <w:t xml:space="preserve">: </w:t>
      </w:r>
      <w:r w:rsidR="00DC255E">
        <w:rPr>
          <w:rFonts w:ascii="Arial" w:hAnsi="Arial" w:cs="Arial"/>
          <w:b/>
          <w:sz w:val="36"/>
          <w:szCs w:val="36"/>
        </w:rPr>
        <w:t>Introduction to Remote Sensing</w:t>
      </w:r>
    </w:p>
    <w:p w:rsidR="00341E35" w:rsidRDefault="001A6AFD" w:rsidP="00341E35">
      <w:pPr>
        <w:jc w:val="center"/>
        <w:rPr>
          <w:rFonts w:ascii="Arial" w:hAnsi="Arial" w:cs="Arial"/>
          <w:b/>
          <w:sz w:val="36"/>
          <w:szCs w:val="36"/>
        </w:rPr>
      </w:pPr>
      <w:r>
        <w:rPr>
          <w:rFonts w:ascii="Arial" w:hAnsi="Arial" w:cs="Arial"/>
          <w:b/>
          <w:sz w:val="36"/>
          <w:szCs w:val="36"/>
        </w:rPr>
        <w:t>Lab 4</w:t>
      </w:r>
      <w:r w:rsidR="00341E35">
        <w:rPr>
          <w:rFonts w:ascii="Arial" w:hAnsi="Arial" w:cs="Arial"/>
          <w:b/>
          <w:sz w:val="36"/>
          <w:szCs w:val="36"/>
        </w:rPr>
        <w:t xml:space="preserve">:  </w:t>
      </w:r>
      <w:r>
        <w:rPr>
          <w:rFonts w:ascii="Arial" w:hAnsi="Arial" w:cs="Arial"/>
          <w:b/>
          <w:sz w:val="36"/>
          <w:szCs w:val="36"/>
        </w:rPr>
        <w:t>Image Rectification</w:t>
      </w:r>
    </w:p>
    <w:p w:rsidR="00341E35" w:rsidRDefault="00341E35" w:rsidP="00341E35">
      <w:pPr>
        <w:jc w:val="center"/>
        <w:rPr>
          <w:rFonts w:ascii="Arial" w:hAnsi="Arial" w:cs="Arial"/>
          <w:b/>
          <w:sz w:val="36"/>
          <w:szCs w:val="36"/>
        </w:rPr>
      </w:pPr>
    </w:p>
    <w:p w:rsidR="00341E35" w:rsidRDefault="00341E35" w:rsidP="00341E35">
      <w:pPr>
        <w:jc w:val="center"/>
        <w:rPr>
          <w:rFonts w:ascii="Arial" w:hAnsi="Arial" w:cs="Arial"/>
          <w:b/>
        </w:rPr>
      </w:pPr>
      <w:r w:rsidRPr="00022774">
        <w:rPr>
          <w:rFonts w:ascii="Arial" w:hAnsi="Arial" w:cs="Arial"/>
          <w:b/>
        </w:rPr>
        <w:t xml:space="preserve">Objective </w:t>
      </w:r>
      <w:r>
        <w:rPr>
          <w:rFonts w:ascii="Arial" w:hAnsi="Arial" w:cs="Arial"/>
          <w:b/>
        </w:rPr>
        <w:t xml:space="preserve">– </w:t>
      </w:r>
      <w:r w:rsidR="001A6AFD">
        <w:rPr>
          <w:rFonts w:ascii="Arial" w:hAnsi="Arial" w:cs="Arial"/>
          <w:b/>
        </w:rPr>
        <w:t>Perform an image rectification</w:t>
      </w:r>
    </w:p>
    <w:p w:rsidR="00341E35" w:rsidRPr="00057168" w:rsidRDefault="00341E35" w:rsidP="00341E35">
      <w:pPr>
        <w:rPr>
          <w:rFonts w:ascii="Arial" w:hAnsi="Arial" w:cs="Arial"/>
          <w:b/>
          <w:sz w:val="22"/>
          <w:szCs w:val="22"/>
        </w:rPr>
      </w:pPr>
    </w:p>
    <w:p w:rsidR="00341E35" w:rsidRPr="00057168" w:rsidRDefault="00341E35" w:rsidP="00341E35">
      <w:pPr>
        <w:jc w:val="center"/>
        <w:rPr>
          <w:rFonts w:ascii="Arial" w:hAnsi="Arial" w:cs="Arial"/>
          <w:b/>
          <w:color w:val="C00000"/>
          <w:sz w:val="22"/>
          <w:szCs w:val="22"/>
        </w:rPr>
      </w:pPr>
      <w:r w:rsidRPr="00057168">
        <w:rPr>
          <w:rFonts w:ascii="Arial" w:hAnsi="Arial" w:cs="Arial"/>
          <w:b/>
          <w:sz w:val="22"/>
          <w:szCs w:val="22"/>
        </w:rPr>
        <w:t>Document Version:</w:t>
      </w:r>
      <w:r w:rsidRPr="00057168">
        <w:rPr>
          <w:sz w:val="22"/>
          <w:szCs w:val="22"/>
        </w:rPr>
        <w:t xml:space="preserve"> </w:t>
      </w:r>
      <w:r w:rsidR="00C373BB">
        <w:rPr>
          <w:rFonts w:ascii="Arial" w:hAnsi="Arial" w:cs="Arial"/>
          <w:b/>
          <w:color w:val="C00000"/>
          <w:sz w:val="22"/>
          <w:szCs w:val="22"/>
        </w:rPr>
        <w:t>2014-07-15</w:t>
      </w:r>
      <w:r w:rsidRPr="00057168">
        <w:rPr>
          <w:rFonts w:ascii="Arial" w:hAnsi="Arial" w:cs="Arial"/>
          <w:b/>
          <w:color w:val="C00000"/>
          <w:sz w:val="22"/>
          <w:szCs w:val="22"/>
        </w:rPr>
        <w:t xml:space="preserve"> (Beta)</w:t>
      </w:r>
    </w:p>
    <w:p w:rsidR="00341E35" w:rsidRDefault="00341E35" w:rsidP="00341E35">
      <w:pPr>
        <w:jc w:val="center"/>
        <w:rPr>
          <w:rFonts w:ascii="Arial" w:hAnsi="Arial" w:cs="Arial"/>
          <w:b/>
          <w:sz w:val="36"/>
          <w:szCs w:val="36"/>
        </w:rPr>
      </w:pPr>
    </w:p>
    <w:p w:rsidR="00341E35" w:rsidRDefault="00341E35" w:rsidP="00341E35">
      <w:pPr>
        <w:jc w:val="center"/>
        <w:rPr>
          <w:rFonts w:ascii="Arial" w:hAnsi="Arial" w:cs="Arial"/>
          <w:b/>
          <w:sz w:val="36"/>
          <w:szCs w:val="36"/>
        </w:rPr>
      </w:pPr>
    </w:p>
    <w:p w:rsidR="00341E35" w:rsidRDefault="00341E35" w:rsidP="00341E35">
      <w:pPr>
        <w:jc w:val="center"/>
        <w:rPr>
          <w:rFonts w:ascii="Arial" w:hAnsi="Arial" w:cs="Arial"/>
          <w:b/>
          <w:sz w:val="36"/>
          <w:szCs w:val="36"/>
        </w:rPr>
      </w:pPr>
    </w:p>
    <w:p w:rsidR="00341E35" w:rsidRDefault="00341E35" w:rsidP="00341E35">
      <w:pPr>
        <w:jc w:val="center"/>
        <w:rPr>
          <w:rFonts w:ascii="Arial" w:hAnsi="Arial" w:cs="Arial"/>
          <w:b/>
          <w:sz w:val="36"/>
          <w:szCs w:val="36"/>
        </w:rPr>
      </w:pPr>
    </w:p>
    <w:p w:rsidR="00341E35" w:rsidRDefault="00341E35" w:rsidP="00341E35">
      <w:pPr>
        <w:jc w:val="center"/>
      </w:pPr>
    </w:p>
    <w:p w:rsidR="00341E35" w:rsidRDefault="00341E35" w:rsidP="00341E35">
      <w:pPr>
        <w:jc w:val="center"/>
      </w:pPr>
    </w:p>
    <w:p w:rsidR="00341E35" w:rsidRDefault="00341E35" w:rsidP="00341E35">
      <w:pPr>
        <w:jc w:val="center"/>
      </w:pPr>
      <w:r>
        <w:rPr>
          <w:noProof/>
          <w:lang w:eastAsia="en-US"/>
        </w:rPr>
        <mc:AlternateContent>
          <mc:Choice Requires="wpc">
            <w:drawing>
              <wp:inline distT="0" distB="0" distL="0" distR="0" wp14:anchorId="026318FE" wp14:editId="2EC27DA0">
                <wp:extent cx="5486400" cy="520700"/>
                <wp:effectExtent l="0" t="19050" r="0" b="1270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0" name="Rectangle 46"/>
                        <wps:cNvSpPr>
                          <a:spLocks noChangeArrowheads="1"/>
                        </wps:cNvSpPr>
                        <wps:spPr bwMode="auto">
                          <a:xfrm>
                            <a:off x="0" y="-3175"/>
                            <a:ext cx="5505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r>
                                <w:rPr>
                                  <w:rFonts w:ascii="Arial" w:hAnsi="Arial" w:cs="Arial"/>
                                  <w:b/>
                                  <w:bCs/>
                                  <w:color w:val="000000"/>
                                </w:rPr>
                                <w:t>Author:</w:t>
                              </w:r>
                            </w:p>
                          </w:txbxContent>
                        </wps:txbx>
                        <wps:bodyPr rot="0" vert="horz" wrap="none" lIns="0" tIns="0" rIns="0" bIns="0" anchor="t" anchorCtr="0">
                          <a:spAutoFit/>
                        </wps:bodyPr>
                      </wps:wsp>
                      <wps:wsp>
                        <wps:cNvPr id="91" name="Rectangle 47"/>
                        <wps:cNvSpPr>
                          <a:spLocks noChangeArrowheads="1"/>
                        </wps:cNvSpPr>
                        <wps:spPr bwMode="auto">
                          <a:xfrm>
                            <a:off x="899795" y="1270"/>
                            <a:ext cx="4254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r>
                                <w:rPr>
                                  <w:rFonts w:ascii="Arial" w:hAnsi="Arial" w:cs="Arial"/>
                                  <w:color w:val="1F497D"/>
                                </w:rPr>
                                <w:t xml:space="preserve"> </w:t>
                              </w:r>
                            </w:p>
                          </w:txbxContent>
                        </wps:txbx>
                        <wps:bodyPr rot="0" vert="horz" wrap="none" lIns="0" tIns="0" rIns="0" bIns="0" anchor="t" anchorCtr="0">
                          <a:spAutoFit/>
                        </wps:bodyPr>
                      </wps:wsp>
                      <wps:wsp>
                        <wps:cNvPr id="92" name="Rectangle 48"/>
                        <wps:cNvSpPr>
                          <a:spLocks noChangeArrowheads="1"/>
                        </wps:cNvSpPr>
                        <wps:spPr bwMode="auto">
                          <a:xfrm>
                            <a:off x="929640" y="1270"/>
                            <a:ext cx="895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txbxContent>
                        </wps:txbx>
                        <wps:bodyPr rot="0" vert="horz" wrap="none" lIns="0" tIns="0" rIns="0" bIns="0" anchor="t" anchorCtr="0">
                          <a:spAutoFit/>
                        </wps:bodyPr>
                      </wps:wsp>
                      <wps:wsp>
                        <wps:cNvPr id="93" name="Rectangle 49"/>
                        <wps:cNvSpPr>
                          <a:spLocks noChangeArrowheads="1"/>
                        </wps:cNvSpPr>
                        <wps:spPr bwMode="auto">
                          <a:xfrm>
                            <a:off x="3117850" y="-3175"/>
                            <a:ext cx="4254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r>
                                <w:rPr>
                                  <w:rFonts w:ascii="Arial" w:hAnsi="Arial" w:cs="Arial"/>
                                  <w:b/>
                                  <w:bCs/>
                                  <w:color w:val="000000"/>
                                </w:rPr>
                                <w:t xml:space="preserve"> </w:t>
                              </w:r>
                            </w:p>
                          </w:txbxContent>
                        </wps:txbx>
                        <wps:bodyPr rot="0" vert="horz" wrap="none" lIns="0" tIns="0" rIns="0" bIns="0" anchor="t" anchorCtr="0">
                          <a:spAutoFit/>
                        </wps:bodyPr>
                      </wps:wsp>
                      <wps:wsp>
                        <wps:cNvPr id="95" name="Rectangle 50"/>
                        <wps:cNvSpPr>
                          <a:spLocks noChangeArrowheads="1"/>
                        </wps:cNvSpPr>
                        <wps:spPr bwMode="auto">
                          <a:xfrm>
                            <a:off x="0" y="159385"/>
                            <a:ext cx="263398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pPr>
                                <w:rPr>
                                  <w:rFonts w:ascii="Arial" w:hAnsi="Arial" w:cs="Arial"/>
                                  <w:color w:val="000000"/>
                                </w:rPr>
                              </w:pPr>
                              <w:r>
                                <w:rPr>
                                  <w:rFonts w:ascii="Arial" w:hAnsi="Arial" w:cs="Arial"/>
                                  <w:color w:val="000000"/>
                                </w:rPr>
                                <w:t>Richard Smith, Ph.D.</w:t>
                              </w:r>
                            </w:p>
                            <w:p w:rsidR="001A6AFD" w:rsidRDefault="001A6AFD" w:rsidP="00341E35">
                              <w:r>
                                <w:rPr>
                                  <w:rFonts w:ascii="Arial" w:hAnsi="Arial" w:cs="Arial"/>
                                  <w:color w:val="000000"/>
                                </w:rPr>
                                <w:t>Texas A&amp;M University – Corpus Christi</w:t>
                              </w:r>
                            </w:p>
                          </w:txbxContent>
                        </wps:txbx>
                        <wps:bodyPr rot="0" vert="horz" wrap="none" lIns="0" tIns="0" rIns="0" bIns="0" anchor="t" anchorCtr="0">
                          <a:spAutoFit/>
                        </wps:bodyPr>
                      </wps:wsp>
                      <wps:wsp>
                        <wps:cNvPr id="96" name="Rectangle 51"/>
                        <wps:cNvSpPr>
                          <a:spLocks noChangeArrowheads="1"/>
                        </wps:cNvSpPr>
                        <wps:spPr bwMode="auto">
                          <a:xfrm>
                            <a:off x="412750" y="159385"/>
                            <a:ext cx="425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r>
                                <w:rPr>
                                  <w:rFonts w:ascii="Arial" w:hAnsi="Arial" w:cs="Arial"/>
                                  <w:color w:val="000000"/>
                                </w:rPr>
                                <w:t xml:space="preserve">: </w:t>
                              </w:r>
                            </w:p>
                          </w:txbxContent>
                        </wps:txbx>
                        <wps:bodyPr rot="0" vert="horz" wrap="none" lIns="0" tIns="0" rIns="0" bIns="0" anchor="t" anchorCtr="0">
                          <a:spAutoFit/>
                        </wps:bodyPr>
                      </wps:wsp>
                      <wps:wsp>
                        <wps:cNvPr id="97" name="Rectangle 52"/>
                        <wps:cNvSpPr>
                          <a:spLocks noChangeArrowheads="1"/>
                        </wps:cNvSpPr>
                        <wps:spPr bwMode="auto">
                          <a:xfrm>
                            <a:off x="490220" y="159385"/>
                            <a:ext cx="895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txbxContent>
                        </wps:txbx>
                        <wps:bodyPr rot="0" vert="horz" wrap="none" lIns="0" tIns="0" rIns="0" bIns="0" anchor="t" anchorCtr="0">
                          <a:spAutoFit/>
                        </wps:bodyPr>
                      </wps:wsp>
                      <wps:wsp>
                        <wps:cNvPr id="98" name="Rectangle 53"/>
                        <wps:cNvSpPr>
                          <a:spLocks noChangeArrowheads="1"/>
                        </wps:cNvSpPr>
                        <wps:spPr bwMode="auto">
                          <a:xfrm>
                            <a:off x="1520825" y="149225"/>
                            <a:ext cx="4254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3484" w:rsidRDefault="00353484" w:rsidP="00341E35">
                              <w:r>
                                <w:rPr>
                                  <w:rFonts w:ascii="Arial" w:hAnsi="Arial" w:cs="Arial"/>
                                  <w:color w:val="1F497D"/>
                                </w:rPr>
                                <w:t xml:space="preserve"> </w:t>
                              </w:r>
                            </w:p>
                          </w:txbxContent>
                        </wps:txbx>
                        <wps:bodyPr rot="0" vert="horz" wrap="none" lIns="0" tIns="0" rIns="0" bIns="0" anchor="t" anchorCtr="0">
                          <a:spAutoFit/>
                        </wps:bodyPr>
                      </wps:wsp>
                    </wpc:wpc>
                  </a:graphicData>
                </a:graphic>
              </wp:inline>
            </w:drawing>
          </mc:Choice>
          <mc:Fallback>
            <w:pict>
              <v:group id="Canvas 99" o:spid="_x0000_s1026" editas="canvas" style="width:6in;height:41pt;mso-position-horizontal-relative:char;mso-position-vertical-relative:line" coordsize="54864,5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207;visibility:visible;mso-wrap-style:square">
                  <v:fill o:detectmouseclick="t"/>
                  <v:path o:connecttype="none"/>
                </v:shape>
                <v:rect id="Rectangle 46" o:spid="_x0000_s1028" style="position:absolute;top:-31;width:5505;height:17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353484" w:rsidRDefault="00353484" w:rsidP="00341E35">
                        <w:r>
                          <w:rPr>
                            <w:rFonts w:ascii="Arial" w:hAnsi="Arial" w:cs="Arial"/>
                            <w:b/>
                            <w:bCs/>
                            <w:color w:val="000000"/>
                          </w:rPr>
                          <w:t>Author:</w:t>
                        </w:r>
                      </w:p>
                    </w:txbxContent>
                  </v:textbox>
                </v:rect>
                <v:rect id="Rectangle 47" o:spid="_x0000_s1029" style="position:absolute;left:8997;top:12;width:426;height:1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353484" w:rsidRDefault="00353484" w:rsidP="00341E35">
                        <w:r>
                          <w:rPr>
                            <w:rFonts w:ascii="Arial" w:hAnsi="Arial" w:cs="Arial"/>
                            <w:color w:val="1F497D"/>
                          </w:rPr>
                          <w:t xml:space="preserve"> </w:t>
                        </w:r>
                      </w:p>
                    </w:txbxContent>
                  </v:textbox>
                </v:rect>
                <v:rect id="Rectangle 48" o:spid="_x0000_s1030" style="position:absolute;left:9296;top:12;width:895;height:1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uNMEA&#10;AADbAAAADwAAAGRycy9kb3ducmV2LnhtbESPzYoCMRCE7wu+Q2hhb2vGOYjOGkUEQWUvjvsAzaTn&#10;B5POkERnfHuzsOCxqKqvqPV2tEY8yIfOsYL5LANBXDndcaPg93r4WoIIEVmjcUwKnhRgu5l8rLHQ&#10;buALPcrYiAThUKCCNsa+kDJULVkMM9cTJ6923mJM0jdSexwS3BqZZ9lCWuw4LbTY076l6lberQJ5&#10;LQ/DsjQ+c+e8/jGn46Ump9TndNx9g4g0xnf4v33UClY5/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7LjTBAAAA2wAAAA8AAAAAAAAAAAAAAAAAmAIAAGRycy9kb3du&#10;cmV2LnhtbFBLBQYAAAAABAAEAPUAAACGAwAAAAA=&#10;" filled="f" stroked="f">
                  <v:textbox style="mso-fit-shape-to-text:t" inset="0,0,0,0">
                    <w:txbxContent>
                      <w:p w:rsidR="00353484" w:rsidRDefault="00353484" w:rsidP="00341E35"/>
                    </w:txbxContent>
                  </v:textbox>
                </v:rect>
                <v:rect id="Rectangle 49" o:spid="_x0000_s1031" style="position:absolute;left:31178;top:-31;width:425;height:18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353484" w:rsidRDefault="00353484" w:rsidP="00341E35">
                        <w:r>
                          <w:rPr>
                            <w:rFonts w:ascii="Arial" w:hAnsi="Arial" w:cs="Arial"/>
                            <w:b/>
                            <w:bCs/>
                            <w:color w:val="000000"/>
                          </w:rPr>
                          <w:t xml:space="preserve"> </w:t>
                        </w:r>
                      </w:p>
                    </w:txbxContent>
                  </v:textbox>
                </v:rect>
                <v:rect id="Rectangle 50" o:spid="_x0000_s1032" style="position:absolute;top:1593;width:26339;height:35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2QMEA&#10;AADbAAAADwAAAGRycy9kb3ducmV2LnhtbESPzYoCMRCE7wu+Q2jB25pRc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StkDBAAAA2wAAAA8AAAAAAAAAAAAAAAAAmAIAAGRycy9kb3du&#10;cmV2LnhtbFBLBQYAAAAABAAEAPUAAACGAwAAAAA=&#10;" filled="f" stroked="f">
                  <v:textbox style="mso-fit-shape-to-text:t" inset="0,0,0,0">
                    <w:txbxContent>
                      <w:p w:rsidR="00353484" w:rsidRDefault="00353484" w:rsidP="00341E35">
                        <w:pPr>
                          <w:rPr>
                            <w:rFonts w:ascii="Arial" w:hAnsi="Arial" w:cs="Arial"/>
                            <w:color w:val="000000"/>
                          </w:rPr>
                        </w:pPr>
                        <w:r>
                          <w:rPr>
                            <w:rFonts w:ascii="Arial" w:hAnsi="Arial" w:cs="Arial"/>
                            <w:color w:val="000000"/>
                          </w:rPr>
                          <w:t>Richard Smith, Ph.D.</w:t>
                        </w:r>
                      </w:p>
                      <w:p w:rsidR="001A6AFD" w:rsidRDefault="001A6AFD" w:rsidP="00341E35">
                        <w:r>
                          <w:rPr>
                            <w:rFonts w:ascii="Arial" w:hAnsi="Arial" w:cs="Arial"/>
                            <w:color w:val="000000"/>
                          </w:rPr>
                          <w:t>Texas A&amp;M University – Corpus Christi</w:t>
                        </w:r>
                      </w:p>
                    </w:txbxContent>
                  </v:textbox>
                </v:rect>
                <v:rect id="Rectangle 51" o:spid="_x0000_s1033" style="position:absolute;left:4127;top:1593;width:425;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rsidR="00353484" w:rsidRDefault="00353484" w:rsidP="00341E35">
                        <w:r>
                          <w:rPr>
                            <w:rFonts w:ascii="Arial" w:hAnsi="Arial" w:cs="Arial"/>
                            <w:color w:val="000000"/>
                          </w:rPr>
                          <w:t xml:space="preserve">: </w:t>
                        </w:r>
                      </w:p>
                    </w:txbxContent>
                  </v:textbox>
                </v:rect>
                <v:rect id="Rectangle 52" o:spid="_x0000_s1034" style="position:absolute;left:4902;top:1593;width:895;height:1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rsidR="00353484" w:rsidRDefault="00353484" w:rsidP="00341E35"/>
                    </w:txbxContent>
                  </v:textbox>
                </v:rect>
                <v:rect id="Rectangle 53" o:spid="_x0000_s1035" style="position:absolute;left:15208;top:1492;width:425;height:1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353484" w:rsidRDefault="00353484" w:rsidP="00341E35">
                        <w:r>
                          <w:rPr>
                            <w:rFonts w:ascii="Arial" w:hAnsi="Arial" w:cs="Arial"/>
                            <w:color w:val="1F497D"/>
                          </w:rPr>
                          <w:t xml:space="preserve"> </w:t>
                        </w:r>
                      </w:p>
                    </w:txbxContent>
                  </v:textbox>
                </v:rect>
                <w10:anchorlock/>
              </v:group>
            </w:pict>
          </mc:Fallback>
        </mc:AlternateContent>
      </w:r>
    </w:p>
    <w:p w:rsidR="00341E35" w:rsidRDefault="00341E35" w:rsidP="00341E35">
      <w:pPr>
        <w:jc w:val="center"/>
        <w:rPr>
          <w:rFonts w:ascii="Arial" w:hAnsi="Arial" w:cs="Arial"/>
        </w:rPr>
      </w:pPr>
    </w:p>
    <w:p w:rsidR="00341E35" w:rsidRDefault="00341E35" w:rsidP="00341E35">
      <w:pPr>
        <w:rPr>
          <w:rFonts w:ascii="Arial" w:hAnsi="Arial" w:cs="Arial"/>
        </w:rPr>
      </w:pPr>
    </w:p>
    <w:p w:rsidR="00341E35" w:rsidRDefault="00341E35" w:rsidP="00341E35">
      <w:pPr>
        <w:jc w:val="center"/>
        <w:rPr>
          <w:rFonts w:ascii="Arial" w:hAnsi="Arial" w:cs="Arial"/>
        </w:rPr>
      </w:pPr>
    </w:p>
    <w:p w:rsidR="00341E35" w:rsidRDefault="00341E35" w:rsidP="00341E35">
      <w:pPr>
        <w:jc w:val="center"/>
        <w:rPr>
          <w:rFonts w:ascii="Arial" w:hAnsi="Arial" w:cs="Arial"/>
        </w:rPr>
      </w:pPr>
    </w:p>
    <w:p w:rsidR="00341E35" w:rsidRDefault="00341E35" w:rsidP="00341E35">
      <w:pPr>
        <w:jc w:val="center"/>
        <w:rPr>
          <w:rFonts w:ascii="Arial" w:hAnsi="Arial" w:cs="Arial"/>
        </w:rPr>
      </w:pPr>
    </w:p>
    <w:bookmarkStart w:id="0" w:name="_MON_1435655817"/>
    <w:bookmarkEnd w:id="0"/>
    <w:p w:rsidR="00341E35" w:rsidRDefault="00341E35" w:rsidP="00341E35">
      <w:pPr>
        <w:jc w:val="center"/>
        <w:rPr>
          <w:b/>
          <w:color w:val="1F497D"/>
        </w:rPr>
      </w:pPr>
      <w:r w:rsidRPr="007F7F70">
        <w:rPr>
          <w:b/>
          <w:color w:val="1F497D"/>
        </w:rPr>
        <w:object w:dxaOrig="8640" w:dyaOrig="22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12.2pt" o:ole="">
            <v:imagedata r:id="rId10" o:title=""/>
          </v:shape>
          <o:OLEObject Type="Embed" ProgID="Word.Document.12" ShapeID="_x0000_i1025" DrawAspect="Content" ObjectID="_1469904018" r:id="rId11">
            <o:FieldCodes>\s</o:FieldCodes>
          </o:OLEObject>
        </w:object>
      </w:r>
    </w:p>
    <w:sdt>
      <w:sdtPr>
        <w:rPr>
          <w:rFonts w:ascii="Times New Roman" w:eastAsia="MS Mincho" w:hAnsi="Times New Roman" w:cs="Times New Roman"/>
          <w:b w:val="0"/>
          <w:bCs w:val="0"/>
          <w:color w:val="auto"/>
          <w:sz w:val="24"/>
          <w:szCs w:val="24"/>
          <w:lang w:eastAsia="ja-JP"/>
        </w:rPr>
        <w:id w:val="527575434"/>
        <w:docPartObj>
          <w:docPartGallery w:val="Table of Contents"/>
          <w:docPartUnique/>
        </w:docPartObj>
      </w:sdtPr>
      <w:sdtEndPr/>
      <w:sdtContent>
        <w:p w:rsidR="006E5F3C" w:rsidRPr="006A6C54" w:rsidRDefault="006E5F3C">
          <w:pPr>
            <w:pStyle w:val="TOCHeading"/>
            <w:rPr>
              <w:rFonts w:ascii="Times New Roman" w:hAnsi="Times New Roman" w:cs="Times New Roman"/>
            </w:rPr>
          </w:pPr>
          <w:r w:rsidRPr="006A6C54">
            <w:rPr>
              <w:rFonts w:ascii="Times New Roman" w:hAnsi="Times New Roman" w:cs="Times New Roman"/>
            </w:rPr>
            <w:t>Contents</w:t>
          </w:r>
        </w:p>
        <w:p w:rsidR="000B7391" w:rsidRDefault="00195C97">
          <w:pPr>
            <w:pStyle w:val="TOC1"/>
            <w:tabs>
              <w:tab w:val="left" w:pos="480"/>
              <w:tab w:val="right" w:leader="dot" w:pos="8630"/>
            </w:tabs>
            <w:rPr>
              <w:rFonts w:eastAsiaTheme="minorEastAsia" w:cstheme="minorBidi"/>
              <w:noProof/>
              <w:sz w:val="22"/>
              <w:szCs w:val="22"/>
              <w:lang w:eastAsia="en-US"/>
            </w:rPr>
          </w:pPr>
          <w:r w:rsidRPr="006A6C54">
            <w:rPr>
              <w:rFonts w:ascii="Times New Roman" w:hAnsi="Times New Roman"/>
            </w:rPr>
            <w:fldChar w:fldCharType="begin"/>
          </w:r>
          <w:r w:rsidR="006B09CA" w:rsidRPr="006A6C54">
            <w:rPr>
              <w:rFonts w:ascii="Times New Roman" w:hAnsi="Times New Roman"/>
            </w:rPr>
            <w:instrText xml:space="preserve"> TOC \o "1-3" \h \z \u </w:instrText>
          </w:r>
          <w:r w:rsidRPr="006A6C54">
            <w:rPr>
              <w:rFonts w:ascii="Times New Roman" w:hAnsi="Times New Roman"/>
            </w:rPr>
            <w:fldChar w:fldCharType="separate"/>
          </w:r>
          <w:hyperlink w:anchor="_Toc396162120" w:history="1">
            <w:r w:rsidR="000B7391" w:rsidRPr="00994580">
              <w:rPr>
                <w:rStyle w:val="Hyperlink"/>
                <w:noProof/>
              </w:rPr>
              <w:t>1</w:t>
            </w:r>
            <w:r w:rsidR="000B7391">
              <w:rPr>
                <w:rFonts w:eastAsiaTheme="minorEastAsia" w:cstheme="minorBidi"/>
                <w:noProof/>
                <w:sz w:val="22"/>
                <w:szCs w:val="22"/>
                <w:lang w:eastAsia="en-US"/>
              </w:rPr>
              <w:tab/>
            </w:r>
            <w:r w:rsidR="000B7391" w:rsidRPr="00994580">
              <w:rPr>
                <w:rStyle w:val="Hyperlink"/>
                <w:rFonts w:ascii="Times New Roman" w:hAnsi="Times New Roman"/>
                <w:noProof/>
              </w:rPr>
              <w:t>Introduction</w:t>
            </w:r>
            <w:r w:rsidR="000B7391">
              <w:rPr>
                <w:noProof/>
                <w:webHidden/>
              </w:rPr>
              <w:tab/>
            </w:r>
            <w:r w:rsidR="000B7391">
              <w:rPr>
                <w:noProof/>
                <w:webHidden/>
              </w:rPr>
              <w:fldChar w:fldCharType="begin"/>
            </w:r>
            <w:r w:rsidR="000B7391">
              <w:rPr>
                <w:noProof/>
                <w:webHidden/>
              </w:rPr>
              <w:instrText xml:space="preserve"> PAGEREF _Toc396162120 \h </w:instrText>
            </w:r>
            <w:r w:rsidR="000B7391">
              <w:rPr>
                <w:noProof/>
                <w:webHidden/>
              </w:rPr>
            </w:r>
            <w:r w:rsidR="000B7391">
              <w:rPr>
                <w:noProof/>
                <w:webHidden/>
              </w:rPr>
              <w:fldChar w:fldCharType="separate"/>
            </w:r>
            <w:r w:rsidR="000B7391">
              <w:rPr>
                <w:noProof/>
                <w:webHidden/>
              </w:rPr>
              <w:t>3</w:t>
            </w:r>
            <w:r w:rsidR="000B7391">
              <w:rPr>
                <w:noProof/>
                <w:webHidden/>
              </w:rPr>
              <w:fldChar w:fldCharType="end"/>
            </w:r>
          </w:hyperlink>
        </w:p>
        <w:p w:rsidR="000B7391" w:rsidRDefault="00062D91">
          <w:pPr>
            <w:pStyle w:val="TOC1"/>
            <w:tabs>
              <w:tab w:val="left" w:pos="480"/>
              <w:tab w:val="right" w:leader="dot" w:pos="8630"/>
            </w:tabs>
            <w:rPr>
              <w:rFonts w:eastAsiaTheme="minorEastAsia" w:cstheme="minorBidi"/>
              <w:noProof/>
              <w:sz w:val="22"/>
              <w:szCs w:val="22"/>
              <w:lang w:eastAsia="en-US"/>
            </w:rPr>
          </w:pPr>
          <w:hyperlink w:anchor="_Toc396162121" w:history="1">
            <w:r w:rsidR="000B7391" w:rsidRPr="00994580">
              <w:rPr>
                <w:rStyle w:val="Hyperlink"/>
                <w:noProof/>
              </w:rPr>
              <w:t>2</w:t>
            </w:r>
            <w:r w:rsidR="000B7391">
              <w:rPr>
                <w:rFonts w:eastAsiaTheme="minorEastAsia" w:cstheme="minorBidi"/>
                <w:noProof/>
                <w:sz w:val="22"/>
                <w:szCs w:val="22"/>
                <w:lang w:eastAsia="en-US"/>
              </w:rPr>
              <w:tab/>
            </w:r>
            <w:r w:rsidR="000B7391" w:rsidRPr="00994580">
              <w:rPr>
                <w:rStyle w:val="Hyperlink"/>
                <w:rFonts w:ascii="Times New Roman" w:hAnsi="Times New Roman"/>
                <w:noProof/>
              </w:rPr>
              <w:t>Objective: Perform an Image Rectification</w:t>
            </w:r>
            <w:r w:rsidR="000B7391">
              <w:rPr>
                <w:noProof/>
                <w:webHidden/>
              </w:rPr>
              <w:tab/>
            </w:r>
            <w:r w:rsidR="000B7391">
              <w:rPr>
                <w:noProof/>
                <w:webHidden/>
              </w:rPr>
              <w:fldChar w:fldCharType="begin"/>
            </w:r>
            <w:r w:rsidR="000B7391">
              <w:rPr>
                <w:noProof/>
                <w:webHidden/>
              </w:rPr>
              <w:instrText xml:space="preserve"> PAGEREF _Toc396162121 \h </w:instrText>
            </w:r>
            <w:r w:rsidR="000B7391">
              <w:rPr>
                <w:noProof/>
                <w:webHidden/>
              </w:rPr>
            </w:r>
            <w:r w:rsidR="000B7391">
              <w:rPr>
                <w:noProof/>
                <w:webHidden/>
              </w:rPr>
              <w:fldChar w:fldCharType="separate"/>
            </w:r>
            <w:r w:rsidR="000B7391">
              <w:rPr>
                <w:noProof/>
                <w:webHidden/>
              </w:rPr>
              <w:t>3</w:t>
            </w:r>
            <w:r w:rsidR="000B7391">
              <w:rPr>
                <w:noProof/>
                <w:webHidden/>
              </w:rPr>
              <w:fldChar w:fldCharType="end"/>
            </w:r>
          </w:hyperlink>
        </w:p>
        <w:p w:rsidR="000B7391" w:rsidRDefault="00062D91">
          <w:pPr>
            <w:pStyle w:val="TOC1"/>
            <w:tabs>
              <w:tab w:val="left" w:pos="480"/>
              <w:tab w:val="right" w:leader="dot" w:pos="8630"/>
            </w:tabs>
            <w:rPr>
              <w:rFonts w:eastAsiaTheme="minorEastAsia" w:cstheme="minorBidi"/>
              <w:noProof/>
              <w:sz w:val="22"/>
              <w:szCs w:val="22"/>
              <w:lang w:eastAsia="en-US"/>
            </w:rPr>
          </w:pPr>
          <w:hyperlink w:anchor="_Toc396162122" w:history="1">
            <w:r w:rsidR="000B7391" w:rsidRPr="00994580">
              <w:rPr>
                <w:rStyle w:val="Hyperlink"/>
                <w:noProof/>
              </w:rPr>
              <w:t>3</w:t>
            </w:r>
            <w:r w:rsidR="000B7391">
              <w:rPr>
                <w:rFonts w:eastAsiaTheme="minorEastAsia" w:cstheme="minorBidi"/>
                <w:noProof/>
                <w:sz w:val="22"/>
                <w:szCs w:val="22"/>
                <w:lang w:eastAsia="en-US"/>
              </w:rPr>
              <w:tab/>
            </w:r>
            <w:r w:rsidR="000B7391" w:rsidRPr="00994580">
              <w:rPr>
                <w:rStyle w:val="Hyperlink"/>
                <w:rFonts w:ascii="Times New Roman" w:hAnsi="Times New Roman"/>
                <w:noProof/>
              </w:rPr>
              <w:t>How Best to Use Video Walk Through with this Lab</w:t>
            </w:r>
            <w:r w:rsidR="000B7391">
              <w:rPr>
                <w:noProof/>
                <w:webHidden/>
              </w:rPr>
              <w:tab/>
            </w:r>
            <w:r w:rsidR="000B7391">
              <w:rPr>
                <w:noProof/>
                <w:webHidden/>
              </w:rPr>
              <w:fldChar w:fldCharType="begin"/>
            </w:r>
            <w:r w:rsidR="000B7391">
              <w:rPr>
                <w:noProof/>
                <w:webHidden/>
              </w:rPr>
              <w:instrText xml:space="preserve"> PAGEREF _Toc396162122 \h </w:instrText>
            </w:r>
            <w:r w:rsidR="000B7391">
              <w:rPr>
                <w:noProof/>
                <w:webHidden/>
              </w:rPr>
            </w:r>
            <w:r w:rsidR="000B7391">
              <w:rPr>
                <w:noProof/>
                <w:webHidden/>
              </w:rPr>
              <w:fldChar w:fldCharType="separate"/>
            </w:r>
            <w:r w:rsidR="000B7391">
              <w:rPr>
                <w:noProof/>
                <w:webHidden/>
              </w:rPr>
              <w:t>3</w:t>
            </w:r>
            <w:r w:rsidR="000B7391">
              <w:rPr>
                <w:noProof/>
                <w:webHidden/>
              </w:rPr>
              <w:fldChar w:fldCharType="end"/>
            </w:r>
          </w:hyperlink>
        </w:p>
        <w:p w:rsidR="000B7391" w:rsidRDefault="00062D91">
          <w:pPr>
            <w:pStyle w:val="TOC1"/>
            <w:tabs>
              <w:tab w:val="left" w:pos="880"/>
              <w:tab w:val="right" w:leader="dot" w:pos="8630"/>
            </w:tabs>
            <w:rPr>
              <w:rFonts w:eastAsiaTheme="minorEastAsia" w:cstheme="minorBidi"/>
              <w:noProof/>
              <w:sz w:val="22"/>
              <w:szCs w:val="22"/>
              <w:lang w:eastAsia="en-US"/>
            </w:rPr>
          </w:pPr>
          <w:hyperlink w:anchor="_Toc396162123" w:history="1">
            <w:r w:rsidR="000B7391" w:rsidRPr="00994580">
              <w:rPr>
                <w:rStyle w:val="Hyperlink"/>
                <w:noProof/>
              </w:rPr>
              <w:t>Task 1</w:t>
            </w:r>
            <w:r w:rsidR="000B7391">
              <w:rPr>
                <w:rFonts w:eastAsiaTheme="minorEastAsia" w:cstheme="minorBidi"/>
                <w:noProof/>
                <w:sz w:val="22"/>
                <w:szCs w:val="22"/>
                <w:lang w:eastAsia="en-US"/>
              </w:rPr>
              <w:tab/>
            </w:r>
            <w:r w:rsidR="000B7391" w:rsidRPr="00994580">
              <w:rPr>
                <w:rStyle w:val="Hyperlink"/>
                <w:rFonts w:ascii="Times New Roman" w:hAnsi="Times New Roman"/>
                <w:noProof/>
              </w:rPr>
              <w:t>Set Up Referencing Environment</w:t>
            </w:r>
            <w:r w:rsidR="000B7391">
              <w:rPr>
                <w:noProof/>
                <w:webHidden/>
              </w:rPr>
              <w:tab/>
            </w:r>
            <w:r w:rsidR="000B7391">
              <w:rPr>
                <w:noProof/>
                <w:webHidden/>
              </w:rPr>
              <w:fldChar w:fldCharType="begin"/>
            </w:r>
            <w:r w:rsidR="000B7391">
              <w:rPr>
                <w:noProof/>
                <w:webHidden/>
              </w:rPr>
              <w:instrText xml:space="preserve"> PAGEREF _Toc396162123 \h </w:instrText>
            </w:r>
            <w:r w:rsidR="000B7391">
              <w:rPr>
                <w:noProof/>
                <w:webHidden/>
              </w:rPr>
            </w:r>
            <w:r w:rsidR="000B7391">
              <w:rPr>
                <w:noProof/>
                <w:webHidden/>
              </w:rPr>
              <w:fldChar w:fldCharType="separate"/>
            </w:r>
            <w:r w:rsidR="000B7391">
              <w:rPr>
                <w:noProof/>
                <w:webHidden/>
              </w:rPr>
              <w:t>3</w:t>
            </w:r>
            <w:r w:rsidR="000B7391">
              <w:rPr>
                <w:noProof/>
                <w:webHidden/>
              </w:rPr>
              <w:fldChar w:fldCharType="end"/>
            </w:r>
          </w:hyperlink>
        </w:p>
        <w:p w:rsidR="000B7391" w:rsidRDefault="00062D91">
          <w:pPr>
            <w:pStyle w:val="TOC1"/>
            <w:tabs>
              <w:tab w:val="left" w:pos="880"/>
              <w:tab w:val="right" w:leader="dot" w:pos="8630"/>
            </w:tabs>
            <w:rPr>
              <w:rFonts w:eastAsiaTheme="minorEastAsia" w:cstheme="minorBidi"/>
              <w:noProof/>
              <w:sz w:val="22"/>
              <w:szCs w:val="22"/>
              <w:lang w:eastAsia="en-US"/>
            </w:rPr>
          </w:pPr>
          <w:hyperlink w:anchor="_Toc396162124" w:history="1">
            <w:r w:rsidR="000B7391" w:rsidRPr="00994580">
              <w:rPr>
                <w:rStyle w:val="Hyperlink"/>
                <w:noProof/>
              </w:rPr>
              <w:t>Task 2</w:t>
            </w:r>
            <w:r w:rsidR="000B7391">
              <w:rPr>
                <w:rFonts w:eastAsiaTheme="minorEastAsia" w:cstheme="minorBidi"/>
                <w:noProof/>
                <w:sz w:val="22"/>
                <w:szCs w:val="22"/>
                <w:lang w:eastAsia="en-US"/>
              </w:rPr>
              <w:tab/>
            </w:r>
            <w:r w:rsidR="000B7391" w:rsidRPr="00994580">
              <w:rPr>
                <w:rStyle w:val="Hyperlink"/>
                <w:rFonts w:ascii="Times New Roman" w:hAnsi="Times New Roman"/>
                <w:noProof/>
              </w:rPr>
              <w:t>Select Common Control Points</w:t>
            </w:r>
            <w:r w:rsidR="000B7391">
              <w:rPr>
                <w:noProof/>
                <w:webHidden/>
              </w:rPr>
              <w:tab/>
            </w:r>
            <w:r w:rsidR="000B7391">
              <w:rPr>
                <w:noProof/>
                <w:webHidden/>
              </w:rPr>
              <w:fldChar w:fldCharType="begin"/>
            </w:r>
            <w:r w:rsidR="000B7391">
              <w:rPr>
                <w:noProof/>
                <w:webHidden/>
              </w:rPr>
              <w:instrText xml:space="preserve"> PAGEREF _Toc396162124 \h </w:instrText>
            </w:r>
            <w:r w:rsidR="000B7391">
              <w:rPr>
                <w:noProof/>
                <w:webHidden/>
              </w:rPr>
            </w:r>
            <w:r w:rsidR="000B7391">
              <w:rPr>
                <w:noProof/>
                <w:webHidden/>
              </w:rPr>
              <w:fldChar w:fldCharType="separate"/>
            </w:r>
            <w:r w:rsidR="000B7391">
              <w:rPr>
                <w:noProof/>
                <w:webHidden/>
              </w:rPr>
              <w:t>6</w:t>
            </w:r>
            <w:r w:rsidR="000B7391">
              <w:rPr>
                <w:noProof/>
                <w:webHidden/>
              </w:rPr>
              <w:fldChar w:fldCharType="end"/>
            </w:r>
          </w:hyperlink>
        </w:p>
        <w:p w:rsidR="000B7391" w:rsidRDefault="00062D91">
          <w:pPr>
            <w:pStyle w:val="TOC1"/>
            <w:tabs>
              <w:tab w:val="left" w:pos="880"/>
              <w:tab w:val="right" w:leader="dot" w:pos="8630"/>
            </w:tabs>
            <w:rPr>
              <w:rFonts w:eastAsiaTheme="minorEastAsia" w:cstheme="minorBidi"/>
              <w:noProof/>
              <w:sz w:val="22"/>
              <w:szCs w:val="22"/>
              <w:lang w:eastAsia="en-US"/>
            </w:rPr>
          </w:pPr>
          <w:hyperlink w:anchor="_Toc396162125" w:history="1">
            <w:r w:rsidR="000B7391" w:rsidRPr="00994580">
              <w:rPr>
                <w:rStyle w:val="Hyperlink"/>
                <w:noProof/>
              </w:rPr>
              <w:t>Task 3</w:t>
            </w:r>
            <w:r w:rsidR="000B7391">
              <w:rPr>
                <w:rFonts w:eastAsiaTheme="minorEastAsia" w:cstheme="minorBidi"/>
                <w:noProof/>
                <w:sz w:val="22"/>
                <w:szCs w:val="22"/>
                <w:lang w:eastAsia="en-US"/>
              </w:rPr>
              <w:tab/>
            </w:r>
            <w:r w:rsidR="000B7391" w:rsidRPr="00994580">
              <w:rPr>
                <w:rStyle w:val="Hyperlink"/>
                <w:rFonts w:ascii="Times New Roman" w:hAnsi="Times New Roman"/>
                <w:noProof/>
              </w:rPr>
              <w:t>Rectify the Image</w:t>
            </w:r>
            <w:r w:rsidR="000B7391">
              <w:rPr>
                <w:noProof/>
                <w:webHidden/>
              </w:rPr>
              <w:tab/>
            </w:r>
            <w:r w:rsidR="000B7391">
              <w:rPr>
                <w:noProof/>
                <w:webHidden/>
              </w:rPr>
              <w:fldChar w:fldCharType="begin"/>
            </w:r>
            <w:r w:rsidR="000B7391">
              <w:rPr>
                <w:noProof/>
                <w:webHidden/>
              </w:rPr>
              <w:instrText xml:space="preserve"> PAGEREF _Toc396162125 \h </w:instrText>
            </w:r>
            <w:r w:rsidR="000B7391">
              <w:rPr>
                <w:noProof/>
                <w:webHidden/>
              </w:rPr>
            </w:r>
            <w:r w:rsidR="000B7391">
              <w:rPr>
                <w:noProof/>
                <w:webHidden/>
              </w:rPr>
              <w:fldChar w:fldCharType="separate"/>
            </w:r>
            <w:r w:rsidR="000B7391">
              <w:rPr>
                <w:noProof/>
                <w:webHidden/>
              </w:rPr>
              <w:t>9</w:t>
            </w:r>
            <w:r w:rsidR="000B7391">
              <w:rPr>
                <w:noProof/>
                <w:webHidden/>
              </w:rPr>
              <w:fldChar w:fldCharType="end"/>
            </w:r>
          </w:hyperlink>
        </w:p>
        <w:p w:rsidR="000B7391" w:rsidRDefault="00062D91">
          <w:pPr>
            <w:pStyle w:val="TOC1"/>
            <w:tabs>
              <w:tab w:val="left" w:pos="880"/>
              <w:tab w:val="right" w:leader="dot" w:pos="8630"/>
            </w:tabs>
            <w:rPr>
              <w:rFonts w:eastAsiaTheme="minorEastAsia" w:cstheme="minorBidi"/>
              <w:noProof/>
              <w:sz w:val="22"/>
              <w:szCs w:val="22"/>
              <w:lang w:eastAsia="en-US"/>
            </w:rPr>
          </w:pPr>
          <w:hyperlink w:anchor="_Toc396162126" w:history="1">
            <w:r w:rsidR="000B7391" w:rsidRPr="00994580">
              <w:rPr>
                <w:rStyle w:val="Hyperlink"/>
                <w:noProof/>
              </w:rPr>
              <w:t>Task 4</w:t>
            </w:r>
            <w:r w:rsidR="000B7391">
              <w:rPr>
                <w:rFonts w:eastAsiaTheme="minorEastAsia" w:cstheme="minorBidi"/>
                <w:noProof/>
                <w:sz w:val="22"/>
                <w:szCs w:val="22"/>
                <w:lang w:eastAsia="en-US"/>
              </w:rPr>
              <w:tab/>
            </w:r>
            <w:r w:rsidR="000B7391" w:rsidRPr="00994580">
              <w:rPr>
                <w:rStyle w:val="Hyperlink"/>
                <w:rFonts w:ascii="Times New Roman" w:hAnsi="Times New Roman"/>
                <w:noProof/>
              </w:rPr>
              <w:t>Post-Rectification Steps</w:t>
            </w:r>
            <w:r w:rsidR="000B7391">
              <w:rPr>
                <w:noProof/>
                <w:webHidden/>
              </w:rPr>
              <w:tab/>
            </w:r>
            <w:r w:rsidR="000B7391">
              <w:rPr>
                <w:noProof/>
                <w:webHidden/>
              </w:rPr>
              <w:fldChar w:fldCharType="begin"/>
            </w:r>
            <w:r w:rsidR="000B7391">
              <w:rPr>
                <w:noProof/>
                <w:webHidden/>
              </w:rPr>
              <w:instrText xml:space="preserve"> PAGEREF _Toc396162126 \h </w:instrText>
            </w:r>
            <w:r w:rsidR="000B7391">
              <w:rPr>
                <w:noProof/>
                <w:webHidden/>
              </w:rPr>
            </w:r>
            <w:r w:rsidR="000B7391">
              <w:rPr>
                <w:noProof/>
                <w:webHidden/>
              </w:rPr>
              <w:fldChar w:fldCharType="separate"/>
            </w:r>
            <w:r w:rsidR="000B7391">
              <w:rPr>
                <w:noProof/>
                <w:webHidden/>
              </w:rPr>
              <w:t>12</w:t>
            </w:r>
            <w:r w:rsidR="000B7391">
              <w:rPr>
                <w:noProof/>
                <w:webHidden/>
              </w:rPr>
              <w:fldChar w:fldCharType="end"/>
            </w:r>
          </w:hyperlink>
        </w:p>
        <w:p w:rsidR="000B7391" w:rsidRDefault="00062D91">
          <w:pPr>
            <w:pStyle w:val="TOC1"/>
            <w:tabs>
              <w:tab w:val="left" w:pos="480"/>
              <w:tab w:val="right" w:leader="dot" w:pos="8630"/>
            </w:tabs>
            <w:rPr>
              <w:rFonts w:eastAsiaTheme="minorEastAsia" w:cstheme="minorBidi"/>
              <w:noProof/>
              <w:sz w:val="22"/>
              <w:szCs w:val="22"/>
              <w:lang w:eastAsia="en-US"/>
            </w:rPr>
          </w:pPr>
          <w:hyperlink w:anchor="_Toc396162127" w:history="1">
            <w:r w:rsidR="000B7391" w:rsidRPr="00994580">
              <w:rPr>
                <w:rStyle w:val="Hyperlink"/>
                <w:rFonts w:ascii="Times New Roman" w:hAnsi="Times New Roman"/>
                <w:noProof/>
              </w:rPr>
              <w:t>5</w:t>
            </w:r>
            <w:r w:rsidR="000B7391">
              <w:rPr>
                <w:rFonts w:eastAsiaTheme="minorEastAsia" w:cstheme="minorBidi"/>
                <w:noProof/>
                <w:sz w:val="22"/>
                <w:szCs w:val="22"/>
                <w:lang w:eastAsia="en-US"/>
              </w:rPr>
              <w:tab/>
            </w:r>
            <w:r w:rsidR="000B7391" w:rsidRPr="00994580">
              <w:rPr>
                <w:rStyle w:val="Hyperlink"/>
                <w:rFonts w:ascii="Times New Roman" w:hAnsi="Times New Roman"/>
                <w:noProof/>
              </w:rPr>
              <w:t>Conclusion</w:t>
            </w:r>
            <w:r w:rsidR="000B7391">
              <w:rPr>
                <w:noProof/>
                <w:webHidden/>
              </w:rPr>
              <w:tab/>
            </w:r>
            <w:r w:rsidR="000B7391">
              <w:rPr>
                <w:noProof/>
                <w:webHidden/>
              </w:rPr>
              <w:fldChar w:fldCharType="begin"/>
            </w:r>
            <w:r w:rsidR="000B7391">
              <w:rPr>
                <w:noProof/>
                <w:webHidden/>
              </w:rPr>
              <w:instrText xml:space="preserve"> PAGEREF _Toc396162127 \h </w:instrText>
            </w:r>
            <w:r w:rsidR="000B7391">
              <w:rPr>
                <w:noProof/>
                <w:webHidden/>
              </w:rPr>
            </w:r>
            <w:r w:rsidR="000B7391">
              <w:rPr>
                <w:noProof/>
                <w:webHidden/>
              </w:rPr>
              <w:fldChar w:fldCharType="separate"/>
            </w:r>
            <w:r w:rsidR="000B7391">
              <w:rPr>
                <w:noProof/>
                <w:webHidden/>
              </w:rPr>
              <w:t>12</w:t>
            </w:r>
            <w:r w:rsidR="000B7391">
              <w:rPr>
                <w:noProof/>
                <w:webHidden/>
              </w:rPr>
              <w:fldChar w:fldCharType="end"/>
            </w:r>
          </w:hyperlink>
        </w:p>
        <w:p w:rsidR="000B7391" w:rsidRDefault="00062D91">
          <w:pPr>
            <w:pStyle w:val="TOC1"/>
            <w:tabs>
              <w:tab w:val="left" w:pos="480"/>
              <w:tab w:val="right" w:leader="dot" w:pos="8630"/>
            </w:tabs>
            <w:rPr>
              <w:rFonts w:eastAsiaTheme="minorEastAsia" w:cstheme="minorBidi"/>
              <w:noProof/>
              <w:sz w:val="22"/>
              <w:szCs w:val="22"/>
              <w:lang w:eastAsia="en-US"/>
            </w:rPr>
          </w:pPr>
          <w:hyperlink w:anchor="_Toc396162128" w:history="1">
            <w:r w:rsidR="000B7391" w:rsidRPr="00994580">
              <w:rPr>
                <w:rStyle w:val="Hyperlink"/>
                <w:rFonts w:ascii="Times New Roman" w:hAnsi="Times New Roman"/>
                <w:noProof/>
              </w:rPr>
              <w:t>6</w:t>
            </w:r>
            <w:r w:rsidR="000B7391">
              <w:rPr>
                <w:rFonts w:eastAsiaTheme="minorEastAsia" w:cstheme="minorBidi"/>
                <w:noProof/>
                <w:sz w:val="22"/>
                <w:szCs w:val="22"/>
                <w:lang w:eastAsia="en-US"/>
              </w:rPr>
              <w:tab/>
            </w:r>
            <w:r w:rsidR="000B7391" w:rsidRPr="00994580">
              <w:rPr>
                <w:rStyle w:val="Hyperlink"/>
                <w:rFonts w:ascii="Times New Roman" w:hAnsi="Times New Roman"/>
                <w:noProof/>
              </w:rPr>
              <w:t>Discussion Questions</w:t>
            </w:r>
            <w:r w:rsidR="000B7391">
              <w:rPr>
                <w:noProof/>
                <w:webHidden/>
              </w:rPr>
              <w:tab/>
            </w:r>
            <w:r w:rsidR="000B7391">
              <w:rPr>
                <w:noProof/>
                <w:webHidden/>
              </w:rPr>
              <w:fldChar w:fldCharType="begin"/>
            </w:r>
            <w:r w:rsidR="000B7391">
              <w:rPr>
                <w:noProof/>
                <w:webHidden/>
              </w:rPr>
              <w:instrText xml:space="preserve"> PAGEREF _Toc396162128 \h </w:instrText>
            </w:r>
            <w:r w:rsidR="000B7391">
              <w:rPr>
                <w:noProof/>
                <w:webHidden/>
              </w:rPr>
            </w:r>
            <w:r w:rsidR="000B7391">
              <w:rPr>
                <w:noProof/>
                <w:webHidden/>
              </w:rPr>
              <w:fldChar w:fldCharType="separate"/>
            </w:r>
            <w:r w:rsidR="000B7391">
              <w:rPr>
                <w:noProof/>
                <w:webHidden/>
              </w:rPr>
              <w:t>13</w:t>
            </w:r>
            <w:r w:rsidR="000B7391">
              <w:rPr>
                <w:noProof/>
                <w:webHidden/>
              </w:rPr>
              <w:fldChar w:fldCharType="end"/>
            </w:r>
          </w:hyperlink>
        </w:p>
        <w:p w:rsidR="00746A93" w:rsidRPr="006A6C54" w:rsidRDefault="00195C97" w:rsidP="00746A93">
          <w:pPr>
            <w:pStyle w:val="TOC1"/>
            <w:tabs>
              <w:tab w:val="left" w:pos="480"/>
              <w:tab w:val="right" w:leader="dot" w:pos="8630"/>
            </w:tabs>
            <w:rPr>
              <w:rFonts w:ascii="Times New Roman" w:eastAsiaTheme="minorEastAsia" w:hAnsi="Times New Roman"/>
              <w:noProof/>
              <w:sz w:val="22"/>
              <w:szCs w:val="22"/>
              <w:lang w:eastAsia="en-US"/>
            </w:rPr>
          </w:pPr>
          <w:r w:rsidRPr="006A6C54">
            <w:rPr>
              <w:rFonts w:ascii="Times New Roman" w:hAnsi="Times New Roman"/>
            </w:rPr>
            <w:fldChar w:fldCharType="end"/>
          </w:r>
        </w:p>
        <w:p w:rsidR="006E5F3C" w:rsidRPr="006A6C54" w:rsidRDefault="00062D91">
          <w:pPr>
            <w:rPr>
              <w:rFonts w:ascii="Times New Roman" w:hAnsi="Times New Roman"/>
            </w:rPr>
          </w:pPr>
        </w:p>
      </w:sdtContent>
    </w:sdt>
    <w:p w:rsidR="005779B5" w:rsidRPr="006A6C54" w:rsidRDefault="00D239D3" w:rsidP="0064579A">
      <w:pPr>
        <w:rPr>
          <w:rFonts w:ascii="Times New Roman" w:hAnsi="Times New Roman"/>
        </w:rPr>
      </w:pPr>
      <w:r w:rsidRPr="006A6C54">
        <w:rPr>
          <w:rFonts w:ascii="Times New Roman" w:hAnsi="Times New Roman"/>
        </w:rPr>
        <w:br w:type="page"/>
      </w:r>
    </w:p>
    <w:p w:rsidR="00CA3E5C" w:rsidRPr="006A6C54" w:rsidRDefault="00CA3E5C" w:rsidP="007F2783">
      <w:pPr>
        <w:pStyle w:val="NDGHeading1"/>
        <w:rPr>
          <w:rFonts w:ascii="Times New Roman" w:hAnsi="Times New Roman"/>
        </w:rPr>
      </w:pPr>
      <w:bookmarkStart w:id="1" w:name="_Toc263776460"/>
      <w:bookmarkStart w:id="2" w:name="_Toc278271643"/>
      <w:bookmarkStart w:id="3" w:name="_Toc396162120"/>
      <w:r w:rsidRPr="006A6C54">
        <w:rPr>
          <w:rFonts w:ascii="Times New Roman" w:hAnsi="Times New Roman"/>
        </w:rPr>
        <w:lastRenderedPageBreak/>
        <w:t>Introduction</w:t>
      </w:r>
      <w:bookmarkEnd w:id="1"/>
      <w:bookmarkEnd w:id="2"/>
      <w:bookmarkEnd w:id="3"/>
    </w:p>
    <w:p w:rsidR="00A43CE6" w:rsidRPr="006A6C54" w:rsidRDefault="00A43CE6" w:rsidP="007F2783">
      <w:pPr>
        <w:pStyle w:val="StyleNDGHeading1Firstline0"/>
        <w:numPr>
          <w:ilvl w:val="0"/>
          <w:numId w:val="0"/>
        </w:numPr>
        <w:ind w:left="792"/>
        <w:rPr>
          <w:rFonts w:ascii="Times New Roman" w:hAnsi="Times New Roman"/>
        </w:rPr>
      </w:pPr>
    </w:p>
    <w:p w:rsidR="00DC255E" w:rsidRDefault="001A6AFD" w:rsidP="0099247D">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r w:rsidRPr="001A6AFD">
        <w:rPr>
          <w:rFonts w:ascii="Times New Roman" w:hAnsi="Times New Roman"/>
        </w:rPr>
        <w:t xml:space="preserve">Although many photogrammetric processes described in the lecture require specialized photogrammetric software, this lab reviews how to perform an image rectification, which is one of the fundamental methods used in photogrammetry.  In a </w:t>
      </w:r>
      <w:proofErr w:type="gramStart"/>
      <w:r w:rsidRPr="001A6AFD">
        <w:rPr>
          <w:rFonts w:ascii="Times New Roman" w:hAnsi="Times New Roman"/>
        </w:rPr>
        <w:t>real-world</w:t>
      </w:r>
      <w:proofErr w:type="gramEnd"/>
      <w:r w:rsidRPr="001A6AFD">
        <w:rPr>
          <w:rFonts w:ascii="Times New Roman" w:hAnsi="Times New Roman"/>
        </w:rPr>
        <w:t xml:space="preserve"> setting additional training and education would be required in addition to an investment in photogrammetric software.  Many </w:t>
      </w:r>
      <w:proofErr w:type="spellStart"/>
      <w:r w:rsidRPr="001A6AFD">
        <w:rPr>
          <w:rFonts w:ascii="Times New Roman" w:hAnsi="Times New Roman"/>
        </w:rPr>
        <w:t>ortho</w:t>
      </w:r>
      <w:proofErr w:type="spellEnd"/>
      <w:r w:rsidRPr="001A6AFD">
        <w:rPr>
          <w:rFonts w:ascii="Times New Roman" w:hAnsi="Times New Roman"/>
        </w:rPr>
        <w:t xml:space="preserve"> imaging and analysis firms make the necessary investments to perf</w:t>
      </w:r>
      <w:r>
        <w:rPr>
          <w:rFonts w:ascii="Times New Roman" w:hAnsi="Times New Roman"/>
        </w:rPr>
        <w:t>orm photogrammetric processes.</w:t>
      </w:r>
    </w:p>
    <w:p w:rsidR="001A6AFD" w:rsidRPr="006A6C54" w:rsidRDefault="001A6AFD" w:rsidP="0099247D">
      <w:pPr>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rPr>
      </w:pPr>
    </w:p>
    <w:p w:rsidR="00310347" w:rsidRPr="006A6C54" w:rsidRDefault="00310347" w:rsidP="007F2783">
      <w:pPr>
        <w:pStyle w:val="NDGNormal"/>
        <w:rPr>
          <w:rFonts w:ascii="Times New Roman" w:hAnsi="Times New Roman"/>
        </w:rPr>
      </w:pPr>
      <w:r w:rsidRPr="006A6C54">
        <w:rPr>
          <w:rFonts w:ascii="Times New Roman" w:hAnsi="Times New Roman"/>
        </w:rPr>
        <w:t>This lab includes the following tasks:</w:t>
      </w:r>
    </w:p>
    <w:p w:rsidR="00310347" w:rsidRDefault="00310347" w:rsidP="001B2160">
      <w:pPr>
        <w:pStyle w:val="NDGNormal"/>
        <w:numPr>
          <w:ilvl w:val="0"/>
          <w:numId w:val="4"/>
        </w:numPr>
        <w:rPr>
          <w:rFonts w:ascii="Times New Roman" w:hAnsi="Times New Roman"/>
        </w:rPr>
      </w:pPr>
      <w:r w:rsidRPr="006A6C54">
        <w:rPr>
          <w:rFonts w:ascii="Times New Roman" w:hAnsi="Times New Roman"/>
        </w:rPr>
        <w:t xml:space="preserve">Task 1 – </w:t>
      </w:r>
      <w:r w:rsidR="001A6AFD">
        <w:rPr>
          <w:rFonts w:ascii="Times New Roman" w:hAnsi="Times New Roman"/>
        </w:rPr>
        <w:t>Set Up Referencing Environment</w:t>
      </w:r>
    </w:p>
    <w:p w:rsidR="009D7515" w:rsidRPr="006A6C54" w:rsidRDefault="009D7515" w:rsidP="001B2160">
      <w:pPr>
        <w:pStyle w:val="NDGNormal"/>
        <w:numPr>
          <w:ilvl w:val="0"/>
          <w:numId w:val="4"/>
        </w:numPr>
        <w:rPr>
          <w:rFonts w:ascii="Times New Roman" w:hAnsi="Times New Roman"/>
        </w:rPr>
      </w:pPr>
      <w:r>
        <w:rPr>
          <w:rFonts w:ascii="Times New Roman" w:hAnsi="Times New Roman"/>
        </w:rPr>
        <w:t>Task 2</w:t>
      </w:r>
      <w:r w:rsidR="00DC255E">
        <w:rPr>
          <w:rFonts w:ascii="Times New Roman" w:hAnsi="Times New Roman"/>
        </w:rPr>
        <w:t xml:space="preserve"> – </w:t>
      </w:r>
      <w:r w:rsidR="00E915BA">
        <w:rPr>
          <w:rFonts w:ascii="Times New Roman" w:hAnsi="Times New Roman"/>
        </w:rPr>
        <w:t>Select Common Control Points</w:t>
      </w:r>
    </w:p>
    <w:p w:rsidR="00310347" w:rsidRPr="006A6C54" w:rsidRDefault="009D7515" w:rsidP="001B2160">
      <w:pPr>
        <w:pStyle w:val="NDGNormal"/>
        <w:numPr>
          <w:ilvl w:val="0"/>
          <w:numId w:val="4"/>
        </w:numPr>
        <w:rPr>
          <w:rFonts w:ascii="Times New Roman" w:hAnsi="Times New Roman"/>
        </w:rPr>
      </w:pPr>
      <w:r>
        <w:rPr>
          <w:rFonts w:ascii="Times New Roman" w:hAnsi="Times New Roman"/>
        </w:rPr>
        <w:t>Task 3</w:t>
      </w:r>
      <w:r w:rsidR="00310347" w:rsidRPr="006A6C54">
        <w:rPr>
          <w:rFonts w:ascii="Times New Roman" w:hAnsi="Times New Roman"/>
        </w:rPr>
        <w:t xml:space="preserve"> – </w:t>
      </w:r>
      <w:r w:rsidR="00E915BA">
        <w:rPr>
          <w:rFonts w:ascii="Times New Roman" w:hAnsi="Times New Roman"/>
        </w:rPr>
        <w:t>Rectify the Image</w:t>
      </w:r>
    </w:p>
    <w:p w:rsidR="0099247D" w:rsidRPr="006A6C54" w:rsidRDefault="009D7515" w:rsidP="001B2160">
      <w:pPr>
        <w:pStyle w:val="NDGNormal"/>
        <w:numPr>
          <w:ilvl w:val="0"/>
          <w:numId w:val="4"/>
        </w:numPr>
        <w:rPr>
          <w:rFonts w:ascii="Times New Roman" w:hAnsi="Times New Roman"/>
        </w:rPr>
      </w:pPr>
      <w:r>
        <w:rPr>
          <w:rFonts w:ascii="Times New Roman" w:hAnsi="Times New Roman"/>
        </w:rPr>
        <w:t>Task 4</w:t>
      </w:r>
      <w:r w:rsidR="0099247D" w:rsidRPr="006A6C54">
        <w:rPr>
          <w:rFonts w:ascii="Times New Roman" w:hAnsi="Times New Roman"/>
        </w:rPr>
        <w:t xml:space="preserve"> – </w:t>
      </w:r>
      <w:r w:rsidR="004174EA">
        <w:rPr>
          <w:rFonts w:ascii="Times New Roman" w:hAnsi="Times New Roman"/>
        </w:rPr>
        <w:t>Post-Rectification Steps</w:t>
      </w:r>
    </w:p>
    <w:p w:rsidR="003F533D" w:rsidRPr="006A6C54" w:rsidRDefault="003F533D" w:rsidP="007F2783">
      <w:pPr>
        <w:pStyle w:val="NDGNormal"/>
        <w:rPr>
          <w:rFonts w:ascii="Times New Roman" w:hAnsi="Times New Roman"/>
        </w:rPr>
      </w:pPr>
    </w:p>
    <w:p w:rsidR="00CA3E5C" w:rsidRPr="006A6C54" w:rsidRDefault="00CA3E5C" w:rsidP="00B069AC">
      <w:pPr>
        <w:pStyle w:val="NDGHeading1"/>
        <w:rPr>
          <w:rFonts w:ascii="Times New Roman" w:hAnsi="Times New Roman"/>
        </w:rPr>
      </w:pPr>
      <w:bookmarkStart w:id="4" w:name="_Toc263776461"/>
      <w:bookmarkStart w:id="5" w:name="_Toc278271644"/>
      <w:bookmarkStart w:id="6" w:name="_Toc396162121"/>
      <w:r w:rsidRPr="006A6C54">
        <w:rPr>
          <w:rFonts w:ascii="Times New Roman" w:hAnsi="Times New Roman"/>
        </w:rPr>
        <w:t>Objective</w:t>
      </w:r>
      <w:bookmarkEnd w:id="4"/>
      <w:bookmarkEnd w:id="5"/>
      <w:r w:rsidR="00C62695" w:rsidRPr="006A6C54">
        <w:rPr>
          <w:rFonts w:ascii="Times New Roman" w:hAnsi="Times New Roman"/>
        </w:rPr>
        <w:t xml:space="preserve">: </w:t>
      </w:r>
      <w:r w:rsidR="001A6AFD">
        <w:rPr>
          <w:rFonts w:ascii="Times New Roman" w:hAnsi="Times New Roman"/>
        </w:rPr>
        <w:t>Perform an Image Rectification</w:t>
      </w:r>
      <w:bookmarkEnd w:id="6"/>
    </w:p>
    <w:p w:rsidR="0099247D" w:rsidRPr="006A6C54" w:rsidRDefault="0099247D" w:rsidP="0099247D">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b/>
          <w:color w:val="1F497D" w:themeColor="text2"/>
        </w:rPr>
      </w:pPr>
      <w:bookmarkStart w:id="7" w:name="_Toc263776462"/>
      <w:bookmarkStart w:id="8" w:name="_Toc278271645"/>
    </w:p>
    <w:p w:rsidR="0073448F" w:rsidRDefault="0099247D" w:rsidP="001A6AFD">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r w:rsidRPr="006A6C54">
        <w:rPr>
          <w:rFonts w:ascii="Times New Roman" w:hAnsi="Times New Roman"/>
          <w:b/>
          <w:color w:val="1F497D" w:themeColor="text2"/>
        </w:rPr>
        <w:tab/>
      </w:r>
      <w:r w:rsidR="001A6AFD" w:rsidRPr="001A6AFD">
        <w:rPr>
          <w:rFonts w:ascii="Times New Roman" w:eastAsia="Times New Roman" w:hAnsi="Times New Roman"/>
          <w:szCs w:val="20"/>
          <w:lang w:eastAsia="en-US"/>
        </w:rPr>
        <w:t xml:space="preserve">Students will walk through the processes of conducting an image rectification using 2009 6” </w:t>
      </w:r>
      <w:proofErr w:type="spellStart"/>
      <w:r w:rsidR="001A6AFD" w:rsidRPr="001A6AFD">
        <w:rPr>
          <w:rFonts w:ascii="Times New Roman" w:eastAsia="Times New Roman" w:hAnsi="Times New Roman"/>
          <w:szCs w:val="20"/>
          <w:lang w:eastAsia="en-US"/>
        </w:rPr>
        <w:t>ortho</w:t>
      </w:r>
      <w:proofErr w:type="spellEnd"/>
      <w:r w:rsidR="001A6AFD" w:rsidRPr="001A6AFD">
        <w:rPr>
          <w:rFonts w:ascii="Times New Roman" w:eastAsia="Times New Roman" w:hAnsi="Times New Roman"/>
          <w:szCs w:val="20"/>
          <w:lang w:eastAsia="en-US"/>
        </w:rPr>
        <w:t xml:space="preserve"> rectified aerial photography to “rectify” a 2005 1m Color IR USGS image.</w:t>
      </w:r>
    </w:p>
    <w:p w:rsidR="001A6AFD" w:rsidRDefault="001A6AFD" w:rsidP="001A6AFD">
      <w:pPr>
        <w:widowControl w:val="0"/>
        <w:tabs>
          <w:tab w:val="left" w:pos="-1180"/>
          <w:tab w:val="left" w:pos="-720"/>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p w:rsidR="0073448F" w:rsidRDefault="0073448F" w:rsidP="0073448F">
      <w:pPr>
        <w:pStyle w:val="NDGHeading1"/>
        <w:rPr>
          <w:rFonts w:ascii="Times New Roman" w:hAnsi="Times New Roman"/>
        </w:rPr>
      </w:pPr>
      <w:bookmarkStart w:id="9" w:name="_Toc396162122"/>
      <w:r>
        <w:rPr>
          <w:rFonts w:ascii="Times New Roman" w:hAnsi="Times New Roman"/>
        </w:rPr>
        <w:t>How Best to Use Video Walk Through with this Lab</w:t>
      </w:r>
      <w:bookmarkEnd w:id="9"/>
    </w:p>
    <w:p w:rsidR="0073448F" w:rsidRDefault="0073448F" w:rsidP="0073448F">
      <w:pPr>
        <w:pStyle w:val="NDGHeading1"/>
        <w:numPr>
          <w:ilvl w:val="0"/>
          <w:numId w:val="0"/>
        </w:numPr>
        <w:ind w:left="792" w:hanging="792"/>
        <w:rPr>
          <w:rFonts w:ascii="Times New Roman" w:hAnsi="Times New Roman"/>
        </w:rPr>
      </w:pPr>
    </w:p>
    <w:p w:rsidR="0073448F" w:rsidRDefault="0073448F" w:rsidP="0073448F">
      <w:pPr>
        <w:rPr>
          <w:rFonts w:ascii="Times New Roman" w:eastAsia="Times New Roman" w:hAnsi="Times New Roman"/>
          <w:szCs w:val="20"/>
          <w:lang w:eastAsia="en-US"/>
        </w:rPr>
      </w:pPr>
      <w:r w:rsidRPr="00637E90">
        <w:rPr>
          <w:rFonts w:ascii="Times New Roman" w:eastAsia="Times New Roman" w:hAnsi="Times New Roman"/>
          <w:szCs w:val="20"/>
          <w:lang w:eastAsia="en-US"/>
        </w:rPr>
        <w:t>To aid</w:t>
      </w:r>
      <w:r>
        <w:rPr>
          <w:rFonts w:ascii="Times New Roman" w:eastAsia="Times New Roman" w:hAnsi="Times New Roman"/>
          <w:szCs w:val="20"/>
          <w:lang w:eastAsia="en-US"/>
        </w:rPr>
        <w:t xml:space="preserve"> in your completion of this lab, each lab task has an associated video that demonstrates how to complete the task.  The intent of these videos is to help you move forward if you become stuck on a step in a task, or you wish </w:t>
      </w:r>
      <w:proofErr w:type="gramStart"/>
      <w:r>
        <w:rPr>
          <w:rFonts w:ascii="Times New Roman" w:eastAsia="Times New Roman" w:hAnsi="Times New Roman"/>
          <w:szCs w:val="20"/>
          <w:lang w:eastAsia="en-US"/>
        </w:rPr>
        <w:t>to visually see</w:t>
      </w:r>
      <w:proofErr w:type="gramEnd"/>
      <w:r>
        <w:rPr>
          <w:rFonts w:ascii="Times New Roman" w:eastAsia="Times New Roman" w:hAnsi="Times New Roman"/>
          <w:szCs w:val="20"/>
          <w:lang w:eastAsia="en-US"/>
        </w:rPr>
        <w:t xml:space="preserve"> every step required to complete the tasks.</w:t>
      </w:r>
    </w:p>
    <w:p w:rsidR="0073448F" w:rsidRDefault="0073448F" w:rsidP="0073448F">
      <w:pPr>
        <w:rPr>
          <w:rFonts w:ascii="Times New Roman" w:eastAsia="Times New Roman" w:hAnsi="Times New Roman"/>
          <w:szCs w:val="20"/>
          <w:lang w:eastAsia="en-US"/>
        </w:rPr>
      </w:pPr>
    </w:p>
    <w:p w:rsidR="00507BA9" w:rsidRPr="00637E90" w:rsidRDefault="0073448F" w:rsidP="0073448F">
      <w:pPr>
        <w:rPr>
          <w:rFonts w:ascii="Times New Roman" w:eastAsia="Times New Roman" w:hAnsi="Times New Roman"/>
          <w:szCs w:val="20"/>
          <w:lang w:eastAsia="en-US"/>
        </w:rPr>
      </w:pPr>
      <w:r>
        <w:rPr>
          <w:rFonts w:ascii="Times New Roman" w:eastAsia="Times New Roman" w:hAnsi="Times New Roman"/>
          <w:szCs w:val="20"/>
          <w:lang w:eastAsia="en-US"/>
        </w:rPr>
        <w:t xml:space="preserve">We recommend that you do not watch the videos before you attempt the tasks.  The reasoning for this is that while you are learning the software and searching for buttons, menus, etc…, you will better remember where these items are and, perhaps, discover other features along the way.  With that being said, please use the videos in the way that will best facilitate </w:t>
      </w:r>
      <w:proofErr w:type="gramStart"/>
      <w:r>
        <w:rPr>
          <w:rFonts w:ascii="Times New Roman" w:eastAsia="Times New Roman" w:hAnsi="Times New Roman"/>
          <w:szCs w:val="20"/>
          <w:lang w:eastAsia="en-US"/>
        </w:rPr>
        <w:t>your</w:t>
      </w:r>
      <w:proofErr w:type="gramEnd"/>
      <w:r>
        <w:rPr>
          <w:rFonts w:ascii="Times New Roman" w:eastAsia="Times New Roman" w:hAnsi="Times New Roman"/>
          <w:szCs w:val="20"/>
          <w:lang w:eastAsia="en-US"/>
        </w:rPr>
        <w:t xml:space="preserve"> learning and successful completion of this lab.</w:t>
      </w:r>
    </w:p>
    <w:p w:rsidR="00633D74" w:rsidRDefault="00633D74" w:rsidP="00633D74">
      <w:pPr>
        <w:widowControl w:val="0"/>
        <w:tabs>
          <w:tab w:val="left" w:pos="-1180"/>
          <w:tab w:val="left" w:pos="-720"/>
          <w:tab w:val="left" w:pos="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szCs w:val="20"/>
          <w:lang w:eastAsia="en-US"/>
        </w:rPr>
      </w:pPr>
    </w:p>
    <w:bookmarkEnd w:id="7"/>
    <w:bookmarkEnd w:id="8"/>
    <w:p w:rsidR="00E94051" w:rsidRPr="00507BA9" w:rsidRDefault="0038332B" w:rsidP="00507BA9">
      <w:pPr>
        <w:pStyle w:val="NDGTask1"/>
        <w:numPr>
          <w:ilvl w:val="0"/>
          <w:numId w:val="3"/>
        </w:numPr>
        <w:rPr>
          <w:rFonts w:ascii="Times New Roman" w:hAnsi="Times New Roman"/>
        </w:rPr>
      </w:pPr>
      <w:r w:rsidRPr="00507BA9">
        <w:rPr>
          <w:rFonts w:ascii="Times New Roman" w:hAnsi="Times New Roman"/>
        </w:rPr>
        <w:tab/>
      </w:r>
      <w:bookmarkStart w:id="10" w:name="_Toc396162123"/>
      <w:r w:rsidR="001A6AFD">
        <w:rPr>
          <w:rFonts w:ascii="Times New Roman" w:hAnsi="Times New Roman"/>
        </w:rPr>
        <w:t>Set Up Referencing Environment</w:t>
      </w:r>
      <w:bookmarkEnd w:id="10"/>
    </w:p>
    <w:p w:rsidR="00E94051" w:rsidRPr="006A6C54" w:rsidRDefault="00E94051" w:rsidP="00E94051">
      <w:pPr>
        <w:pStyle w:val="NDGNormal"/>
        <w:rPr>
          <w:rFonts w:ascii="Times New Roman" w:hAnsi="Times New Roman"/>
        </w:rPr>
      </w:pPr>
    </w:p>
    <w:p w:rsidR="009B5C56" w:rsidRDefault="009B5C56" w:rsidP="009B5C56">
      <w:pPr>
        <w:pStyle w:val="NDGNormal"/>
        <w:rPr>
          <w:rFonts w:ascii="Times New Roman" w:hAnsi="Times New Roman"/>
        </w:rPr>
      </w:pPr>
      <w:r>
        <w:rPr>
          <w:rFonts w:ascii="Times New Roman" w:hAnsi="Times New Roman"/>
        </w:rPr>
        <w:t>In this task, we will set up our referencing environment to prepare for image rectification.</w:t>
      </w:r>
    </w:p>
    <w:p w:rsidR="00A4203B" w:rsidRDefault="00A4203B" w:rsidP="00A4203B">
      <w:pPr>
        <w:pStyle w:val="NDGNormal"/>
        <w:rPr>
          <w:rFonts w:ascii="Times New Roman" w:hAnsi="Times New Roman"/>
        </w:rPr>
      </w:pPr>
      <w:r>
        <w:rPr>
          <w:rFonts w:ascii="Times New Roman" w:hAnsi="Times New Roman"/>
        </w:rPr>
        <w:t xml:space="preserve">To perform the image rectification, you will be using a QGIS Plugin and a reference image. Plugins are small add-ons to QGIS. </w:t>
      </w:r>
      <w:proofErr w:type="gramStart"/>
      <w:r>
        <w:rPr>
          <w:rFonts w:ascii="Times New Roman" w:hAnsi="Times New Roman"/>
        </w:rPr>
        <w:t>Some are created by the core QGIS development team</w:t>
      </w:r>
      <w:proofErr w:type="gramEnd"/>
      <w:r>
        <w:rPr>
          <w:rFonts w:ascii="Times New Roman" w:hAnsi="Times New Roman"/>
        </w:rPr>
        <w:t xml:space="preserve"> and others are created by third party developers. </w:t>
      </w:r>
      <w:r w:rsidR="009B5C56">
        <w:rPr>
          <w:rFonts w:ascii="Times New Roman" w:hAnsi="Times New Roman"/>
        </w:rPr>
        <w:t xml:space="preserve"> The reference image </w:t>
      </w:r>
      <w:proofErr w:type="gramStart"/>
      <w:r w:rsidR="009B5C56">
        <w:rPr>
          <w:rFonts w:ascii="Times New Roman" w:hAnsi="Times New Roman"/>
        </w:rPr>
        <w:t>will be used</w:t>
      </w:r>
      <w:proofErr w:type="gramEnd"/>
      <w:r w:rsidR="009B5C56">
        <w:rPr>
          <w:rFonts w:ascii="Times New Roman" w:hAnsi="Times New Roman"/>
        </w:rPr>
        <w:t xml:space="preserve"> to pick control points and match them with the image we will be </w:t>
      </w:r>
      <w:proofErr w:type="spellStart"/>
      <w:r w:rsidR="009B5C56">
        <w:rPr>
          <w:rFonts w:ascii="Times New Roman" w:hAnsi="Times New Roman"/>
        </w:rPr>
        <w:t>georeferencing</w:t>
      </w:r>
      <w:proofErr w:type="spellEnd"/>
      <w:r w:rsidR="009B5C56">
        <w:rPr>
          <w:rFonts w:ascii="Times New Roman" w:hAnsi="Times New Roman"/>
        </w:rPr>
        <w:t>.</w:t>
      </w:r>
    </w:p>
    <w:p w:rsidR="000B7391" w:rsidRDefault="000B7391" w:rsidP="00A4203B">
      <w:pPr>
        <w:pStyle w:val="NDGNormal"/>
        <w:rPr>
          <w:rFonts w:ascii="Times New Roman" w:hAnsi="Times New Roman"/>
        </w:rPr>
      </w:pPr>
    </w:p>
    <w:p w:rsidR="000B7391" w:rsidRPr="000B7391" w:rsidRDefault="000B7391" w:rsidP="00A4203B">
      <w:pPr>
        <w:pStyle w:val="NDGNormal"/>
        <w:rPr>
          <w:rFonts w:ascii="Times New Roman" w:hAnsi="Times New Roman"/>
          <w:i/>
        </w:rPr>
      </w:pPr>
      <w:r w:rsidRPr="000B7391">
        <w:rPr>
          <w:rFonts w:ascii="Times New Roman" w:hAnsi="Times New Roman"/>
          <w:b/>
          <w:i/>
        </w:rPr>
        <w:t>Note for Mac users:</w:t>
      </w:r>
      <w:r>
        <w:rPr>
          <w:rFonts w:ascii="Times New Roman" w:hAnsi="Times New Roman"/>
          <w:b/>
        </w:rPr>
        <w:t xml:space="preserve"> </w:t>
      </w:r>
      <w:r w:rsidRPr="000B7391">
        <w:rPr>
          <w:rFonts w:ascii="Times New Roman" w:hAnsi="Times New Roman"/>
          <w:i/>
        </w:rPr>
        <w:t xml:space="preserve">You will need to download and install the </w:t>
      </w:r>
      <w:proofErr w:type="spellStart"/>
      <w:r w:rsidRPr="000B7391">
        <w:rPr>
          <w:rFonts w:ascii="Times New Roman" w:hAnsi="Times New Roman"/>
          <w:i/>
        </w:rPr>
        <w:t>MrSID</w:t>
      </w:r>
      <w:proofErr w:type="spellEnd"/>
      <w:r w:rsidRPr="000B7391">
        <w:rPr>
          <w:rFonts w:ascii="Times New Roman" w:hAnsi="Times New Roman"/>
          <w:i/>
        </w:rPr>
        <w:t xml:space="preserve"> plugin from </w:t>
      </w:r>
      <w:hyperlink r:id="rId12" w:history="1">
        <w:r w:rsidRPr="000B7391">
          <w:rPr>
            <w:rStyle w:val="Hyperlink"/>
            <w:rFonts w:ascii="Times New Roman" w:hAnsi="Times New Roman"/>
            <w:i/>
          </w:rPr>
          <w:t>http://j-vh.me/XfKiEd</w:t>
        </w:r>
      </w:hyperlink>
      <w:r w:rsidRPr="000B7391">
        <w:rPr>
          <w:rFonts w:ascii="Times New Roman" w:hAnsi="Times New Roman"/>
          <w:i/>
        </w:rPr>
        <w:t xml:space="preserve"> (located about halfway down the page) to open .</w:t>
      </w:r>
      <w:proofErr w:type="spellStart"/>
      <w:r w:rsidRPr="000B7391">
        <w:rPr>
          <w:rFonts w:ascii="Times New Roman" w:hAnsi="Times New Roman"/>
          <w:i/>
        </w:rPr>
        <w:t>sid</w:t>
      </w:r>
      <w:proofErr w:type="spellEnd"/>
      <w:r w:rsidRPr="000B7391">
        <w:rPr>
          <w:rFonts w:ascii="Times New Roman" w:hAnsi="Times New Roman"/>
          <w:i/>
        </w:rPr>
        <w:t xml:space="preserve"> files (and, therefore, complete this lab).  Make sure you read the post-install read-me text file as you will need to create a free account at </w:t>
      </w:r>
      <w:proofErr w:type="spellStart"/>
      <w:r w:rsidRPr="000B7391">
        <w:rPr>
          <w:rFonts w:ascii="Times New Roman" w:hAnsi="Times New Roman"/>
          <w:i/>
        </w:rPr>
        <w:t>LizardTech</w:t>
      </w:r>
      <w:proofErr w:type="spellEnd"/>
      <w:r w:rsidRPr="000B7391">
        <w:rPr>
          <w:rFonts w:ascii="Times New Roman" w:hAnsi="Times New Roman"/>
          <w:i/>
        </w:rPr>
        <w:t>, download an SDK, unzip and copy the files to the System Library GDAL folder.</w:t>
      </w:r>
    </w:p>
    <w:p w:rsidR="00A4203B" w:rsidRDefault="00A4203B" w:rsidP="00A4203B">
      <w:pPr>
        <w:pStyle w:val="NDGNormal"/>
        <w:rPr>
          <w:rFonts w:ascii="Times New Roman" w:hAnsi="Times New Roman"/>
        </w:rPr>
      </w:pPr>
    </w:p>
    <w:p w:rsidR="009B5C56" w:rsidRPr="009B5C56" w:rsidRDefault="00A4203B" w:rsidP="009B5C56">
      <w:pPr>
        <w:pStyle w:val="ListParagraph"/>
        <w:numPr>
          <w:ilvl w:val="0"/>
          <w:numId w:val="35"/>
        </w:numPr>
        <w:spacing w:line="276" w:lineRule="auto"/>
        <w:rPr>
          <w:rFonts w:ascii="Times New Roman" w:hAnsi="Times New Roman"/>
        </w:rPr>
      </w:pPr>
      <w:r>
        <w:rPr>
          <w:rFonts w:ascii="Times New Roman" w:hAnsi="Times New Roman"/>
          <w:b/>
        </w:rPr>
        <w:t>Open QGIS Desktop 2.4.0.</w:t>
      </w:r>
    </w:p>
    <w:p w:rsidR="009B5C56" w:rsidRDefault="009B5C56" w:rsidP="00A4203B">
      <w:pPr>
        <w:pStyle w:val="ListParagraph"/>
        <w:numPr>
          <w:ilvl w:val="0"/>
          <w:numId w:val="35"/>
        </w:numPr>
        <w:spacing w:line="276" w:lineRule="auto"/>
        <w:rPr>
          <w:rFonts w:ascii="Times New Roman" w:hAnsi="Times New Roman"/>
        </w:rPr>
      </w:pPr>
      <w:r>
        <w:rPr>
          <w:rFonts w:ascii="Times New Roman" w:hAnsi="Times New Roman"/>
          <w:b/>
        </w:rPr>
        <w:t xml:space="preserve">Click ‘Add Raster Layer’ button </w:t>
      </w:r>
      <w:r>
        <w:rPr>
          <w:noProof/>
          <w:lang w:eastAsia="en-US"/>
        </w:rPr>
        <w:drawing>
          <wp:inline distT="0" distB="0" distL="0" distR="0" wp14:anchorId="1C37190A" wp14:editId="08E1B08F">
            <wp:extent cx="247619" cy="24761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7619" cy="247619"/>
                    </a:xfrm>
                    <a:prstGeom prst="rect">
                      <a:avLst/>
                    </a:prstGeom>
                  </pic:spPr>
                </pic:pic>
              </a:graphicData>
            </a:graphic>
          </wp:inline>
        </w:drawing>
      </w:r>
      <w:r>
        <w:rPr>
          <w:rFonts w:ascii="Times New Roman" w:hAnsi="Times New Roman"/>
          <w:b/>
        </w:rPr>
        <w:t xml:space="preserve"> and add ‘SAC_13.sid’</w:t>
      </w:r>
      <w:r>
        <w:rPr>
          <w:rFonts w:ascii="Times New Roman" w:hAnsi="Times New Roman"/>
        </w:rPr>
        <w:t xml:space="preserve"> to the map canvas.</w:t>
      </w:r>
    </w:p>
    <w:p w:rsidR="009B5C56" w:rsidRDefault="009B5C56" w:rsidP="009B5C56">
      <w:pPr>
        <w:spacing w:line="276" w:lineRule="auto"/>
        <w:rPr>
          <w:rFonts w:ascii="Times New Roman" w:hAnsi="Times New Roman"/>
        </w:rPr>
      </w:pPr>
    </w:p>
    <w:p w:rsidR="009B5C56" w:rsidRDefault="009B5C56" w:rsidP="009B5C56">
      <w:pPr>
        <w:rPr>
          <w:rFonts w:ascii="Times New Roman" w:hAnsi="Times New Roman"/>
        </w:rPr>
      </w:pPr>
      <w:r>
        <w:t xml:space="preserve">SAC_13.sid is </w:t>
      </w:r>
      <w:proofErr w:type="gramStart"/>
      <w:r>
        <w:t>a</w:t>
      </w:r>
      <w:proofErr w:type="gramEnd"/>
      <w:r>
        <w:t xml:space="preserve"> </w:t>
      </w:r>
      <w:proofErr w:type="spellStart"/>
      <w:r>
        <w:t>MrSID</w:t>
      </w:r>
      <w:proofErr w:type="spellEnd"/>
      <w:r>
        <w:t xml:space="preserve"> compressed image.  It is an </w:t>
      </w:r>
      <w:proofErr w:type="spellStart"/>
      <w:r>
        <w:t>ortho</w:t>
      </w:r>
      <w:proofErr w:type="spellEnd"/>
      <w:r>
        <w:t xml:space="preserve"> image from the City of Sacramento from 2009.  The pixel size is six inches and the coordinate system is NAD 1983 California State Plane II FIPS 0402 Feet, EPSG: 102642.</w:t>
      </w:r>
      <w:r>
        <w:rPr>
          <w:rFonts w:ascii="Times New Roman" w:hAnsi="Times New Roman"/>
        </w:rPr>
        <w:t xml:space="preserve"> This image will serve as the reference layer for our rectification.</w:t>
      </w:r>
    </w:p>
    <w:p w:rsidR="009B5C56" w:rsidRDefault="009B5C56" w:rsidP="009B5C56">
      <w:pPr>
        <w:rPr>
          <w:rFonts w:ascii="Times New Roman" w:hAnsi="Times New Roman"/>
        </w:rPr>
      </w:pPr>
    </w:p>
    <w:p w:rsidR="009B5C56" w:rsidRDefault="009B5C56" w:rsidP="009B5C56">
      <w:pPr>
        <w:rPr>
          <w:rFonts w:ascii="Times New Roman" w:hAnsi="Times New Roman"/>
        </w:rPr>
      </w:pPr>
      <w:r>
        <w:rPr>
          <w:rFonts w:ascii="Times New Roman" w:hAnsi="Times New Roman"/>
        </w:rPr>
        <w:t xml:space="preserve">Now we will enable the </w:t>
      </w:r>
      <w:proofErr w:type="spellStart"/>
      <w:r>
        <w:rPr>
          <w:rFonts w:ascii="Times New Roman" w:hAnsi="Times New Roman"/>
        </w:rPr>
        <w:t>Georeferencer</w:t>
      </w:r>
      <w:proofErr w:type="spellEnd"/>
      <w:r>
        <w:rPr>
          <w:rFonts w:ascii="Times New Roman" w:hAnsi="Times New Roman"/>
        </w:rPr>
        <w:t xml:space="preserve"> Plugin and toolbar.</w:t>
      </w:r>
    </w:p>
    <w:p w:rsidR="009B5C56" w:rsidRPr="009B5C56" w:rsidRDefault="009B5C56" w:rsidP="009B5C56">
      <w:pPr>
        <w:spacing w:line="276" w:lineRule="auto"/>
        <w:rPr>
          <w:rFonts w:ascii="Times New Roman" w:hAnsi="Times New Roman"/>
        </w:rPr>
      </w:pPr>
    </w:p>
    <w:p w:rsidR="00A4203B" w:rsidRDefault="00A4203B" w:rsidP="00A4203B">
      <w:pPr>
        <w:pStyle w:val="ListParagraph"/>
        <w:numPr>
          <w:ilvl w:val="0"/>
          <w:numId w:val="35"/>
        </w:numPr>
        <w:spacing w:line="276" w:lineRule="auto"/>
        <w:rPr>
          <w:rFonts w:ascii="Times New Roman" w:hAnsi="Times New Roman"/>
        </w:rPr>
      </w:pPr>
      <w:r>
        <w:rPr>
          <w:rFonts w:ascii="Times New Roman" w:hAnsi="Times New Roman"/>
        </w:rPr>
        <w:t>From the</w:t>
      </w:r>
      <w:r>
        <w:rPr>
          <w:rFonts w:ascii="Times New Roman" w:hAnsi="Times New Roman"/>
          <w:b/>
        </w:rPr>
        <w:t xml:space="preserve"> menu bar</w:t>
      </w:r>
      <w:r w:rsidR="009B5C56">
        <w:rPr>
          <w:rFonts w:ascii="Times New Roman" w:hAnsi="Times New Roman"/>
          <w:b/>
        </w:rPr>
        <w:t>,</w:t>
      </w:r>
      <w:r>
        <w:rPr>
          <w:rFonts w:ascii="Times New Roman" w:hAnsi="Times New Roman"/>
          <w:b/>
        </w:rPr>
        <w:t xml:space="preserve"> choose Plugins </w:t>
      </w:r>
      <w:r>
        <w:rPr>
          <w:rFonts w:ascii="Times New Roman" w:hAnsi="Times New Roman"/>
          <w:b/>
        </w:rPr>
        <w:sym w:font="Wingdings" w:char="F0E0"/>
      </w:r>
      <w:r>
        <w:rPr>
          <w:rFonts w:ascii="Times New Roman" w:hAnsi="Times New Roman"/>
          <w:b/>
        </w:rPr>
        <w:t xml:space="preserve"> Manage and Install Plugins</w:t>
      </w:r>
    </w:p>
    <w:p w:rsidR="00A4203B" w:rsidRDefault="00A4203B" w:rsidP="00A4203B">
      <w:pPr>
        <w:pStyle w:val="ListParagraph"/>
        <w:numPr>
          <w:ilvl w:val="0"/>
          <w:numId w:val="35"/>
        </w:numPr>
        <w:spacing w:line="276" w:lineRule="auto"/>
        <w:rPr>
          <w:rFonts w:ascii="Times New Roman" w:hAnsi="Times New Roman"/>
        </w:rPr>
      </w:pPr>
      <w:r>
        <w:rPr>
          <w:rFonts w:ascii="Times New Roman" w:hAnsi="Times New Roman"/>
        </w:rPr>
        <w:t xml:space="preserve">The Plugins manager will open. Options along the left side allow you to switch between </w:t>
      </w:r>
      <w:r w:rsidRPr="00A4203B">
        <w:rPr>
          <w:rFonts w:ascii="Times New Roman" w:hAnsi="Times New Roman"/>
          <w:i/>
        </w:rPr>
        <w:t>Installed</w:t>
      </w:r>
      <w:r>
        <w:rPr>
          <w:rFonts w:ascii="Times New Roman" w:hAnsi="Times New Roman"/>
        </w:rPr>
        <w:t xml:space="preserve">, </w:t>
      </w:r>
      <w:r w:rsidRPr="00A4203B">
        <w:rPr>
          <w:rFonts w:ascii="Times New Roman" w:hAnsi="Times New Roman"/>
          <w:i/>
        </w:rPr>
        <w:t>Not Installed</w:t>
      </w:r>
      <w:r>
        <w:rPr>
          <w:rFonts w:ascii="Times New Roman" w:hAnsi="Times New Roman"/>
        </w:rPr>
        <w:t xml:space="preserve">, and </w:t>
      </w:r>
      <w:r w:rsidRPr="00A4203B">
        <w:rPr>
          <w:rFonts w:ascii="Times New Roman" w:hAnsi="Times New Roman"/>
          <w:i/>
        </w:rPr>
        <w:t>Settings</w:t>
      </w:r>
      <w:r>
        <w:rPr>
          <w:rFonts w:ascii="Times New Roman" w:hAnsi="Times New Roman"/>
        </w:rPr>
        <w:t xml:space="preserve">. The plugin </w:t>
      </w:r>
      <w:proofErr w:type="gramStart"/>
      <w:r>
        <w:rPr>
          <w:rFonts w:ascii="Times New Roman" w:hAnsi="Times New Roman"/>
        </w:rPr>
        <w:t>you’ll</w:t>
      </w:r>
      <w:proofErr w:type="gramEnd"/>
      <w:r>
        <w:rPr>
          <w:rFonts w:ascii="Times New Roman" w:hAnsi="Times New Roman"/>
        </w:rPr>
        <w:t xml:space="preserve"> use is a Core QGIS Plugin called </w:t>
      </w:r>
      <w:proofErr w:type="spellStart"/>
      <w:r>
        <w:rPr>
          <w:rFonts w:ascii="Times New Roman" w:hAnsi="Times New Roman"/>
          <w:b/>
        </w:rPr>
        <w:t>Georeferencer</w:t>
      </w:r>
      <w:proofErr w:type="spellEnd"/>
      <w:r>
        <w:rPr>
          <w:rFonts w:ascii="Times New Roman" w:hAnsi="Times New Roman"/>
          <w:b/>
        </w:rPr>
        <w:t xml:space="preserve"> GDAL</w:t>
      </w:r>
      <w:r>
        <w:rPr>
          <w:rFonts w:ascii="Times New Roman" w:hAnsi="Times New Roman"/>
        </w:rPr>
        <w:t xml:space="preserve">. </w:t>
      </w:r>
    </w:p>
    <w:p w:rsidR="00A4203B" w:rsidRDefault="00A4203B" w:rsidP="00A4203B">
      <w:pPr>
        <w:pStyle w:val="ListParagraph"/>
        <w:numPr>
          <w:ilvl w:val="0"/>
          <w:numId w:val="35"/>
        </w:numPr>
        <w:spacing w:line="276" w:lineRule="auto"/>
        <w:rPr>
          <w:rFonts w:ascii="Times New Roman" w:hAnsi="Times New Roman"/>
        </w:rPr>
      </w:pPr>
      <w:r>
        <w:rPr>
          <w:rFonts w:ascii="Times New Roman" w:hAnsi="Times New Roman"/>
        </w:rPr>
        <w:t xml:space="preserve">Since it is a Core </w:t>
      </w:r>
      <w:proofErr w:type="gramStart"/>
      <w:r>
        <w:rPr>
          <w:rFonts w:ascii="Times New Roman" w:hAnsi="Times New Roman"/>
        </w:rPr>
        <w:t>plugin</w:t>
      </w:r>
      <w:proofErr w:type="gramEnd"/>
      <w:r>
        <w:rPr>
          <w:rFonts w:ascii="Times New Roman" w:hAnsi="Times New Roman"/>
        </w:rPr>
        <w:t xml:space="preserve"> it will already be installed. You just need to enable it. </w:t>
      </w:r>
      <w:r>
        <w:rPr>
          <w:rFonts w:ascii="Times New Roman" w:hAnsi="Times New Roman"/>
          <w:b/>
        </w:rPr>
        <w:t>Click</w:t>
      </w:r>
      <w:r>
        <w:rPr>
          <w:rFonts w:ascii="Times New Roman" w:hAnsi="Times New Roman"/>
        </w:rPr>
        <w:t xml:space="preserve"> on </w:t>
      </w:r>
      <w:r>
        <w:rPr>
          <w:rFonts w:ascii="Times New Roman" w:hAnsi="Times New Roman"/>
          <w:b/>
        </w:rPr>
        <w:t>Installed plugins</w:t>
      </w:r>
      <w:r>
        <w:rPr>
          <w:rFonts w:ascii="Times New Roman" w:hAnsi="Times New Roman"/>
        </w:rPr>
        <w:t xml:space="preserve"> and check the box next to </w:t>
      </w:r>
      <w:proofErr w:type="spellStart"/>
      <w:r>
        <w:rPr>
          <w:rFonts w:ascii="Times New Roman" w:hAnsi="Times New Roman"/>
          <w:b/>
        </w:rPr>
        <w:t>Georeferencer</w:t>
      </w:r>
      <w:proofErr w:type="spellEnd"/>
      <w:r>
        <w:rPr>
          <w:rFonts w:ascii="Times New Roman" w:hAnsi="Times New Roman"/>
          <w:b/>
        </w:rPr>
        <w:t xml:space="preserve"> GDAL (Figure 1)</w:t>
      </w:r>
      <w:r>
        <w:rPr>
          <w:rFonts w:ascii="Times New Roman" w:hAnsi="Times New Roman"/>
        </w:rPr>
        <w:t xml:space="preserve">. </w:t>
      </w:r>
      <w:r>
        <w:rPr>
          <w:rFonts w:ascii="Times New Roman" w:hAnsi="Times New Roman"/>
          <w:b/>
        </w:rPr>
        <w:t>Click Close</w:t>
      </w:r>
      <w:r>
        <w:rPr>
          <w:rFonts w:ascii="Times New Roman" w:hAnsi="Times New Roman"/>
        </w:rPr>
        <w:t>.</w:t>
      </w:r>
    </w:p>
    <w:p w:rsidR="00A4203B" w:rsidRDefault="00A4203B" w:rsidP="00A4203B">
      <w:pPr>
        <w:pStyle w:val="ListParagraph"/>
        <w:spacing w:line="276" w:lineRule="auto"/>
        <w:rPr>
          <w:rFonts w:ascii="Times New Roman" w:hAnsi="Times New Roman"/>
        </w:rPr>
      </w:pPr>
    </w:p>
    <w:p w:rsidR="00A4203B" w:rsidRDefault="00A4203B" w:rsidP="00A4203B">
      <w:pPr>
        <w:pStyle w:val="ListParagraph"/>
        <w:spacing w:line="276" w:lineRule="auto"/>
        <w:rPr>
          <w:rFonts w:ascii="Times New Roman" w:hAnsi="Times New Roman"/>
        </w:rPr>
      </w:pPr>
      <w:r>
        <w:rPr>
          <w:rFonts w:ascii="Times New Roman" w:hAnsi="Times New Roman"/>
          <w:noProof/>
          <w:lang w:eastAsia="en-US"/>
        </w:rPr>
        <w:drawing>
          <wp:inline distT="0" distB="0" distL="0" distR="0">
            <wp:extent cx="4295775" cy="194564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945640"/>
                    </a:xfrm>
                    <a:prstGeom prst="rect">
                      <a:avLst/>
                    </a:prstGeom>
                    <a:noFill/>
                    <a:ln>
                      <a:noFill/>
                    </a:ln>
                  </pic:spPr>
                </pic:pic>
              </a:graphicData>
            </a:graphic>
          </wp:inline>
        </w:drawing>
      </w:r>
    </w:p>
    <w:p w:rsidR="00A4203B" w:rsidRDefault="00A4203B" w:rsidP="00A4203B">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 Plugin Manager</w:t>
      </w:r>
    </w:p>
    <w:p w:rsidR="00A4203B" w:rsidRDefault="00A4203B" w:rsidP="00A4203B">
      <w:pPr>
        <w:pStyle w:val="ListParagraph"/>
        <w:spacing w:line="276" w:lineRule="auto"/>
        <w:rPr>
          <w:rFonts w:ascii="Times New Roman" w:hAnsi="Times New Roman"/>
        </w:rPr>
      </w:pPr>
    </w:p>
    <w:p w:rsidR="00A4203B" w:rsidRDefault="00A4203B" w:rsidP="00A4203B">
      <w:pPr>
        <w:pStyle w:val="NDGNormal"/>
        <w:numPr>
          <w:ilvl w:val="0"/>
          <w:numId w:val="35"/>
        </w:numPr>
        <w:rPr>
          <w:rFonts w:ascii="Times New Roman" w:hAnsi="Times New Roman"/>
        </w:rPr>
      </w:pPr>
      <w:r>
        <w:rPr>
          <w:rFonts w:ascii="Times New Roman" w:hAnsi="Times New Roman"/>
        </w:rPr>
        <w:t xml:space="preserve">To open the </w:t>
      </w:r>
      <w:proofErr w:type="spellStart"/>
      <w:r>
        <w:rPr>
          <w:rFonts w:ascii="Times New Roman" w:hAnsi="Times New Roman"/>
        </w:rPr>
        <w:t>Georeferencer</w:t>
      </w:r>
      <w:proofErr w:type="spellEnd"/>
      <w:r>
        <w:rPr>
          <w:rFonts w:ascii="Times New Roman" w:hAnsi="Times New Roman"/>
        </w:rPr>
        <w:t xml:space="preserve"> plugin go to the menu bar choose </w:t>
      </w:r>
      <w:r>
        <w:rPr>
          <w:rFonts w:ascii="Times New Roman" w:hAnsi="Times New Roman"/>
          <w:b/>
        </w:rPr>
        <w:t xml:space="preserve">Raster </w:t>
      </w:r>
      <w:r>
        <w:rPr>
          <w:rFonts w:ascii="Times New Roman" w:hAnsi="Times New Roman"/>
          <w:b/>
        </w:rPr>
        <w:sym w:font="Wingdings" w:char="F0E0"/>
      </w:r>
      <w:r>
        <w:rPr>
          <w:rFonts w:ascii="Times New Roman" w:hAnsi="Times New Roman"/>
          <w:b/>
        </w:rPr>
        <w:t xml:space="preserve"> </w:t>
      </w:r>
      <w:proofErr w:type="spellStart"/>
      <w:r>
        <w:rPr>
          <w:rFonts w:ascii="Times New Roman" w:hAnsi="Times New Roman"/>
          <w:b/>
        </w:rPr>
        <w:t>Georeferencer</w:t>
      </w:r>
      <w:proofErr w:type="spellEnd"/>
      <w:r>
        <w:rPr>
          <w:rFonts w:ascii="Times New Roman" w:hAnsi="Times New Roman"/>
          <w:b/>
        </w:rPr>
        <w:t xml:space="preserve"> </w:t>
      </w:r>
      <w:r>
        <w:rPr>
          <w:rFonts w:ascii="Times New Roman" w:hAnsi="Times New Roman"/>
          <w:b/>
        </w:rPr>
        <w:sym w:font="Wingdings" w:char="F0E0"/>
      </w:r>
      <w:proofErr w:type="spellStart"/>
      <w:r>
        <w:rPr>
          <w:rFonts w:ascii="Times New Roman" w:hAnsi="Times New Roman"/>
          <w:b/>
        </w:rPr>
        <w:t>Georeferencer</w:t>
      </w:r>
      <w:proofErr w:type="spellEnd"/>
      <w:r>
        <w:rPr>
          <w:rFonts w:ascii="Times New Roman" w:hAnsi="Times New Roman"/>
          <w:b/>
        </w:rPr>
        <w:t xml:space="preserve"> (Figure 2)</w:t>
      </w:r>
      <w:r>
        <w:rPr>
          <w:rFonts w:ascii="Times New Roman" w:hAnsi="Times New Roman"/>
        </w:rPr>
        <w:t>.</w:t>
      </w:r>
    </w:p>
    <w:p w:rsidR="00A4203B" w:rsidRDefault="00A4203B" w:rsidP="00A4203B">
      <w:pPr>
        <w:pStyle w:val="NDGNormal"/>
        <w:ind w:left="720"/>
        <w:rPr>
          <w:rFonts w:ascii="Times New Roman" w:hAnsi="Times New Roman"/>
        </w:rPr>
      </w:pPr>
    </w:p>
    <w:p w:rsidR="00A4203B" w:rsidRDefault="00A4203B" w:rsidP="00A4203B">
      <w:pPr>
        <w:pStyle w:val="NDGNormal"/>
        <w:jc w:val="center"/>
        <w:rPr>
          <w:rFonts w:ascii="Times New Roman" w:hAnsi="Times New Roman"/>
        </w:rPr>
      </w:pPr>
      <w:r>
        <w:rPr>
          <w:rFonts w:ascii="Times New Roman" w:hAnsi="Times New Roman"/>
          <w:noProof/>
          <w:lang w:eastAsia="en-US"/>
        </w:rPr>
        <w:drawing>
          <wp:inline distT="0" distB="0" distL="0" distR="0">
            <wp:extent cx="343408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r="54189" b="73212"/>
                    <a:stretch>
                      <a:fillRect/>
                    </a:stretch>
                  </pic:blipFill>
                  <pic:spPr bwMode="auto">
                    <a:xfrm>
                      <a:off x="0" y="0"/>
                      <a:ext cx="3434080" cy="1371600"/>
                    </a:xfrm>
                    <a:prstGeom prst="rect">
                      <a:avLst/>
                    </a:prstGeom>
                    <a:noFill/>
                    <a:ln>
                      <a:noFill/>
                    </a:ln>
                  </pic:spPr>
                </pic:pic>
              </a:graphicData>
            </a:graphic>
          </wp:inline>
        </w:drawing>
      </w:r>
    </w:p>
    <w:p w:rsidR="00A4203B" w:rsidRDefault="00A4203B" w:rsidP="00A4203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2: Opening the </w:t>
      </w:r>
      <w:proofErr w:type="spellStart"/>
      <w:r w:rsidR="009B5C56">
        <w:rPr>
          <w:rFonts w:ascii="Times New Roman" w:hAnsi="Times New Roman"/>
          <w:b/>
          <w:color w:val="1F497D" w:themeColor="text2"/>
        </w:rPr>
        <w:t>Georeferencer</w:t>
      </w:r>
      <w:proofErr w:type="spellEnd"/>
      <w:r>
        <w:rPr>
          <w:rFonts w:ascii="Times New Roman" w:hAnsi="Times New Roman"/>
          <w:b/>
          <w:color w:val="1F497D" w:themeColor="text2"/>
        </w:rPr>
        <w:t xml:space="preserve"> Plugin </w:t>
      </w:r>
    </w:p>
    <w:p w:rsidR="009B5C56" w:rsidRDefault="009B5C56" w:rsidP="009B5C56">
      <w:pPr>
        <w:spacing w:after="200" w:line="276" w:lineRule="auto"/>
        <w:rPr>
          <w:rFonts w:ascii="Times New Roman" w:hAnsi="Times New Roman"/>
          <w:b/>
          <w:color w:val="1F497D" w:themeColor="text2"/>
        </w:rPr>
      </w:pPr>
    </w:p>
    <w:p w:rsidR="009B5C56" w:rsidRDefault="009B5C56" w:rsidP="009B5C56">
      <w:pPr>
        <w:pStyle w:val="NDGNormal"/>
        <w:numPr>
          <w:ilvl w:val="0"/>
          <w:numId w:val="35"/>
        </w:numPr>
        <w:rPr>
          <w:rFonts w:ascii="Times New Roman" w:hAnsi="Times New Roman"/>
        </w:rPr>
      </w:pPr>
      <w:r>
        <w:rPr>
          <w:rFonts w:ascii="Times New Roman" w:hAnsi="Times New Roman"/>
        </w:rPr>
        <w:t xml:space="preserve">The </w:t>
      </w:r>
      <w:proofErr w:type="spellStart"/>
      <w:r>
        <w:rPr>
          <w:rFonts w:ascii="Times New Roman" w:hAnsi="Times New Roman"/>
          <w:b/>
        </w:rPr>
        <w:t>Georeferencer</w:t>
      </w:r>
      <w:proofErr w:type="spellEnd"/>
      <w:r>
        <w:rPr>
          <w:rFonts w:ascii="Times New Roman" w:hAnsi="Times New Roman"/>
        </w:rPr>
        <w:t xml:space="preserve"> window opens. </w:t>
      </w:r>
      <w:r>
        <w:rPr>
          <w:rFonts w:ascii="Times New Roman" w:hAnsi="Times New Roman"/>
          <w:b/>
        </w:rPr>
        <w:t>Click</w:t>
      </w:r>
      <w:r>
        <w:rPr>
          <w:rFonts w:ascii="Times New Roman" w:hAnsi="Times New Roman"/>
        </w:rPr>
        <w:t xml:space="preserve"> the </w:t>
      </w:r>
      <w:r>
        <w:rPr>
          <w:rFonts w:ascii="Times New Roman" w:hAnsi="Times New Roman"/>
          <w:b/>
        </w:rPr>
        <w:t>Open Raster</w:t>
      </w:r>
      <w:r>
        <w:rPr>
          <w:rFonts w:ascii="Times New Roman" w:hAnsi="Times New Roman"/>
        </w:rPr>
        <w:t xml:space="preserve"> button at the upper left hand side (</w:t>
      </w:r>
      <w:r>
        <w:rPr>
          <w:rFonts w:ascii="Times New Roman" w:hAnsi="Times New Roman"/>
          <w:b/>
        </w:rPr>
        <w:t>Figure 3</w:t>
      </w:r>
      <w:r>
        <w:rPr>
          <w:rFonts w:ascii="Times New Roman" w:hAnsi="Times New Roman"/>
        </w:rPr>
        <w:t xml:space="preserve">). </w:t>
      </w:r>
    </w:p>
    <w:p w:rsidR="009B5C56" w:rsidRDefault="009B5C56" w:rsidP="009B5C56">
      <w:pPr>
        <w:pStyle w:val="NDGNormal"/>
        <w:ind w:left="720"/>
        <w:rPr>
          <w:rFonts w:ascii="Times New Roman" w:hAnsi="Times New Roman"/>
        </w:rPr>
      </w:pPr>
    </w:p>
    <w:p w:rsidR="009B5C56" w:rsidRDefault="009B5C56" w:rsidP="009B5C56">
      <w:pPr>
        <w:pStyle w:val="NDGNormal"/>
        <w:ind w:left="720"/>
        <w:jc w:val="center"/>
        <w:rPr>
          <w:rFonts w:ascii="Times New Roman" w:hAnsi="Times New Roman"/>
        </w:rPr>
      </w:pPr>
      <w:r>
        <w:rPr>
          <w:rFonts w:ascii="Times New Roman" w:hAnsi="Times New Roman"/>
          <w:noProof/>
          <w:lang w:eastAsia="en-US"/>
        </w:rPr>
        <w:drawing>
          <wp:inline distT="0" distB="0" distL="0" distR="0" wp14:anchorId="7AB095C9" wp14:editId="636F27A5">
            <wp:extent cx="2615565" cy="1233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565" cy="1233170"/>
                    </a:xfrm>
                    <a:prstGeom prst="rect">
                      <a:avLst/>
                    </a:prstGeom>
                    <a:noFill/>
                    <a:ln>
                      <a:noFill/>
                    </a:ln>
                  </pic:spPr>
                </pic:pic>
              </a:graphicData>
            </a:graphic>
          </wp:inline>
        </w:drawing>
      </w:r>
    </w:p>
    <w:p w:rsidR="009B5C56" w:rsidRDefault="009B5C56" w:rsidP="009B5C56">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3: Open Raster button </w:t>
      </w:r>
    </w:p>
    <w:p w:rsidR="009B5C56" w:rsidRDefault="009B5C56" w:rsidP="009B5C56">
      <w:pPr>
        <w:pStyle w:val="NDGNormal"/>
        <w:ind w:left="720"/>
        <w:rPr>
          <w:rFonts w:ascii="Times New Roman" w:hAnsi="Times New Roman"/>
          <w:color w:val="000000" w:themeColor="text1"/>
        </w:rPr>
      </w:pPr>
    </w:p>
    <w:p w:rsidR="00261C9E" w:rsidRDefault="009B5C56" w:rsidP="009B5C56">
      <w:pPr>
        <w:pStyle w:val="NDGNormal"/>
        <w:numPr>
          <w:ilvl w:val="0"/>
          <w:numId w:val="35"/>
        </w:numPr>
        <w:rPr>
          <w:rFonts w:ascii="Times New Roman" w:hAnsi="Times New Roman"/>
        </w:rPr>
      </w:pPr>
      <w:r>
        <w:rPr>
          <w:rFonts w:ascii="Times New Roman" w:hAnsi="Times New Roman"/>
          <w:b/>
        </w:rPr>
        <w:t>Navigate</w:t>
      </w:r>
      <w:r>
        <w:rPr>
          <w:rFonts w:ascii="Times New Roman" w:hAnsi="Times New Roman"/>
        </w:rPr>
        <w:t xml:space="preserve"> to the </w:t>
      </w:r>
      <w:r>
        <w:rPr>
          <w:rFonts w:ascii="Times New Roman" w:hAnsi="Times New Roman"/>
          <w:b/>
        </w:rPr>
        <w:t xml:space="preserve">lab </w:t>
      </w:r>
      <w:proofErr w:type="gramStart"/>
      <w:r>
        <w:rPr>
          <w:rFonts w:ascii="Times New Roman" w:hAnsi="Times New Roman"/>
          <w:b/>
        </w:rPr>
        <w:t>folder</w:t>
      </w:r>
      <w:r>
        <w:rPr>
          <w:rFonts w:ascii="Times New Roman" w:hAnsi="Times New Roman"/>
        </w:rPr>
        <w:t xml:space="preserve"> and </w:t>
      </w:r>
      <w:r>
        <w:rPr>
          <w:rFonts w:ascii="Times New Roman" w:hAnsi="Times New Roman"/>
          <w:b/>
        </w:rPr>
        <w:t>select</w:t>
      </w:r>
      <w:r>
        <w:rPr>
          <w:rFonts w:ascii="Times New Roman" w:hAnsi="Times New Roman"/>
        </w:rPr>
        <w:t xml:space="preserve"> the </w:t>
      </w:r>
      <w:r>
        <w:rPr>
          <w:rFonts w:ascii="Times New Roman" w:hAnsi="Times New Roman"/>
          <w:b/>
        </w:rPr>
        <w:t>SAC1_CIR.img</w:t>
      </w:r>
      <w:proofErr w:type="gramEnd"/>
      <w:r>
        <w:rPr>
          <w:rFonts w:ascii="Times New Roman" w:hAnsi="Times New Roman"/>
        </w:rPr>
        <w:t xml:space="preserve"> and click </w:t>
      </w:r>
      <w:r>
        <w:rPr>
          <w:rFonts w:ascii="Times New Roman" w:hAnsi="Times New Roman"/>
          <w:b/>
        </w:rPr>
        <w:t>Open</w:t>
      </w:r>
      <w:r>
        <w:rPr>
          <w:rFonts w:ascii="Times New Roman" w:hAnsi="Times New Roman"/>
        </w:rPr>
        <w:t xml:space="preserve">. </w:t>
      </w:r>
      <w:r>
        <w:rPr>
          <w:rFonts w:ascii="Times New Roman" w:hAnsi="Times New Roman"/>
          <w:b/>
        </w:rPr>
        <w:t>Note</w:t>
      </w:r>
      <w:r>
        <w:rPr>
          <w:rFonts w:ascii="Times New Roman" w:hAnsi="Times New Roman"/>
        </w:rPr>
        <w:t xml:space="preserve">: If the Coordinate Reference System Selector window opens click </w:t>
      </w:r>
      <w:proofErr w:type="gramStart"/>
      <w:r>
        <w:rPr>
          <w:rFonts w:ascii="Times New Roman" w:hAnsi="Times New Roman"/>
        </w:rPr>
        <w:t>Cancel</w:t>
      </w:r>
      <w:proofErr w:type="gramEnd"/>
      <w:r>
        <w:rPr>
          <w:rFonts w:ascii="Times New Roman" w:hAnsi="Times New Roman"/>
        </w:rPr>
        <w:t xml:space="preserve"> to close. This dataset does not yet have an Earth-based coordinate system. </w:t>
      </w:r>
    </w:p>
    <w:p w:rsidR="00261C9E" w:rsidRDefault="00261C9E" w:rsidP="00261C9E">
      <w:pPr>
        <w:pStyle w:val="NDGNormal"/>
        <w:ind w:left="360"/>
        <w:rPr>
          <w:rFonts w:ascii="Times New Roman" w:hAnsi="Times New Roman"/>
        </w:rPr>
      </w:pPr>
    </w:p>
    <w:p w:rsidR="00261C9E" w:rsidRDefault="00261C9E" w:rsidP="00261C9E">
      <w:pPr>
        <w:pStyle w:val="NDGNormal"/>
        <w:ind w:left="360"/>
        <w:rPr>
          <w:rFonts w:ascii="Times New Roman" w:hAnsi="Times New Roman"/>
        </w:rPr>
      </w:pPr>
      <w:r>
        <w:rPr>
          <w:rFonts w:ascii="Times New Roman" w:hAnsi="Times New Roman"/>
        </w:rPr>
        <w:t xml:space="preserve">SAC1_CIR.img is an image of Sacramento covering a smaller area than our reference image we loaded in Step 3 above.  It is in the ERDAS Imagine format with an undefined coordinate system as it </w:t>
      </w:r>
      <w:proofErr w:type="gramStart"/>
      <w:r>
        <w:rPr>
          <w:rFonts w:ascii="Times New Roman" w:hAnsi="Times New Roman"/>
        </w:rPr>
        <w:t>is needing</w:t>
      </w:r>
      <w:proofErr w:type="gramEnd"/>
      <w:r>
        <w:rPr>
          <w:rFonts w:ascii="Times New Roman" w:hAnsi="Times New Roman"/>
        </w:rPr>
        <w:t xml:space="preserve"> to be referenced.</w:t>
      </w:r>
    </w:p>
    <w:p w:rsidR="00261C9E" w:rsidRDefault="00261C9E" w:rsidP="00261C9E">
      <w:pPr>
        <w:pStyle w:val="NDGNormal"/>
        <w:ind w:left="360"/>
        <w:rPr>
          <w:rFonts w:ascii="Times New Roman" w:hAnsi="Times New Roman"/>
        </w:rPr>
      </w:pPr>
    </w:p>
    <w:p w:rsidR="009B5C56" w:rsidRPr="00261C9E" w:rsidRDefault="00261C9E" w:rsidP="00261C9E">
      <w:pPr>
        <w:pStyle w:val="NDGNormal"/>
        <w:ind w:left="360"/>
        <w:rPr>
          <w:rFonts w:ascii="Times New Roman" w:hAnsi="Times New Roman"/>
        </w:rPr>
      </w:pPr>
      <w:r w:rsidRPr="00261C9E">
        <w:rPr>
          <w:rFonts w:ascii="Times New Roman" w:hAnsi="Times New Roman"/>
        </w:rPr>
        <w:t>You should now have the image to be rectified loaded as shown in Figure 4.</w:t>
      </w:r>
      <w:r>
        <w:rPr>
          <w:rFonts w:ascii="Times New Roman" w:hAnsi="Times New Roman"/>
        </w:rPr>
        <w:t xml:space="preserve">  </w:t>
      </w:r>
    </w:p>
    <w:p w:rsidR="00261C9E" w:rsidRDefault="00261C9E" w:rsidP="00261C9E">
      <w:pPr>
        <w:pStyle w:val="NDGNormal"/>
        <w:rPr>
          <w:rFonts w:ascii="Times New Roman" w:hAnsi="Times New Roman"/>
        </w:rPr>
      </w:pPr>
    </w:p>
    <w:p w:rsidR="00261C9E" w:rsidRDefault="00261C9E" w:rsidP="00261C9E">
      <w:pPr>
        <w:pStyle w:val="NDGNormal"/>
        <w:jc w:val="center"/>
        <w:rPr>
          <w:rFonts w:ascii="Times New Roman" w:hAnsi="Times New Roman"/>
        </w:rPr>
      </w:pPr>
      <w:r>
        <w:rPr>
          <w:noProof/>
          <w:lang w:eastAsia="en-US"/>
        </w:rPr>
        <w:drawing>
          <wp:inline distT="0" distB="0" distL="0" distR="0" wp14:anchorId="2234A48B" wp14:editId="3A723EAD">
            <wp:extent cx="4003121" cy="37426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06666" cy="3745975"/>
                    </a:xfrm>
                    <a:prstGeom prst="rect">
                      <a:avLst/>
                    </a:prstGeom>
                  </pic:spPr>
                </pic:pic>
              </a:graphicData>
            </a:graphic>
          </wp:inline>
        </w:drawing>
      </w:r>
    </w:p>
    <w:p w:rsidR="00507BA9" w:rsidRDefault="00261C9E" w:rsidP="00261C9E">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4: </w:t>
      </w:r>
      <w:proofErr w:type="spellStart"/>
      <w:r>
        <w:rPr>
          <w:rFonts w:ascii="Times New Roman" w:hAnsi="Times New Roman"/>
          <w:b/>
          <w:color w:val="1F497D" w:themeColor="text2"/>
        </w:rPr>
        <w:t>Georeferencer</w:t>
      </w:r>
      <w:proofErr w:type="spellEnd"/>
      <w:r>
        <w:rPr>
          <w:rFonts w:ascii="Times New Roman" w:hAnsi="Times New Roman"/>
          <w:b/>
          <w:color w:val="1F497D" w:themeColor="text2"/>
        </w:rPr>
        <w:t xml:space="preserve"> with SAC1_CIR.img Loaded </w:t>
      </w:r>
    </w:p>
    <w:p w:rsidR="00261C9E" w:rsidRDefault="00261C9E" w:rsidP="00261C9E">
      <w:pPr>
        <w:pStyle w:val="ListParagraph"/>
        <w:numPr>
          <w:ilvl w:val="0"/>
          <w:numId w:val="35"/>
        </w:numPr>
      </w:pPr>
      <w:r w:rsidRPr="001E0779">
        <w:rPr>
          <w:b/>
        </w:rPr>
        <w:lastRenderedPageBreak/>
        <w:t xml:space="preserve">Arrange the </w:t>
      </w:r>
      <w:proofErr w:type="spellStart"/>
      <w:r w:rsidRPr="001E0779">
        <w:rPr>
          <w:b/>
        </w:rPr>
        <w:t>Georeferencer</w:t>
      </w:r>
      <w:proofErr w:type="spellEnd"/>
      <w:r w:rsidRPr="001E0779">
        <w:rPr>
          <w:b/>
        </w:rPr>
        <w:t xml:space="preserve"> window</w:t>
      </w:r>
      <w:r w:rsidR="001E0779">
        <w:t xml:space="preserve"> to the left of your screen (or, preferably a second monitor if you have one) </w:t>
      </w:r>
      <w:r w:rsidR="001E0779" w:rsidRPr="001E0779">
        <w:rPr>
          <w:b/>
        </w:rPr>
        <w:t>so that you can see both the source image and the image to be rectified</w:t>
      </w:r>
      <w:r w:rsidR="001E0779">
        <w:t>.  This will allow for easier identification of common points between images.  See Figure 5 for reference.</w:t>
      </w:r>
    </w:p>
    <w:p w:rsidR="001E0779" w:rsidRDefault="001E0779" w:rsidP="001E0779"/>
    <w:p w:rsidR="001E0779" w:rsidRDefault="001E0779" w:rsidP="001E0779">
      <w:r>
        <w:rPr>
          <w:noProof/>
          <w:lang w:eastAsia="en-US"/>
        </w:rPr>
        <w:drawing>
          <wp:inline distT="0" distB="0" distL="0" distR="0" wp14:anchorId="578CE2EC" wp14:editId="0165304C">
            <wp:extent cx="5486400" cy="292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923735"/>
                    </a:xfrm>
                    <a:prstGeom prst="rect">
                      <a:avLst/>
                    </a:prstGeom>
                  </pic:spPr>
                </pic:pic>
              </a:graphicData>
            </a:graphic>
          </wp:inline>
        </w:drawing>
      </w:r>
    </w:p>
    <w:p w:rsidR="001E0779" w:rsidRDefault="001E0779" w:rsidP="001E0779">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5: </w:t>
      </w:r>
      <w:proofErr w:type="spellStart"/>
      <w:r>
        <w:rPr>
          <w:rFonts w:ascii="Times New Roman" w:hAnsi="Times New Roman"/>
          <w:b/>
          <w:color w:val="1F497D" w:themeColor="text2"/>
        </w:rPr>
        <w:t>Georeferencer</w:t>
      </w:r>
      <w:proofErr w:type="spellEnd"/>
      <w:r>
        <w:rPr>
          <w:rFonts w:ascii="Times New Roman" w:hAnsi="Times New Roman"/>
          <w:b/>
          <w:color w:val="1F497D" w:themeColor="text2"/>
        </w:rPr>
        <w:t xml:space="preserve"> Window and Source Image Arrangement </w:t>
      </w:r>
    </w:p>
    <w:p w:rsidR="001E0779" w:rsidRDefault="001E0779" w:rsidP="001E0779">
      <w:r>
        <w:rPr>
          <w:rFonts w:ascii="Times New Roman" w:hAnsi="Times New Roman"/>
        </w:rPr>
        <w:t>The referencing environment setup is now complete and we can move on to referencing the image.</w:t>
      </w:r>
    </w:p>
    <w:p w:rsidR="001E0779" w:rsidRPr="00261C9E" w:rsidRDefault="001E0779" w:rsidP="001E0779"/>
    <w:p w:rsidR="00507BA9" w:rsidRPr="006A6C54" w:rsidRDefault="00507BA9" w:rsidP="00914EBB">
      <w:pPr>
        <w:rPr>
          <w:rFonts w:ascii="Times New Roman" w:hAnsi="Times New Roman"/>
        </w:rPr>
      </w:pPr>
    </w:p>
    <w:p w:rsidR="00E14756" w:rsidRDefault="00E14756" w:rsidP="00DA694D">
      <w:pPr>
        <w:pStyle w:val="NDGTask1"/>
        <w:numPr>
          <w:ilvl w:val="0"/>
          <w:numId w:val="3"/>
        </w:numPr>
        <w:rPr>
          <w:rFonts w:ascii="Times New Roman" w:hAnsi="Times New Roman"/>
        </w:rPr>
      </w:pPr>
      <w:r w:rsidRPr="006A6C54">
        <w:rPr>
          <w:rFonts w:ascii="Times New Roman" w:hAnsi="Times New Roman"/>
        </w:rPr>
        <w:tab/>
      </w:r>
      <w:bookmarkStart w:id="11" w:name="_Toc396162124"/>
      <w:r w:rsidR="00E915BA">
        <w:rPr>
          <w:rFonts w:ascii="Times New Roman" w:hAnsi="Times New Roman"/>
        </w:rPr>
        <w:t>Select Common Control Points</w:t>
      </w:r>
      <w:bookmarkEnd w:id="11"/>
    </w:p>
    <w:p w:rsidR="009D7515" w:rsidRDefault="009D7515" w:rsidP="009D7515">
      <w:pPr>
        <w:pStyle w:val="NDGNormal"/>
      </w:pPr>
    </w:p>
    <w:p w:rsidR="001B4670" w:rsidRDefault="00261C9E" w:rsidP="00261C9E">
      <w:pPr>
        <w:pStyle w:val="NDGNormal"/>
      </w:pPr>
      <w:r>
        <w:t>In this task, we will rectify the SAC1_CIR.img image to the source SAC_13.sid image.  To do this, you will locate common features in each image and add control points in each image.  Typically, you should find mutually identifiable points in at least the four corners and center for the image for best results.  Only identifying points in one portion of the image will not yield optimal results, so it is best to spread the control points around the image as evenly as possible.</w:t>
      </w:r>
      <w:r w:rsidR="001B4670">
        <w:t xml:space="preserve">  </w:t>
      </w:r>
    </w:p>
    <w:p w:rsidR="001B4670" w:rsidRDefault="001B4670" w:rsidP="00261C9E">
      <w:pPr>
        <w:pStyle w:val="NDGNormal"/>
      </w:pPr>
    </w:p>
    <w:p w:rsidR="00B86514" w:rsidRDefault="001B4670" w:rsidP="00261C9E">
      <w:pPr>
        <w:pStyle w:val="NDGNormal"/>
      </w:pPr>
      <w:r>
        <w:t>Figure 6 illustrates where we will focus on finding common features in both images.</w:t>
      </w:r>
    </w:p>
    <w:p w:rsidR="001B4670" w:rsidRDefault="001B4670" w:rsidP="00261C9E">
      <w:pPr>
        <w:pStyle w:val="NDGNormal"/>
      </w:pPr>
    </w:p>
    <w:p w:rsidR="001B4670" w:rsidRDefault="001B4670" w:rsidP="00261C9E">
      <w:pPr>
        <w:pStyle w:val="NDGNormal"/>
        <w:rPr>
          <w:rFonts w:ascii="Times New Roman" w:hAnsi="Times New Roman"/>
          <w:b/>
          <w:color w:val="1F497D" w:themeColor="text2"/>
        </w:rPr>
      </w:pPr>
      <w:r>
        <w:rPr>
          <w:noProof/>
          <w:lang w:eastAsia="en-US"/>
        </w:rPr>
        <w:lastRenderedPageBreak/>
        <w:drawing>
          <wp:inline distT="0" distB="0" distL="0" distR="0" wp14:anchorId="340ACA12" wp14:editId="64691E8E">
            <wp:extent cx="5699877" cy="23816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45" r="2706"/>
                    <a:stretch/>
                  </pic:blipFill>
                  <pic:spPr bwMode="auto">
                    <a:xfrm>
                      <a:off x="0" y="0"/>
                      <a:ext cx="5700267" cy="2381856"/>
                    </a:xfrm>
                    <a:prstGeom prst="rect">
                      <a:avLst/>
                    </a:prstGeom>
                    <a:ln>
                      <a:noFill/>
                    </a:ln>
                    <a:extLst>
                      <a:ext uri="{53640926-AAD7-44D8-BBD7-CCE9431645EC}">
                        <a14:shadowObscured xmlns:a14="http://schemas.microsoft.com/office/drawing/2010/main"/>
                      </a:ext>
                    </a:extLst>
                  </pic:spPr>
                </pic:pic>
              </a:graphicData>
            </a:graphic>
          </wp:inline>
        </w:drawing>
      </w:r>
    </w:p>
    <w:p w:rsidR="001B4670" w:rsidRDefault="001B4670" w:rsidP="001B4670">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6: Proposed Locations for Finding Common Features </w:t>
      </w:r>
    </w:p>
    <w:p w:rsidR="001B4670" w:rsidRDefault="001B4670" w:rsidP="001B4670">
      <w:pPr>
        <w:pStyle w:val="ListParagraph"/>
        <w:numPr>
          <w:ilvl w:val="0"/>
          <w:numId w:val="40"/>
        </w:numPr>
      </w:pPr>
      <w:r>
        <w:rPr>
          <w:b/>
        </w:rPr>
        <w:t>Use the Zoom and Pan tools</w:t>
      </w:r>
      <w:r>
        <w:t xml:space="preserve"> in both the </w:t>
      </w:r>
      <w:proofErr w:type="spellStart"/>
      <w:r>
        <w:t>Georeferencer</w:t>
      </w:r>
      <w:proofErr w:type="spellEnd"/>
      <w:r>
        <w:t xml:space="preserve"> window and the QGIS window to </w:t>
      </w:r>
      <w:r>
        <w:rPr>
          <w:b/>
        </w:rPr>
        <w:t>zoom to the upper-left corner of both images</w:t>
      </w:r>
      <w:r>
        <w:t xml:space="preserve"> denoted as Area 1 in Figure 6.</w:t>
      </w:r>
    </w:p>
    <w:p w:rsidR="001B4670" w:rsidRDefault="001B4670" w:rsidP="001B4670">
      <w:pPr>
        <w:pStyle w:val="ListParagraph"/>
        <w:numPr>
          <w:ilvl w:val="0"/>
          <w:numId w:val="40"/>
        </w:numPr>
      </w:pPr>
      <w:r>
        <w:rPr>
          <w:b/>
        </w:rPr>
        <w:t>Find a common reference point in both images</w:t>
      </w:r>
      <w:r>
        <w:t xml:space="preserve">.  Figure </w:t>
      </w:r>
      <w:proofErr w:type="gramStart"/>
      <w:r>
        <w:t>7</w:t>
      </w:r>
      <w:proofErr w:type="gramEnd"/>
      <w:r>
        <w:t xml:space="preserve"> shows an acceptable common reference point where a sidewalk forks in the backyard of a house with a pool.</w:t>
      </w:r>
    </w:p>
    <w:p w:rsidR="001B4670" w:rsidRPr="001B4670" w:rsidRDefault="00927584" w:rsidP="001B4670">
      <w:pPr>
        <w:pStyle w:val="NoSpacing"/>
        <w:numPr>
          <w:ilvl w:val="1"/>
          <w:numId w:val="40"/>
        </w:numPr>
        <w:rPr>
          <w:sz w:val="24"/>
          <w:szCs w:val="24"/>
        </w:rPr>
      </w:pPr>
      <w:r>
        <w:rPr>
          <w:sz w:val="24"/>
          <w:szCs w:val="24"/>
        </w:rPr>
        <w:t>Note:  Y</w:t>
      </w:r>
      <w:r w:rsidR="001B4670">
        <w:rPr>
          <w:sz w:val="24"/>
          <w:szCs w:val="24"/>
        </w:rPr>
        <w:t xml:space="preserve">ou will likely need to zoom very close to the feature found in each feature.  Examples of acceptable common features can include permanent features such as street corners, bases of </w:t>
      </w:r>
      <w:proofErr w:type="gramStart"/>
      <w:r w:rsidR="001B4670">
        <w:rPr>
          <w:sz w:val="24"/>
          <w:szCs w:val="24"/>
        </w:rPr>
        <w:t>flag poles</w:t>
      </w:r>
      <w:proofErr w:type="gramEnd"/>
      <w:r w:rsidR="001B4670">
        <w:rPr>
          <w:sz w:val="24"/>
          <w:szCs w:val="24"/>
        </w:rPr>
        <w:t xml:space="preserve">, bases of buildings (not the roof tops), etc.  The goal is to try </w:t>
      </w:r>
      <w:proofErr w:type="gramStart"/>
      <w:r w:rsidR="001B4670">
        <w:rPr>
          <w:sz w:val="24"/>
          <w:szCs w:val="24"/>
        </w:rPr>
        <w:t>and</w:t>
      </w:r>
      <w:proofErr w:type="gramEnd"/>
      <w:r w:rsidR="001B4670">
        <w:rPr>
          <w:sz w:val="24"/>
          <w:szCs w:val="24"/>
        </w:rPr>
        <w:t xml:space="preserve"> find the exact location in each image.</w:t>
      </w:r>
    </w:p>
    <w:p w:rsidR="001B4670" w:rsidRDefault="001B4670" w:rsidP="001B4670"/>
    <w:p w:rsidR="001B4670" w:rsidRDefault="001B4670" w:rsidP="001B4670">
      <w:r>
        <w:rPr>
          <w:noProof/>
          <w:lang w:eastAsia="en-US"/>
        </w:rPr>
        <w:drawing>
          <wp:inline distT="0" distB="0" distL="0" distR="0" wp14:anchorId="747EA6AD" wp14:editId="0F14CDDB">
            <wp:extent cx="5486400" cy="262714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627142"/>
                    </a:xfrm>
                    <a:prstGeom prst="rect">
                      <a:avLst/>
                    </a:prstGeom>
                  </pic:spPr>
                </pic:pic>
              </a:graphicData>
            </a:graphic>
          </wp:inline>
        </w:drawing>
      </w:r>
    </w:p>
    <w:p w:rsidR="001B4670" w:rsidRDefault="001B4670" w:rsidP="001B4670">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7: Acceptable Common Reference Point Located </w:t>
      </w:r>
    </w:p>
    <w:p w:rsidR="001B4670" w:rsidRPr="00B64806" w:rsidRDefault="001B4670" w:rsidP="001B4670"/>
    <w:p w:rsidR="00E17B48" w:rsidRDefault="00E17B48" w:rsidP="00E17B48">
      <w:pPr>
        <w:pStyle w:val="NDGNormal"/>
        <w:numPr>
          <w:ilvl w:val="0"/>
          <w:numId w:val="40"/>
        </w:numPr>
      </w:pPr>
      <w:r>
        <w:lastRenderedPageBreak/>
        <w:t xml:space="preserve">With </w:t>
      </w:r>
      <w:proofErr w:type="gramStart"/>
      <w:r>
        <w:t>a  common</w:t>
      </w:r>
      <w:proofErr w:type="gramEnd"/>
      <w:r>
        <w:t xml:space="preserve"> reference point located, </w:t>
      </w:r>
      <w:r>
        <w:rPr>
          <w:b/>
        </w:rPr>
        <w:t xml:space="preserve">in the </w:t>
      </w:r>
      <w:proofErr w:type="spellStart"/>
      <w:r>
        <w:rPr>
          <w:b/>
        </w:rPr>
        <w:t>Georeferencer</w:t>
      </w:r>
      <w:proofErr w:type="spellEnd"/>
      <w:r>
        <w:rPr>
          <w:b/>
        </w:rPr>
        <w:t xml:space="preserve"> windows, click ‘Add Point’ button </w:t>
      </w:r>
      <w:r>
        <w:rPr>
          <w:noProof/>
          <w:lang w:eastAsia="en-US"/>
        </w:rPr>
        <w:drawing>
          <wp:inline distT="0" distB="0" distL="0" distR="0" wp14:anchorId="2FDD3A21" wp14:editId="43D0F99C">
            <wp:extent cx="247619" cy="247619"/>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7619" cy="247619"/>
                    </a:xfrm>
                    <a:prstGeom prst="rect">
                      <a:avLst/>
                    </a:prstGeom>
                  </pic:spPr>
                </pic:pic>
              </a:graphicData>
            </a:graphic>
          </wp:inline>
        </w:drawing>
      </w:r>
      <w:r>
        <w:t>.</w:t>
      </w:r>
    </w:p>
    <w:p w:rsidR="00E17B48" w:rsidRDefault="00E17B48" w:rsidP="00E17B48">
      <w:pPr>
        <w:pStyle w:val="NDGNormal"/>
        <w:numPr>
          <w:ilvl w:val="0"/>
          <w:numId w:val="40"/>
        </w:numPr>
      </w:pPr>
      <w:r>
        <w:rPr>
          <w:b/>
        </w:rPr>
        <w:t xml:space="preserve">Click on the image to </w:t>
      </w:r>
      <w:proofErr w:type="gramStart"/>
      <w:r>
        <w:rPr>
          <w:b/>
        </w:rPr>
        <w:t>be referenced</w:t>
      </w:r>
      <w:proofErr w:type="gramEnd"/>
      <w:r>
        <w:rPr>
          <w:b/>
        </w:rPr>
        <w:t xml:space="preserve"> </w:t>
      </w:r>
      <w:r>
        <w:t xml:space="preserve">on the common reference point.  Try </w:t>
      </w:r>
      <w:proofErr w:type="gramStart"/>
      <w:r>
        <w:t>and</w:t>
      </w:r>
      <w:proofErr w:type="gramEnd"/>
      <w:r>
        <w:t xml:space="preserve"> be accurate and precise with your click.  </w:t>
      </w:r>
      <w:proofErr w:type="gramStart"/>
      <w:r>
        <w:t>When you click on the image, the ‘Enter map coordinates’ dialog will appear (shown in Figure 8).</w:t>
      </w:r>
      <w:proofErr w:type="gramEnd"/>
    </w:p>
    <w:p w:rsidR="00E17B48" w:rsidRDefault="00E17B48" w:rsidP="00E17B48">
      <w:pPr>
        <w:pStyle w:val="NDGNormal"/>
        <w:numPr>
          <w:ilvl w:val="0"/>
          <w:numId w:val="40"/>
        </w:numPr>
      </w:pPr>
      <w:r>
        <w:rPr>
          <w:b/>
        </w:rPr>
        <w:t>Click ‘From map canvas’ button</w:t>
      </w:r>
      <w:r w:rsidR="00134372">
        <w:t>.  This will allow us to select a reference coordinate from the reference image rather than manually enter the coordinates.</w:t>
      </w:r>
    </w:p>
    <w:p w:rsidR="00E17B48" w:rsidRDefault="00E17B48" w:rsidP="00E17B48">
      <w:pPr>
        <w:pStyle w:val="NDGNormal"/>
      </w:pPr>
    </w:p>
    <w:p w:rsidR="00E17B48" w:rsidRDefault="00E17B48" w:rsidP="00E17B48">
      <w:pPr>
        <w:pStyle w:val="NDGNormal"/>
        <w:jc w:val="center"/>
      </w:pPr>
      <w:r>
        <w:rPr>
          <w:noProof/>
          <w:lang w:eastAsia="en-US"/>
        </w:rPr>
        <w:drawing>
          <wp:inline distT="0" distB="0" distL="0" distR="0" wp14:anchorId="37E56EE8" wp14:editId="6367C3BA">
            <wp:extent cx="4676191" cy="18476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76191" cy="1847619"/>
                    </a:xfrm>
                    <a:prstGeom prst="rect">
                      <a:avLst/>
                    </a:prstGeom>
                  </pic:spPr>
                </pic:pic>
              </a:graphicData>
            </a:graphic>
          </wp:inline>
        </w:drawing>
      </w:r>
    </w:p>
    <w:p w:rsidR="00E17B48" w:rsidRDefault="00E17B48" w:rsidP="00E17B48">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8: Enter map coordinates Dialog </w:t>
      </w:r>
    </w:p>
    <w:p w:rsidR="00E17B48" w:rsidRDefault="00134372" w:rsidP="00134372">
      <w:pPr>
        <w:pStyle w:val="ListParagraph"/>
        <w:numPr>
          <w:ilvl w:val="0"/>
          <w:numId w:val="40"/>
        </w:numPr>
      </w:pPr>
      <w:r>
        <w:rPr>
          <w:b/>
        </w:rPr>
        <w:t>Click on the exact same reference point location on the reference image on the QGIS map canvas</w:t>
      </w:r>
      <w:r>
        <w:t xml:space="preserve">.  Take care to click in the exact same location (or as close as you can get, resolution allowing).  </w:t>
      </w:r>
      <w:proofErr w:type="gramStart"/>
      <w:r>
        <w:t>When you do this, the ‘Enter map coordinates’ dialog will re-appear, but with the selected coordinates entered (see Figure 9 for an example).</w:t>
      </w:r>
      <w:proofErr w:type="gramEnd"/>
    </w:p>
    <w:p w:rsidR="00134372" w:rsidRDefault="00134372" w:rsidP="00134372"/>
    <w:p w:rsidR="00134372" w:rsidRDefault="00134372" w:rsidP="00134372">
      <w:pPr>
        <w:jc w:val="center"/>
      </w:pPr>
      <w:r>
        <w:rPr>
          <w:noProof/>
          <w:lang w:eastAsia="en-US"/>
        </w:rPr>
        <w:drawing>
          <wp:inline distT="0" distB="0" distL="0" distR="0" wp14:anchorId="02C61601" wp14:editId="2E31D501">
            <wp:extent cx="4676191" cy="184761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76191" cy="1847619"/>
                    </a:xfrm>
                    <a:prstGeom prst="rect">
                      <a:avLst/>
                    </a:prstGeom>
                  </pic:spPr>
                </pic:pic>
              </a:graphicData>
            </a:graphic>
          </wp:inline>
        </w:drawing>
      </w:r>
    </w:p>
    <w:p w:rsidR="00134372" w:rsidRDefault="00134372" w:rsidP="00134372">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9: Map Coordinates Entered Based on Click in QGIS Map Canvas </w:t>
      </w:r>
    </w:p>
    <w:p w:rsidR="00134372" w:rsidRDefault="00134372" w:rsidP="00134372">
      <w:pPr>
        <w:pStyle w:val="ListParagraph"/>
        <w:numPr>
          <w:ilvl w:val="0"/>
          <w:numId w:val="40"/>
        </w:numPr>
      </w:pPr>
      <w:proofErr w:type="gramStart"/>
      <w:r>
        <w:rPr>
          <w:b/>
        </w:rPr>
        <w:t>Click OK</w:t>
      </w:r>
      <w:r>
        <w:t xml:space="preserve"> to accept the coordinates.</w:t>
      </w:r>
      <w:proofErr w:type="gramEnd"/>
      <w:r>
        <w:t xml:space="preserve">  When you do this, the Ground Control Point (GCP) table will populate</w:t>
      </w:r>
      <w:r w:rsidR="00667859">
        <w:t xml:space="preserve"> with the created control point (shown in Figure 10).</w:t>
      </w:r>
    </w:p>
    <w:p w:rsidR="00134372" w:rsidRDefault="00134372" w:rsidP="00134372"/>
    <w:p w:rsidR="00134372" w:rsidRDefault="00134372" w:rsidP="00134372">
      <w:pPr>
        <w:jc w:val="center"/>
      </w:pPr>
      <w:r>
        <w:rPr>
          <w:noProof/>
          <w:lang w:eastAsia="en-US"/>
        </w:rPr>
        <w:drawing>
          <wp:inline distT="0" distB="0" distL="0" distR="0" wp14:anchorId="6A054D2B" wp14:editId="498FB392">
            <wp:extent cx="5455963" cy="5209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259"/>
                    <a:stretch/>
                  </pic:blipFill>
                  <pic:spPr bwMode="auto">
                    <a:xfrm>
                      <a:off x="0" y="0"/>
                      <a:ext cx="5486400" cy="523902"/>
                    </a:xfrm>
                    <a:prstGeom prst="rect">
                      <a:avLst/>
                    </a:prstGeom>
                    <a:ln>
                      <a:noFill/>
                    </a:ln>
                    <a:extLst>
                      <a:ext uri="{53640926-AAD7-44D8-BBD7-CCE9431645EC}">
                        <a14:shadowObscured xmlns:a14="http://schemas.microsoft.com/office/drawing/2010/main"/>
                      </a:ext>
                    </a:extLst>
                  </pic:spPr>
                </pic:pic>
              </a:graphicData>
            </a:graphic>
          </wp:inline>
        </w:drawing>
      </w:r>
    </w:p>
    <w:p w:rsidR="00667859" w:rsidRDefault="00667859" w:rsidP="00667859">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10: Map Coordinates Entered Based on Click in QGIS Map Canvas </w:t>
      </w:r>
    </w:p>
    <w:p w:rsidR="00667859" w:rsidRDefault="00667859" w:rsidP="00667859">
      <w:r>
        <w:lastRenderedPageBreak/>
        <w:t>The GCP table will contain a list of all control points that you created.  If you wish to remove a control point, you can right-click on its entry in the table, then choose ‘Remove’ from the contextual menu.  If you wish to keep the control point, but not apply it to the rectification, you can unselect the on/off box in the first column.  Additionally, if you wish to manually change any of the values, double-click on the cell you wish to change to make it editable.</w:t>
      </w:r>
    </w:p>
    <w:p w:rsidR="00667859" w:rsidRDefault="00667859" w:rsidP="00667859"/>
    <w:p w:rsidR="00667859" w:rsidRDefault="00B72A2F" w:rsidP="00667859">
      <w:pPr>
        <w:pStyle w:val="ListParagraph"/>
        <w:numPr>
          <w:ilvl w:val="0"/>
          <w:numId w:val="40"/>
        </w:numPr>
      </w:pPr>
      <w:r>
        <w:rPr>
          <w:b/>
        </w:rPr>
        <w:t>Repeat Steps 1-7 four more times to collect five control points</w:t>
      </w:r>
      <w:r>
        <w:t xml:space="preserve">.  </w:t>
      </w:r>
      <w:proofErr w:type="gramStart"/>
      <w:r>
        <w:t xml:space="preserve">Reference Figure 6 to determine where the </w:t>
      </w:r>
      <w:r w:rsidR="00E915BA">
        <w:t xml:space="preserve">areas where the </w:t>
      </w:r>
      <w:r>
        <w:t>control points should be located.</w:t>
      </w:r>
      <w:proofErr w:type="gramEnd"/>
      <w:r>
        <w:t xml:space="preserve">  When you have completed this, you should have five points on both images, and five entries in your GCP table.  See Figure 11 for an example.</w:t>
      </w:r>
    </w:p>
    <w:p w:rsidR="00B72A2F" w:rsidRDefault="00B72A2F" w:rsidP="00B72A2F"/>
    <w:p w:rsidR="00B72A2F" w:rsidRDefault="00B72A2F" w:rsidP="00B72A2F">
      <w:r>
        <w:rPr>
          <w:noProof/>
          <w:lang w:eastAsia="en-US"/>
        </w:rPr>
        <w:drawing>
          <wp:inline distT="0" distB="0" distL="0" distR="0" wp14:anchorId="760D987E" wp14:editId="68C3A240">
            <wp:extent cx="5486400" cy="3076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76135"/>
                    </a:xfrm>
                    <a:prstGeom prst="rect">
                      <a:avLst/>
                    </a:prstGeom>
                  </pic:spPr>
                </pic:pic>
              </a:graphicData>
            </a:graphic>
          </wp:inline>
        </w:drawing>
      </w:r>
    </w:p>
    <w:p w:rsidR="00B72A2F" w:rsidRDefault="00B72A2F" w:rsidP="00B72A2F">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11: Five Control Points Located in Both Images </w:t>
      </w:r>
    </w:p>
    <w:p w:rsidR="00691191" w:rsidRDefault="00691191" w:rsidP="009D7515">
      <w:pPr>
        <w:pStyle w:val="NDGNormal"/>
      </w:pPr>
    </w:p>
    <w:p w:rsidR="009D7515" w:rsidRPr="006A6C54" w:rsidRDefault="009D7515" w:rsidP="009D7515">
      <w:pPr>
        <w:pStyle w:val="NDGTask1"/>
        <w:numPr>
          <w:ilvl w:val="0"/>
          <w:numId w:val="3"/>
        </w:numPr>
        <w:rPr>
          <w:rFonts w:ascii="Times New Roman" w:hAnsi="Times New Roman"/>
        </w:rPr>
      </w:pPr>
      <w:r w:rsidRPr="006A6C54">
        <w:rPr>
          <w:rFonts w:ascii="Times New Roman" w:hAnsi="Times New Roman"/>
        </w:rPr>
        <w:tab/>
      </w:r>
      <w:bookmarkStart w:id="12" w:name="_Toc396162125"/>
      <w:r w:rsidR="00E915BA">
        <w:rPr>
          <w:rFonts w:ascii="Times New Roman" w:hAnsi="Times New Roman"/>
        </w:rPr>
        <w:t>Rectify the Image</w:t>
      </w:r>
      <w:bookmarkEnd w:id="12"/>
    </w:p>
    <w:p w:rsidR="00E14756" w:rsidRDefault="00E14756" w:rsidP="00E14756">
      <w:pPr>
        <w:pStyle w:val="NDGNormal"/>
        <w:rPr>
          <w:rFonts w:ascii="Times New Roman" w:hAnsi="Times New Roman"/>
        </w:rPr>
      </w:pPr>
    </w:p>
    <w:p w:rsidR="009806C3" w:rsidRDefault="009806C3" w:rsidP="009806C3">
      <w:r>
        <w:t>Now that you have your control points set, we will move on to rectifying the image to the selected control points.</w:t>
      </w:r>
    </w:p>
    <w:p w:rsidR="009806C3" w:rsidRDefault="009806C3" w:rsidP="009806C3">
      <w:pPr>
        <w:pStyle w:val="NDGNormal"/>
        <w:numPr>
          <w:ilvl w:val="0"/>
          <w:numId w:val="45"/>
        </w:numPr>
        <w:rPr>
          <w:rFonts w:ascii="Times New Roman" w:hAnsi="Times New Roman"/>
        </w:rPr>
      </w:pPr>
      <w:r>
        <w:rPr>
          <w:rFonts w:ascii="Times New Roman" w:hAnsi="Times New Roman"/>
        </w:rPr>
        <w:t xml:space="preserve">To perform the </w:t>
      </w:r>
      <w:proofErr w:type="gramStart"/>
      <w:r>
        <w:rPr>
          <w:rFonts w:ascii="Times New Roman" w:hAnsi="Times New Roman"/>
        </w:rPr>
        <w:t xml:space="preserve">rectification </w:t>
      </w:r>
      <w:r>
        <w:rPr>
          <w:rFonts w:ascii="Times New Roman" w:hAnsi="Times New Roman"/>
          <w:b/>
        </w:rPr>
        <w:t>click</w:t>
      </w:r>
      <w:proofErr w:type="gramEnd"/>
      <w:r>
        <w:rPr>
          <w:rFonts w:ascii="Times New Roman" w:hAnsi="Times New Roman"/>
        </w:rPr>
        <w:t xml:space="preserve"> the </w:t>
      </w:r>
      <w:r>
        <w:rPr>
          <w:rFonts w:ascii="Times New Roman" w:hAnsi="Times New Roman"/>
          <w:b/>
        </w:rPr>
        <w:t xml:space="preserve">Start </w:t>
      </w:r>
      <w:proofErr w:type="spellStart"/>
      <w:r>
        <w:rPr>
          <w:rFonts w:ascii="Times New Roman" w:hAnsi="Times New Roman"/>
          <w:b/>
        </w:rPr>
        <w:t>georeferencing</w:t>
      </w:r>
      <w:proofErr w:type="spellEnd"/>
      <w:r>
        <w:rPr>
          <w:rFonts w:ascii="Times New Roman" w:hAnsi="Times New Roman"/>
        </w:rPr>
        <w:t xml:space="preserve"> </w:t>
      </w:r>
      <w:r>
        <w:rPr>
          <w:rFonts w:ascii="Times New Roman" w:hAnsi="Times New Roman"/>
          <w:noProof/>
          <w:lang w:eastAsia="en-US"/>
        </w:rPr>
        <w:drawing>
          <wp:inline distT="0" distB="0" distL="0" distR="0" wp14:anchorId="45BBBEDD" wp14:editId="4E95EE17">
            <wp:extent cx="35115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155" cy="340360"/>
                    </a:xfrm>
                    <a:prstGeom prst="rect">
                      <a:avLst/>
                    </a:prstGeom>
                    <a:noFill/>
                    <a:ln>
                      <a:noFill/>
                    </a:ln>
                  </pic:spPr>
                </pic:pic>
              </a:graphicData>
            </a:graphic>
          </wp:inline>
        </w:drawing>
      </w:r>
      <w:r>
        <w:rPr>
          <w:rFonts w:ascii="Times New Roman" w:hAnsi="Times New Roman"/>
        </w:rPr>
        <w:t xml:space="preserve"> button in the </w:t>
      </w:r>
      <w:proofErr w:type="spellStart"/>
      <w:r>
        <w:rPr>
          <w:rFonts w:ascii="Times New Roman" w:hAnsi="Times New Roman"/>
        </w:rPr>
        <w:t>Georeferencer</w:t>
      </w:r>
      <w:proofErr w:type="spellEnd"/>
      <w:r>
        <w:rPr>
          <w:rFonts w:ascii="Times New Roman" w:hAnsi="Times New Roman"/>
        </w:rPr>
        <w:t xml:space="preserve"> window.</w:t>
      </w:r>
    </w:p>
    <w:p w:rsidR="009806C3" w:rsidRDefault="009806C3" w:rsidP="009806C3">
      <w:pPr>
        <w:pStyle w:val="NDGNormal"/>
        <w:numPr>
          <w:ilvl w:val="0"/>
          <w:numId w:val="45"/>
        </w:numPr>
        <w:rPr>
          <w:rFonts w:ascii="Times New Roman" w:hAnsi="Times New Roman"/>
        </w:rPr>
      </w:pPr>
      <w:r>
        <w:rPr>
          <w:rFonts w:ascii="Times New Roman" w:hAnsi="Times New Roman"/>
        </w:rPr>
        <w:t xml:space="preserve">The </w:t>
      </w:r>
      <w:r>
        <w:rPr>
          <w:rFonts w:ascii="Times New Roman" w:hAnsi="Times New Roman"/>
          <w:b/>
        </w:rPr>
        <w:t>Transformation settings</w:t>
      </w:r>
      <w:r>
        <w:rPr>
          <w:rFonts w:ascii="Times New Roman" w:hAnsi="Times New Roman"/>
        </w:rPr>
        <w:t xml:space="preserve"> window will open (</w:t>
      </w:r>
      <w:r>
        <w:rPr>
          <w:rFonts w:ascii="Times New Roman" w:hAnsi="Times New Roman"/>
          <w:b/>
        </w:rPr>
        <w:t>Figure 1</w:t>
      </w:r>
      <w:r w:rsidR="004A77D3">
        <w:rPr>
          <w:rFonts w:ascii="Times New Roman" w:hAnsi="Times New Roman"/>
          <w:b/>
        </w:rPr>
        <w:t>2</w:t>
      </w:r>
      <w:r>
        <w:rPr>
          <w:rFonts w:ascii="Times New Roman" w:hAnsi="Times New Roman"/>
        </w:rPr>
        <w:t xml:space="preserve">). If beforehand you get a message saying </w:t>
      </w:r>
      <w:r>
        <w:rPr>
          <w:rFonts w:ascii="Times New Roman" w:hAnsi="Times New Roman"/>
          <w:b/>
        </w:rPr>
        <w:t xml:space="preserve">‘Please set </w:t>
      </w:r>
      <w:proofErr w:type="gramStart"/>
      <w:r>
        <w:rPr>
          <w:rFonts w:ascii="Times New Roman" w:hAnsi="Times New Roman"/>
          <w:b/>
        </w:rPr>
        <w:t>transformation’</w:t>
      </w:r>
      <w:proofErr w:type="gramEnd"/>
      <w:r>
        <w:rPr>
          <w:rFonts w:ascii="Times New Roman" w:hAnsi="Times New Roman"/>
          <w:b/>
        </w:rPr>
        <w:t xml:space="preserve"> </w:t>
      </w:r>
      <w:r>
        <w:rPr>
          <w:rFonts w:ascii="Times New Roman" w:hAnsi="Times New Roman"/>
        </w:rPr>
        <w:t xml:space="preserve">type click </w:t>
      </w:r>
      <w:r>
        <w:rPr>
          <w:rFonts w:ascii="Times New Roman" w:hAnsi="Times New Roman"/>
          <w:b/>
        </w:rPr>
        <w:t>OK</w:t>
      </w:r>
      <w:r>
        <w:rPr>
          <w:rFonts w:ascii="Times New Roman" w:hAnsi="Times New Roman"/>
        </w:rPr>
        <w:t xml:space="preserve">. </w:t>
      </w:r>
    </w:p>
    <w:p w:rsidR="009806C3" w:rsidRDefault="009806C3" w:rsidP="009806C3">
      <w:pPr>
        <w:pStyle w:val="NDGNormal"/>
        <w:numPr>
          <w:ilvl w:val="1"/>
          <w:numId w:val="43"/>
        </w:numPr>
        <w:rPr>
          <w:rFonts w:ascii="Times New Roman" w:hAnsi="Times New Roman"/>
        </w:rPr>
      </w:pPr>
      <w:r>
        <w:rPr>
          <w:rFonts w:ascii="Times New Roman" w:hAnsi="Times New Roman"/>
        </w:rPr>
        <w:t xml:space="preserve">In the </w:t>
      </w:r>
      <w:r>
        <w:rPr>
          <w:rFonts w:ascii="Times New Roman" w:hAnsi="Times New Roman"/>
          <w:b/>
        </w:rPr>
        <w:t xml:space="preserve">Transformation </w:t>
      </w:r>
      <w:proofErr w:type="gramStart"/>
      <w:r>
        <w:rPr>
          <w:rFonts w:ascii="Times New Roman" w:hAnsi="Times New Roman"/>
          <w:b/>
        </w:rPr>
        <w:t>window</w:t>
      </w:r>
      <w:proofErr w:type="gramEnd"/>
      <w:r>
        <w:rPr>
          <w:rFonts w:ascii="Times New Roman" w:hAnsi="Times New Roman"/>
        </w:rPr>
        <w:t xml:space="preserve"> choose the </w:t>
      </w:r>
      <w:r>
        <w:rPr>
          <w:rFonts w:ascii="Times New Roman" w:hAnsi="Times New Roman"/>
          <w:b/>
        </w:rPr>
        <w:t>Polynomial 1</w:t>
      </w:r>
      <w:r>
        <w:rPr>
          <w:rFonts w:ascii="Times New Roman" w:hAnsi="Times New Roman"/>
        </w:rPr>
        <w:t xml:space="preserve"> as the </w:t>
      </w:r>
      <w:r>
        <w:rPr>
          <w:rFonts w:ascii="Times New Roman" w:hAnsi="Times New Roman"/>
          <w:b/>
        </w:rPr>
        <w:t>Transformation type</w:t>
      </w:r>
      <w:r>
        <w:rPr>
          <w:rFonts w:ascii="Times New Roman" w:hAnsi="Times New Roman"/>
        </w:rPr>
        <w:t xml:space="preserve">. </w:t>
      </w:r>
    </w:p>
    <w:p w:rsidR="009806C3" w:rsidRDefault="009806C3" w:rsidP="009806C3">
      <w:pPr>
        <w:pStyle w:val="NDGNormal"/>
        <w:numPr>
          <w:ilvl w:val="1"/>
          <w:numId w:val="43"/>
        </w:numPr>
        <w:rPr>
          <w:rFonts w:ascii="Times New Roman" w:hAnsi="Times New Roman"/>
        </w:rPr>
      </w:pPr>
      <w:proofErr w:type="gramStart"/>
      <w:r>
        <w:rPr>
          <w:rFonts w:ascii="Times New Roman" w:hAnsi="Times New Roman"/>
        </w:rPr>
        <w:t xml:space="preserve">Choose </w:t>
      </w:r>
      <w:r>
        <w:rPr>
          <w:rFonts w:ascii="Times New Roman" w:hAnsi="Times New Roman"/>
          <w:b/>
        </w:rPr>
        <w:t>Nearest neighbor</w:t>
      </w:r>
      <w:r>
        <w:rPr>
          <w:rFonts w:ascii="Times New Roman" w:hAnsi="Times New Roman"/>
        </w:rPr>
        <w:t xml:space="preserve"> as the </w:t>
      </w:r>
      <w:r>
        <w:rPr>
          <w:rFonts w:ascii="Times New Roman" w:hAnsi="Times New Roman"/>
          <w:b/>
        </w:rPr>
        <w:t>Resampling method</w:t>
      </w:r>
      <w:r>
        <w:rPr>
          <w:rFonts w:ascii="Times New Roman" w:hAnsi="Times New Roman"/>
        </w:rPr>
        <w:t>.</w:t>
      </w:r>
      <w:proofErr w:type="gramEnd"/>
      <w:r>
        <w:rPr>
          <w:rFonts w:ascii="Times New Roman" w:hAnsi="Times New Roman"/>
        </w:rPr>
        <w:t xml:space="preserve"> This is the standard raster resampling method for discrete data such as a scanned map. </w:t>
      </w:r>
    </w:p>
    <w:p w:rsidR="009806C3" w:rsidRDefault="009806C3" w:rsidP="009806C3">
      <w:pPr>
        <w:pStyle w:val="NDGNormal"/>
        <w:numPr>
          <w:ilvl w:val="1"/>
          <w:numId w:val="43"/>
        </w:numPr>
        <w:rPr>
          <w:rFonts w:ascii="Times New Roman" w:hAnsi="Times New Roman"/>
        </w:rPr>
      </w:pPr>
      <w:r>
        <w:rPr>
          <w:rFonts w:ascii="Times New Roman" w:hAnsi="Times New Roman"/>
          <w:b/>
        </w:rPr>
        <w:lastRenderedPageBreak/>
        <w:t>Click</w:t>
      </w:r>
      <w:r>
        <w:rPr>
          <w:rFonts w:ascii="Times New Roman" w:hAnsi="Times New Roman"/>
        </w:rPr>
        <w:t xml:space="preserve"> the browse button to the right of </w:t>
      </w:r>
      <w:r>
        <w:rPr>
          <w:rFonts w:ascii="Times New Roman" w:hAnsi="Times New Roman"/>
          <w:b/>
        </w:rPr>
        <w:t>Output raster</w:t>
      </w:r>
      <w:r>
        <w:rPr>
          <w:rFonts w:ascii="Times New Roman" w:hAnsi="Times New Roman"/>
        </w:rPr>
        <w:t xml:space="preserve">. </w:t>
      </w:r>
      <w:r>
        <w:rPr>
          <w:rFonts w:ascii="Times New Roman" w:hAnsi="Times New Roman"/>
          <w:b/>
        </w:rPr>
        <w:t>Navigate</w:t>
      </w:r>
      <w:r>
        <w:rPr>
          <w:rFonts w:ascii="Times New Roman" w:hAnsi="Times New Roman"/>
        </w:rPr>
        <w:t xml:space="preserve"> to your </w:t>
      </w:r>
      <w:r>
        <w:rPr>
          <w:rFonts w:ascii="Times New Roman" w:hAnsi="Times New Roman"/>
          <w:b/>
        </w:rPr>
        <w:t>Lab Folder</w:t>
      </w:r>
      <w:r>
        <w:rPr>
          <w:rFonts w:ascii="Times New Roman" w:hAnsi="Times New Roman"/>
        </w:rPr>
        <w:t xml:space="preserve"> and name the file </w:t>
      </w:r>
      <w:r>
        <w:rPr>
          <w:rFonts w:ascii="Times New Roman" w:hAnsi="Times New Roman"/>
          <w:b/>
        </w:rPr>
        <w:t>SAC1_CIR_modified_spcs.tif</w:t>
      </w:r>
      <w:r>
        <w:rPr>
          <w:rFonts w:ascii="Times New Roman" w:hAnsi="Times New Roman"/>
        </w:rPr>
        <w:t xml:space="preserve">. </w:t>
      </w:r>
    </w:p>
    <w:p w:rsidR="009806C3" w:rsidRDefault="009806C3" w:rsidP="004A77D3">
      <w:pPr>
        <w:pStyle w:val="NDGNormal"/>
        <w:numPr>
          <w:ilvl w:val="1"/>
          <w:numId w:val="43"/>
        </w:numPr>
        <w:rPr>
          <w:rFonts w:ascii="Times New Roman" w:hAnsi="Times New Roman"/>
        </w:rPr>
      </w:pPr>
      <w:r>
        <w:rPr>
          <w:rFonts w:ascii="Times New Roman" w:hAnsi="Times New Roman"/>
          <w:b/>
        </w:rPr>
        <w:t>Click</w:t>
      </w:r>
      <w:r>
        <w:rPr>
          <w:rFonts w:ascii="Times New Roman" w:hAnsi="Times New Roman"/>
        </w:rPr>
        <w:t xml:space="preserve"> the browse button to the right of </w:t>
      </w:r>
      <w:r>
        <w:rPr>
          <w:rFonts w:ascii="Times New Roman" w:hAnsi="Times New Roman"/>
          <w:b/>
        </w:rPr>
        <w:t>Target SRS</w:t>
      </w:r>
      <w:r>
        <w:rPr>
          <w:rFonts w:ascii="Times New Roman" w:hAnsi="Times New Roman"/>
        </w:rPr>
        <w:t xml:space="preserve">. Type </w:t>
      </w:r>
      <w:r w:rsidR="004A77D3">
        <w:rPr>
          <w:rFonts w:ascii="Times New Roman" w:hAnsi="Times New Roman"/>
          <w:b/>
        </w:rPr>
        <w:t>102642</w:t>
      </w:r>
      <w:r>
        <w:rPr>
          <w:rFonts w:ascii="Times New Roman" w:hAnsi="Times New Roman"/>
        </w:rPr>
        <w:t xml:space="preserve"> into the </w:t>
      </w:r>
      <w:r>
        <w:rPr>
          <w:rFonts w:ascii="Times New Roman" w:hAnsi="Times New Roman"/>
          <w:b/>
        </w:rPr>
        <w:t>Filter</w:t>
      </w:r>
      <w:r>
        <w:rPr>
          <w:rFonts w:ascii="Times New Roman" w:hAnsi="Times New Roman"/>
        </w:rPr>
        <w:t xml:space="preserve"> and then double click the </w:t>
      </w:r>
      <w:r w:rsidR="004A77D3">
        <w:rPr>
          <w:rFonts w:ascii="Times New Roman" w:hAnsi="Times New Roman"/>
          <w:b/>
        </w:rPr>
        <w:t>NAD_1983_StatePlane…0402_Feet</w:t>
      </w:r>
      <w:r>
        <w:rPr>
          <w:rFonts w:ascii="Times New Roman" w:hAnsi="Times New Roman"/>
        </w:rPr>
        <w:t xml:space="preserve"> CRS to make it the </w:t>
      </w:r>
      <w:r w:rsidR="004A77D3">
        <w:rPr>
          <w:rFonts w:ascii="Times New Roman" w:hAnsi="Times New Roman"/>
          <w:b/>
        </w:rPr>
        <w:t>Selected CRS</w:t>
      </w:r>
      <w:r w:rsidRPr="004A77D3">
        <w:rPr>
          <w:rFonts w:ascii="Times New Roman" w:hAnsi="Times New Roman"/>
        </w:rPr>
        <w:t>.</w:t>
      </w:r>
    </w:p>
    <w:p w:rsidR="004A77D3" w:rsidRPr="004A77D3" w:rsidRDefault="004A77D3" w:rsidP="004A77D3">
      <w:pPr>
        <w:pStyle w:val="NDGNormal"/>
        <w:numPr>
          <w:ilvl w:val="1"/>
          <w:numId w:val="43"/>
        </w:numPr>
        <w:rPr>
          <w:rFonts w:ascii="Times New Roman" w:hAnsi="Times New Roman"/>
        </w:rPr>
      </w:pPr>
      <w:r>
        <w:rPr>
          <w:rFonts w:ascii="Times New Roman" w:hAnsi="Times New Roman"/>
          <w:b/>
        </w:rPr>
        <w:t>Click OK to set the CRS.</w:t>
      </w:r>
    </w:p>
    <w:p w:rsidR="009806C3" w:rsidRDefault="009806C3" w:rsidP="009806C3">
      <w:pPr>
        <w:pStyle w:val="NDGNormal"/>
        <w:numPr>
          <w:ilvl w:val="1"/>
          <w:numId w:val="43"/>
        </w:numPr>
        <w:rPr>
          <w:rFonts w:ascii="Times New Roman" w:hAnsi="Times New Roman"/>
        </w:rPr>
      </w:pPr>
      <w:r>
        <w:rPr>
          <w:rFonts w:ascii="Times New Roman" w:hAnsi="Times New Roman"/>
          <w:b/>
        </w:rPr>
        <w:t>Click ‘Load in QGIS when done</w:t>
      </w:r>
      <w:r>
        <w:rPr>
          <w:rFonts w:ascii="Times New Roman" w:hAnsi="Times New Roman"/>
        </w:rPr>
        <w:t>’.</w:t>
      </w:r>
    </w:p>
    <w:p w:rsidR="009806C3" w:rsidRDefault="009806C3" w:rsidP="009806C3">
      <w:pPr>
        <w:pStyle w:val="NDGNormal"/>
        <w:numPr>
          <w:ilvl w:val="1"/>
          <w:numId w:val="43"/>
        </w:numPr>
        <w:rPr>
          <w:rFonts w:ascii="Times New Roman" w:hAnsi="Times New Roman"/>
        </w:rPr>
      </w:pPr>
      <w:proofErr w:type="gramStart"/>
      <w:r>
        <w:rPr>
          <w:rFonts w:ascii="Times New Roman" w:hAnsi="Times New Roman"/>
          <w:b/>
        </w:rPr>
        <w:t>Click OK</w:t>
      </w:r>
      <w:r w:rsidR="004A77D3">
        <w:rPr>
          <w:rFonts w:ascii="Times New Roman" w:hAnsi="Times New Roman"/>
          <w:b/>
        </w:rPr>
        <w:t xml:space="preserve"> </w:t>
      </w:r>
      <w:r w:rsidR="004A77D3">
        <w:rPr>
          <w:rFonts w:ascii="Times New Roman" w:hAnsi="Times New Roman"/>
        </w:rPr>
        <w:t>to perform the rectification</w:t>
      </w:r>
      <w:r w:rsidRPr="004A77D3">
        <w:rPr>
          <w:rFonts w:ascii="Times New Roman" w:hAnsi="Times New Roman"/>
        </w:rPr>
        <w:t>.</w:t>
      </w:r>
      <w:proofErr w:type="gramEnd"/>
    </w:p>
    <w:p w:rsidR="009806C3" w:rsidRDefault="009806C3" w:rsidP="009806C3">
      <w:pPr>
        <w:pStyle w:val="NDGNormal"/>
        <w:ind w:left="720"/>
        <w:rPr>
          <w:rFonts w:ascii="Times New Roman" w:hAnsi="Times New Roman"/>
        </w:rPr>
      </w:pPr>
    </w:p>
    <w:p w:rsidR="009806C3" w:rsidRDefault="004A77D3" w:rsidP="009806C3">
      <w:pPr>
        <w:pStyle w:val="NDGNormal"/>
        <w:ind w:left="720"/>
        <w:jc w:val="center"/>
        <w:rPr>
          <w:rFonts w:ascii="Times New Roman" w:hAnsi="Times New Roman"/>
        </w:rPr>
      </w:pPr>
      <w:r>
        <w:rPr>
          <w:noProof/>
          <w:lang w:eastAsia="en-US"/>
        </w:rPr>
        <w:drawing>
          <wp:inline distT="0" distB="0" distL="0" distR="0" wp14:anchorId="34B815F8" wp14:editId="5FB1D82D">
            <wp:extent cx="3713936" cy="422112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15481" cy="4222881"/>
                    </a:xfrm>
                    <a:prstGeom prst="rect">
                      <a:avLst/>
                    </a:prstGeom>
                  </pic:spPr>
                </pic:pic>
              </a:graphicData>
            </a:graphic>
          </wp:inline>
        </w:drawing>
      </w:r>
    </w:p>
    <w:p w:rsidR="009806C3" w:rsidRDefault="004A77D3" w:rsidP="009806C3">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12</w:t>
      </w:r>
      <w:r w:rsidR="009806C3">
        <w:rPr>
          <w:rFonts w:ascii="Times New Roman" w:hAnsi="Times New Roman"/>
          <w:b/>
          <w:color w:val="1F497D" w:themeColor="text2"/>
        </w:rPr>
        <w:t xml:space="preserve">: Transformation Settings </w:t>
      </w:r>
    </w:p>
    <w:p w:rsidR="004A77D3" w:rsidRDefault="004A77D3" w:rsidP="004A77D3">
      <w:r>
        <w:t xml:space="preserve">When the rectification </w:t>
      </w:r>
      <w:proofErr w:type="gramStart"/>
      <w:r>
        <w:t>is performed</w:t>
      </w:r>
      <w:proofErr w:type="gramEnd"/>
      <w:r>
        <w:t xml:space="preserve">, two things will happen. First, the rectified image </w:t>
      </w:r>
      <w:proofErr w:type="gramStart"/>
      <w:r>
        <w:t>will be added</w:t>
      </w:r>
      <w:proofErr w:type="gramEnd"/>
      <w:r>
        <w:t xml:space="preserve"> to the QGIS map canvas </w:t>
      </w:r>
      <w:r w:rsidR="00631881">
        <w:t xml:space="preserve">relative to the selected ground control points.  This </w:t>
      </w:r>
      <w:proofErr w:type="gramStart"/>
      <w:r w:rsidR="00631881">
        <w:t>is shown</w:t>
      </w:r>
      <w:proofErr w:type="gramEnd"/>
      <w:r w:rsidR="00631881">
        <w:t xml:space="preserve"> in Figure 13.</w:t>
      </w:r>
    </w:p>
    <w:p w:rsidR="00631881" w:rsidRDefault="00631881" w:rsidP="004A77D3"/>
    <w:p w:rsidR="00631881" w:rsidRDefault="00631881" w:rsidP="004A77D3">
      <w:r>
        <w:rPr>
          <w:noProof/>
          <w:lang w:eastAsia="en-US"/>
        </w:rPr>
        <w:lastRenderedPageBreak/>
        <w:drawing>
          <wp:inline distT="0" distB="0" distL="0" distR="0" wp14:anchorId="634A0BDC" wp14:editId="5CBD9C9A">
            <wp:extent cx="5486400" cy="363239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632395"/>
                    </a:xfrm>
                    <a:prstGeom prst="rect">
                      <a:avLst/>
                    </a:prstGeom>
                  </pic:spPr>
                </pic:pic>
              </a:graphicData>
            </a:graphic>
          </wp:inline>
        </w:drawing>
      </w:r>
    </w:p>
    <w:p w:rsidR="00631881" w:rsidRDefault="00631881" w:rsidP="00631881">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13: Rectified Image in QGIS Map Canvas</w:t>
      </w:r>
    </w:p>
    <w:p w:rsidR="00631881" w:rsidRDefault="00631881" w:rsidP="00631881">
      <w:r>
        <w:t xml:space="preserve">The second thing that happens when the image is </w:t>
      </w:r>
      <w:proofErr w:type="gramStart"/>
      <w:r>
        <w:t>rectified,</w:t>
      </w:r>
      <w:proofErr w:type="gramEnd"/>
      <w:r>
        <w:t xml:space="preserve"> is the residual values will appear in the GCP table in the </w:t>
      </w:r>
      <w:proofErr w:type="spellStart"/>
      <w:r>
        <w:t>Georeferencer</w:t>
      </w:r>
      <w:proofErr w:type="spellEnd"/>
      <w:r>
        <w:t xml:space="preserve"> window.  This </w:t>
      </w:r>
      <w:proofErr w:type="gramStart"/>
      <w:r>
        <w:t>is shown</w:t>
      </w:r>
      <w:proofErr w:type="gramEnd"/>
      <w:r>
        <w:t xml:space="preserve"> in Figure 14.  The </w:t>
      </w:r>
      <w:proofErr w:type="spellStart"/>
      <w:r>
        <w:t>dX</w:t>
      </w:r>
      <w:proofErr w:type="spellEnd"/>
      <w:r>
        <w:t xml:space="preserve"> and </w:t>
      </w:r>
      <w:proofErr w:type="spellStart"/>
      <w:proofErr w:type="gramStart"/>
      <w:r>
        <w:t>dY</w:t>
      </w:r>
      <w:proofErr w:type="spellEnd"/>
      <w:proofErr w:type="gramEnd"/>
      <w:r>
        <w:t xml:space="preserve"> columns report the different in location between the reference image and the rectified image in pixels.  The residual column reports the residual value for the control point.</w:t>
      </w:r>
      <w:r w:rsidR="004174EA">
        <w:t xml:space="preserve">  Below the GCP table is the transformation (rectification) mean error.</w:t>
      </w:r>
    </w:p>
    <w:p w:rsidR="00631881" w:rsidRDefault="00631881" w:rsidP="00631881"/>
    <w:p w:rsidR="00631881" w:rsidRDefault="007C0BAD" w:rsidP="00631881">
      <w:r>
        <w:rPr>
          <w:noProof/>
          <w:lang w:eastAsia="en-US"/>
        </w:rPr>
        <w:drawing>
          <wp:inline distT="0" distB="0" distL="0" distR="0" wp14:anchorId="73EE6AE7" wp14:editId="2C3CA2E8">
            <wp:extent cx="5486400" cy="182850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3371" b="1"/>
                    <a:stretch/>
                  </pic:blipFill>
                  <pic:spPr bwMode="auto">
                    <a:xfrm>
                      <a:off x="0" y="0"/>
                      <a:ext cx="5486400" cy="1828506"/>
                    </a:xfrm>
                    <a:prstGeom prst="rect">
                      <a:avLst/>
                    </a:prstGeom>
                    <a:ln>
                      <a:noFill/>
                    </a:ln>
                    <a:extLst>
                      <a:ext uri="{53640926-AAD7-44D8-BBD7-CCE9431645EC}">
                        <a14:shadowObscured xmlns:a14="http://schemas.microsoft.com/office/drawing/2010/main"/>
                      </a:ext>
                    </a:extLst>
                  </pic:spPr>
                </pic:pic>
              </a:graphicData>
            </a:graphic>
          </wp:inline>
        </w:drawing>
      </w:r>
      <w:r w:rsidR="00631881">
        <w:t xml:space="preserve"> </w:t>
      </w:r>
    </w:p>
    <w:p w:rsidR="00631881" w:rsidRDefault="00631881" w:rsidP="00631881">
      <w:pPr>
        <w:spacing w:after="200" w:line="276" w:lineRule="auto"/>
        <w:jc w:val="center"/>
        <w:rPr>
          <w:rFonts w:ascii="Times New Roman" w:hAnsi="Times New Roman"/>
          <w:b/>
          <w:color w:val="1F497D" w:themeColor="text2"/>
        </w:rPr>
      </w:pPr>
      <w:r>
        <w:rPr>
          <w:rFonts w:ascii="Times New Roman" w:hAnsi="Times New Roman"/>
          <w:b/>
          <w:color w:val="1F497D" w:themeColor="text2"/>
        </w:rPr>
        <w:t>Figure 14: Rectified Image in QGIS Map Canvas</w:t>
      </w:r>
    </w:p>
    <w:p w:rsidR="00631881" w:rsidRDefault="00631881" w:rsidP="00631881">
      <w:pPr>
        <w:pStyle w:val="NoSpacing"/>
        <w:rPr>
          <w:sz w:val="24"/>
        </w:rPr>
      </w:pPr>
      <w:r>
        <w:rPr>
          <w:sz w:val="24"/>
        </w:rPr>
        <w:t>Ideally, you will try to obtain a residual value less than 0.5 pixel width or less than some small acceptable tolerance.</w:t>
      </w:r>
      <w:r w:rsidR="004174EA">
        <w:rPr>
          <w:sz w:val="24"/>
        </w:rPr>
        <w:t xml:space="preserve">  Additionally, ideally the mean error would be less than 2.0.</w:t>
      </w:r>
    </w:p>
    <w:p w:rsidR="00631881" w:rsidRDefault="00631881" w:rsidP="00631881">
      <w:pPr>
        <w:pStyle w:val="NoSpacing"/>
        <w:rPr>
          <w:sz w:val="24"/>
        </w:rPr>
      </w:pPr>
    </w:p>
    <w:p w:rsidR="00631881" w:rsidRDefault="00631881" w:rsidP="00631881">
      <w:pPr>
        <w:pStyle w:val="NoSpacing"/>
        <w:rPr>
          <w:sz w:val="24"/>
        </w:rPr>
      </w:pPr>
      <w:r>
        <w:rPr>
          <w:sz w:val="24"/>
        </w:rPr>
        <w:t>If the residual is less than 0.5 pixels</w:t>
      </w:r>
      <w:r w:rsidR="004174EA">
        <w:rPr>
          <w:sz w:val="24"/>
        </w:rPr>
        <w:t xml:space="preserve"> and/or the mean error is less than 2.0</w:t>
      </w:r>
      <w:r>
        <w:rPr>
          <w:sz w:val="24"/>
        </w:rPr>
        <w:t xml:space="preserve">, the rectified image is probably </w:t>
      </w:r>
      <w:proofErr w:type="gramStart"/>
      <w:r>
        <w:rPr>
          <w:sz w:val="24"/>
        </w:rPr>
        <w:t>pretty</w:t>
      </w:r>
      <w:proofErr w:type="gramEnd"/>
      <w:r>
        <w:rPr>
          <w:sz w:val="24"/>
        </w:rPr>
        <w:t xml:space="preserve"> good.  If the residual is greater than 0.5 pixels</w:t>
      </w:r>
      <w:r w:rsidR="004174EA">
        <w:rPr>
          <w:sz w:val="24"/>
        </w:rPr>
        <w:t xml:space="preserve"> or the mean error is greater than 2.0</w:t>
      </w:r>
      <w:r>
        <w:rPr>
          <w:sz w:val="24"/>
        </w:rPr>
        <w:t xml:space="preserve">, then delete or readjust the existing ground control to make the </w:t>
      </w:r>
      <w:r>
        <w:rPr>
          <w:sz w:val="24"/>
        </w:rPr>
        <w:lastRenderedPageBreak/>
        <w:t>residual better.  Try taking more ground control point and see what effect this has on the residuals.</w:t>
      </w:r>
    </w:p>
    <w:p w:rsidR="00631881" w:rsidRDefault="00631881" w:rsidP="00631881">
      <w:pPr>
        <w:pStyle w:val="NoSpacing"/>
        <w:rPr>
          <w:sz w:val="24"/>
        </w:rPr>
      </w:pPr>
    </w:p>
    <w:p w:rsidR="00631881" w:rsidRDefault="00631881" w:rsidP="00631881">
      <w:pPr>
        <w:pStyle w:val="NoSpacing"/>
        <w:rPr>
          <w:sz w:val="24"/>
        </w:rPr>
      </w:pPr>
      <w:r>
        <w:rPr>
          <w:sz w:val="24"/>
        </w:rPr>
        <w:t>Notice that small changes and not “choosing the exact pixel” between the two images can have dramatic effect on the resulting residuals and hence the quality of the final rectified image output.</w:t>
      </w:r>
    </w:p>
    <w:p w:rsidR="00631881" w:rsidRDefault="00631881" w:rsidP="004A77D3"/>
    <w:p w:rsidR="008F58E4" w:rsidRPr="006A6C54" w:rsidRDefault="008F58E4" w:rsidP="00316D81">
      <w:pPr>
        <w:pStyle w:val="Level1"/>
        <w:tabs>
          <w:tab w:val="left" w:pos="-1180"/>
          <w:tab w:val="left" w:pos="-720"/>
          <w:tab w:val="left" w:pos="-18"/>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ind w:left="0" w:firstLine="0"/>
        <w:rPr>
          <w:i/>
        </w:rPr>
      </w:pPr>
    </w:p>
    <w:p w:rsidR="0099247D" w:rsidRPr="006A6C54" w:rsidRDefault="0099247D" w:rsidP="001B2160">
      <w:pPr>
        <w:pStyle w:val="NDGTask1"/>
        <w:numPr>
          <w:ilvl w:val="0"/>
          <w:numId w:val="3"/>
        </w:numPr>
        <w:rPr>
          <w:rFonts w:ascii="Times New Roman" w:hAnsi="Times New Roman"/>
        </w:rPr>
      </w:pPr>
      <w:r w:rsidRPr="006A6C54">
        <w:rPr>
          <w:rFonts w:ascii="Times New Roman" w:hAnsi="Times New Roman"/>
        </w:rPr>
        <w:tab/>
      </w:r>
      <w:bookmarkStart w:id="13" w:name="_Toc396162126"/>
      <w:r w:rsidR="004174EA">
        <w:rPr>
          <w:rFonts w:ascii="Times New Roman" w:hAnsi="Times New Roman"/>
        </w:rPr>
        <w:t>Post-Rectification Steps</w:t>
      </w:r>
      <w:bookmarkEnd w:id="13"/>
    </w:p>
    <w:p w:rsidR="0099247D" w:rsidRPr="006A6C54" w:rsidRDefault="0099247D" w:rsidP="0099247D">
      <w:pPr>
        <w:pStyle w:val="NDGNormal"/>
        <w:rPr>
          <w:rFonts w:ascii="Times New Roman" w:hAnsi="Times New Roman"/>
        </w:rPr>
      </w:pPr>
    </w:p>
    <w:p w:rsidR="00FA067A" w:rsidRDefault="004174EA" w:rsidP="00FA067A">
      <w:r>
        <w:t>With the image successfully rectified to an acceptable residual, there are a few cleanup steps left to complete the rectification process: save ground control points, and remove the rectified image’s white border.</w:t>
      </w:r>
    </w:p>
    <w:p w:rsidR="004174EA" w:rsidRDefault="004174EA" w:rsidP="00FA067A"/>
    <w:p w:rsidR="004174EA" w:rsidRDefault="00106F23" w:rsidP="00106F23">
      <w:pPr>
        <w:pStyle w:val="ListParagraph"/>
        <w:numPr>
          <w:ilvl w:val="0"/>
          <w:numId w:val="46"/>
        </w:numPr>
      </w:pPr>
      <w:r>
        <w:t xml:space="preserve">In the </w:t>
      </w:r>
      <w:proofErr w:type="spellStart"/>
      <w:r>
        <w:t>Georeferencer</w:t>
      </w:r>
      <w:proofErr w:type="spellEnd"/>
      <w:r>
        <w:t xml:space="preserve"> window, </w:t>
      </w:r>
      <w:r>
        <w:rPr>
          <w:b/>
        </w:rPr>
        <w:t xml:space="preserve">click ‘Save GCP points as’ </w:t>
      </w:r>
      <w:proofErr w:type="gramStart"/>
      <w:r>
        <w:rPr>
          <w:b/>
        </w:rPr>
        <w:t xml:space="preserve">button </w:t>
      </w:r>
      <w:proofErr w:type="gramEnd"/>
      <w:r>
        <w:rPr>
          <w:noProof/>
          <w:lang w:eastAsia="en-US"/>
        </w:rPr>
        <w:drawing>
          <wp:inline distT="0" distB="0" distL="0" distR="0" wp14:anchorId="5EF37549" wp14:editId="13CF313B">
            <wp:extent cx="247619" cy="247619"/>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7619" cy="247619"/>
                    </a:xfrm>
                    <a:prstGeom prst="rect">
                      <a:avLst/>
                    </a:prstGeom>
                  </pic:spPr>
                </pic:pic>
              </a:graphicData>
            </a:graphic>
          </wp:inline>
        </w:drawing>
      </w:r>
      <w:r w:rsidRPr="00106F23">
        <w:t>.</w:t>
      </w:r>
      <w:r>
        <w:t xml:space="preserve">  This will open a ‘Save GCP points’ dialog.</w:t>
      </w:r>
    </w:p>
    <w:p w:rsidR="00106F23" w:rsidRDefault="00106F23" w:rsidP="00106F23">
      <w:pPr>
        <w:pStyle w:val="ListParagraph"/>
        <w:numPr>
          <w:ilvl w:val="0"/>
          <w:numId w:val="46"/>
        </w:numPr>
      </w:pPr>
      <w:r>
        <w:rPr>
          <w:b/>
        </w:rPr>
        <w:t xml:space="preserve">Save the GCP points as </w:t>
      </w:r>
      <w:r w:rsidRPr="00106F23">
        <w:rPr>
          <w:b/>
        </w:rPr>
        <w:t>SAC1_CIR.img.points</w:t>
      </w:r>
      <w:r>
        <w:rPr>
          <w:b/>
        </w:rPr>
        <w:t xml:space="preserve"> in your lab directory</w:t>
      </w:r>
      <w:r>
        <w:t>.</w:t>
      </w:r>
    </w:p>
    <w:p w:rsidR="00106F23" w:rsidRDefault="00106F23" w:rsidP="00106F23">
      <w:pPr>
        <w:pStyle w:val="ListParagraph"/>
        <w:numPr>
          <w:ilvl w:val="0"/>
          <w:numId w:val="46"/>
        </w:numPr>
      </w:pPr>
      <w:r>
        <w:rPr>
          <w:b/>
        </w:rPr>
        <w:t>Click File</w:t>
      </w:r>
      <w:r>
        <w:sym w:font="Wingdings" w:char="F0E0"/>
      </w:r>
      <w:r>
        <w:rPr>
          <w:b/>
        </w:rPr>
        <w:t xml:space="preserve">Quit </w:t>
      </w:r>
      <w:proofErr w:type="gramStart"/>
      <w:r>
        <w:t>to close</w:t>
      </w:r>
      <w:proofErr w:type="gramEnd"/>
      <w:r>
        <w:t xml:space="preserve"> the </w:t>
      </w:r>
      <w:proofErr w:type="spellStart"/>
      <w:r>
        <w:t>Georeferencer</w:t>
      </w:r>
      <w:proofErr w:type="spellEnd"/>
      <w:r>
        <w:t xml:space="preserve"> window.</w:t>
      </w:r>
    </w:p>
    <w:p w:rsidR="00106F23" w:rsidRDefault="00106F23" w:rsidP="00106F23"/>
    <w:p w:rsidR="00106F23" w:rsidRDefault="00106F23" w:rsidP="00106F23">
      <w:r>
        <w:t xml:space="preserve">The saved GCP points can be loaded in the </w:t>
      </w:r>
      <w:proofErr w:type="spellStart"/>
      <w:r>
        <w:t>Georeferencer</w:t>
      </w:r>
      <w:proofErr w:type="spellEnd"/>
      <w:r>
        <w:t xml:space="preserve"> window </w:t>
      </w:r>
      <w:proofErr w:type="gramStart"/>
      <w:r>
        <w:t>at a later time</w:t>
      </w:r>
      <w:proofErr w:type="gramEnd"/>
      <w:r>
        <w:t xml:space="preserve"> to re-rectify our image.  </w:t>
      </w:r>
    </w:p>
    <w:p w:rsidR="00106F23" w:rsidRDefault="00106F23" w:rsidP="00106F23"/>
    <w:p w:rsidR="00106F23" w:rsidRDefault="00106F23" w:rsidP="00106F23">
      <w:r>
        <w:t>Next, we will remove the white border around the image for display purposes.</w:t>
      </w:r>
    </w:p>
    <w:p w:rsidR="00106F23" w:rsidRDefault="00106F23" w:rsidP="00106F23"/>
    <w:p w:rsidR="00106F23" w:rsidRDefault="00106F23" w:rsidP="00106F23">
      <w:pPr>
        <w:pStyle w:val="ListParagraph"/>
        <w:numPr>
          <w:ilvl w:val="0"/>
          <w:numId w:val="46"/>
        </w:numPr>
      </w:pPr>
      <w:r>
        <w:rPr>
          <w:b/>
        </w:rPr>
        <w:t>Open the Properties for the rectified image</w:t>
      </w:r>
      <w:r>
        <w:t>.</w:t>
      </w:r>
    </w:p>
    <w:p w:rsidR="00106F23" w:rsidRDefault="00106F23" w:rsidP="00106F23">
      <w:pPr>
        <w:pStyle w:val="ListParagraph"/>
        <w:numPr>
          <w:ilvl w:val="0"/>
          <w:numId w:val="46"/>
        </w:numPr>
      </w:pPr>
      <w:r>
        <w:rPr>
          <w:b/>
        </w:rPr>
        <w:t>Select the Transparency tab</w:t>
      </w:r>
      <w:r>
        <w:t>.</w:t>
      </w:r>
    </w:p>
    <w:p w:rsidR="004E1716" w:rsidRDefault="004E1716" w:rsidP="00106F23">
      <w:pPr>
        <w:pStyle w:val="ListParagraph"/>
        <w:numPr>
          <w:ilvl w:val="0"/>
          <w:numId w:val="46"/>
        </w:numPr>
      </w:pPr>
      <w:r>
        <w:rPr>
          <w:b/>
        </w:rPr>
        <w:t>Uncheck ‘No data value’</w:t>
      </w:r>
      <w:r>
        <w:t>.</w:t>
      </w:r>
    </w:p>
    <w:p w:rsidR="004E1716" w:rsidRDefault="004E1716" w:rsidP="00106F23">
      <w:pPr>
        <w:pStyle w:val="ListParagraph"/>
        <w:numPr>
          <w:ilvl w:val="0"/>
          <w:numId w:val="46"/>
        </w:numPr>
      </w:pPr>
      <w:r>
        <w:rPr>
          <w:b/>
        </w:rPr>
        <w:t>Enter ‘255’ as an Additional no data value</w:t>
      </w:r>
      <w:r>
        <w:t xml:space="preserve"> (shown in Figure 15).  255 </w:t>
      </w:r>
      <w:proofErr w:type="gramStart"/>
      <w:r>
        <w:t>represents</w:t>
      </w:r>
      <w:proofErr w:type="gramEnd"/>
      <w:r>
        <w:t xml:space="preserve"> the RGB code for white, which is the color we wish to exclude. </w:t>
      </w:r>
    </w:p>
    <w:p w:rsidR="004E1716" w:rsidRDefault="004E1716" w:rsidP="00106F23">
      <w:pPr>
        <w:pStyle w:val="ListParagraph"/>
        <w:numPr>
          <w:ilvl w:val="0"/>
          <w:numId w:val="46"/>
        </w:numPr>
      </w:pPr>
      <w:proofErr w:type="gramStart"/>
      <w:r>
        <w:rPr>
          <w:b/>
        </w:rPr>
        <w:t>Click OK</w:t>
      </w:r>
      <w:r>
        <w:t xml:space="preserve"> to set the no data value.</w:t>
      </w:r>
      <w:proofErr w:type="gramEnd"/>
      <w:r>
        <w:t xml:space="preserve">  The white border will now be transparent.  </w:t>
      </w:r>
    </w:p>
    <w:p w:rsidR="004E1716" w:rsidRDefault="004E1716" w:rsidP="004E1716">
      <w:pPr>
        <w:pStyle w:val="ListParagraph"/>
        <w:numPr>
          <w:ilvl w:val="1"/>
          <w:numId w:val="46"/>
        </w:numPr>
      </w:pPr>
      <w:r>
        <w:t>Note: Typically, these borders are either white (RGB</w:t>
      </w:r>
      <w:proofErr w:type="gramStart"/>
      <w:r>
        <w:t>:255</w:t>
      </w:r>
      <w:proofErr w:type="gramEnd"/>
      <w:r>
        <w:t>) or black (RGB:0), so choose the appropriate no data value when needed.</w:t>
      </w:r>
    </w:p>
    <w:p w:rsidR="00106F23" w:rsidRDefault="00106F23" w:rsidP="00106F23"/>
    <w:p w:rsidR="00106F23" w:rsidRDefault="004E1716" w:rsidP="004E1716">
      <w:pPr>
        <w:jc w:val="center"/>
      </w:pPr>
      <w:r>
        <w:rPr>
          <w:noProof/>
          <w:lang w:eastAsia="en-US"/>
        </w:rPr>
        <w:drawing>
          <wp:inline distT="0" distB="0" distL="0" distR="0" wp14:anchorId="6FE5FA69" wp14:editId="63032499">
            <wp:extent cx="2990476" cy="75238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90476" cy="752381"/>
                    </a:xfrm>
                    <a:prstGeom prst="rect">
                      <a:avLst/>
                    </a:prstGeom>
                  </pic:spPr>
                </pic:pic>
              </a:graphicData>
            </a:graphic>
          </wp:inline>
        </w:drawing>
      </w:r>
    </w:p>
    <w:p w:rsidR="004E1716" w:rsidRDefault="00106F23" w:rsidP="00C373BB">
      <w:pPr>
        <w:spacing w:after="200" w:line="276" w:lineRule="auto"/>
        <w:jc w:val="center"/>
        <w:rPr>
          <w:rFonts w:ascii="Times New Roman" w:hAnsi="Times New Roman"/>
          <w:b/>
          <w:color w:val="1F497D" w:themeColor="text2"/>
        </w:rPr>
      </w:pPr>
      <w:r>
        <w:rPr>
          <w:rFonts w:ascii="Times New Roman" w:hAnsi="Times New Roman"/>
          <w:b/>
          <w:color w:val="1F497D" w:themeColor="text2"/>
        </w:rPr>
        <w:t xml:space="preserve">Figure 15: </w:t>
      </w:r>
      <w:r w:rsidR="004E1716">
        <w:rPr>
          <w:rFonts w:ascii="Times New Roman" w:hAnsi="Times New Roman"/>
          <w:b/>
          <w:color w:val="1F497D" w:themeColor="text2"/>
        </w:rPr>
        <w:t>255 as a No Data Value</w:t>
      </w:r>
    </w:p>
    <w:p w:rsidR="00C373BB" w:rsidRPr="00C373BB" w:rsidRDefault="00C373BB" w:rsidP="00C373BB">
      <w:pPr>
        <w:spacing w:after="200" w:line="276" w:lineRule="auto"/>
        <w:jc w:val="center"/>
        <w:rPr>
          <w:rFonts w:ascii="Times New Roman" w:hAnsi="Times New Roman"/>
          <w:b/>
          <w:color w:val="1F497D" w:themeColor="text2"/>
        </w:rPr>
      </w:pPr>
    </w:p>
    <w:p w:rsidR="00E14756" w:rsidRPr="006A6C54" w:rsidRDefault="0099247D" w:rsidP="00E14756">
      <w:pPr>
        <w:pStyle w:val="NDGTask1"/>
        <w:tabs>
          <w:tab w:val="clear" w:pos="1080"/>
        </w:tabs>
        <w:rPr>
          <w:rFonts w:ascii="Times New Roman" w:hAnsi="Times New Roman"/>
        </w:rPr>
      </w:pPr>
      <w:bookmarkStart w:id="14" w:name="_Toc396162127"/>
      <w:r w:rsidRPr="006A6C54">
        <w:rPr>
          <w:rFonts w:ascii="Times New Roman" w:hAnsi="Times New Roman"/>
        </w:rPr>
        <w:t>5</w:t>
      </w:r>
      <w:r w:rsidR="00E14756" w:rsidRPr="006A6C54">
        <w:rPr>
          <w:rFonts w:ascii="Times New Roman" w:hAnsi="Times New Roman"/>
        </w:rPr>
        <w:tab/>
      </w:r>
      <w:r w:rsidR="004E1716">
        <w:rPr>
          <w:rFonts w:ascii="Times New Roman" w:hAnsi="Times New Roman"/>
        </w:rPr>
        <w:t>Conclusion</w:t>
      </w:r>
      <w:bookmarkEnd w:id="14"/>
    </w:p>
    <w:p w:rsidR="00F11843" w:rsidRPr="006A6C54" w:rsidRDefault="00F11843" w:rsidP="00F11843">
      <w:pPr>
        <w:pStyle w:val="NDGNormal"/>
        <w:rPr>
          <w:rFonts w:ascii="Times New Roman" w:hAnsi="Times New Roman"/>
        </w:rPr>
      </w:pPr>
    </w:p>
    <w:p w:rsidR="004E1716" w:rsidRDefault="004E1716" w:rsidP="004E1716">
      <w:r>
        <w:t xml:space="preserve">You have completed the fundamental image rectification process that is common throughout many photogrammetric processes.  Although image rectification is much </w:t>
      </w:r>
      <w:r>
        <w:lastRenderedPageBreak/>
        <w:t xml:space="preserve">more involved than this lab, the same principles of identifying and collecting high quality ground control that </w:t>
      </w:r>
      <w:proofErr w:type="gramStart"/>
      <w:r>
        <w:t>are then used</w:t>
      </w:r>
      <w:proofErr w:type="gramEnd"/>
      <w:r>
        <w:t xml:space="preserve"> to rectify image data is important.  In addition being able to review and determine how well the image rectification process and how to take subsequent steps to improve the output is equally important.</w:t>
      </w:r>
    </w:p>
    <w:p w:rsidR="00CB6B29" w:rsidRPr="006A6C54" w:rsidRDefault="00CB6B29">
      <w:pPr>
        <w:rPr>
          <w:rFonts w:ascii="Times New Roman" w:hAnsi="Times New Roman"/>
          <w:b/>
          <w:bCs/>
          <w:color w:val="1F497D" w:themeColor="text2"/>
          <w:sz w:val="22"/>
          <w:szCs w:val="22"/>
        </w:rPr>
      </w:pPr>
    </w:p>
    <w:p w:rsidR="00E14756" w:rsidRPr="006A6C54" w:rsidRDefault="0099247D" w:rsidP="00E14756">
      <w:pPr>
        <w:pStyle w:val="NDGTask1"/>
        <w:tabs>
          <w:tab w:val="clear" w:pos="1080"/>
        </w:tabs>
        <w:rPr>
          <w:rFonts w:ascii="Times New Roman" w:hAnsi="Times New Roman"/>
        </w:rPr>
      </w:pPr>
      <w:bookmarkStart w:id="15" w:name="_Toc396162128"/>
      <w:r w:rsidRPr="006A6C54">
        <w:rPr>
          <w:rFonts w:ascii="Times New Roman" w:hAnsi="Times New Roman"/>
        </w:rPr>
        <w:t>6</w:t>
      </w:r>
      <w:r w:rsidR="00E14756" w:rsidRPr="006A6C54">
        <w:rPr>
          <w:rFonts w:ascii="Times New Roman" w:hAnsi="Times New Roman"/>
        </w:rPr>
        <w:tab/>
        <w:t>Discussion Questions</w:t>
      </w:r>
      <w:bookmarkEnd w:id="15"/>
    </w:p>
    <w:p w:rsidR="00F11843" w:rsidRPr="006A6C54" w:rsidRDefault="00F11843" w:rsidP="00F11843">
      <w:pPr>
        <w:pStyle w:val="NDGNormal"/>
        <w:rPr>
          <w:rFonts w:ascii="Times New Roman" w:hAnsi="Times New Roman"/>
        </w:rPr>
      </w:pPr>
    </w:p>
    <w:p w:rsidR="008A0717" w:rsidRPr="004E1716" w:rsidRDefault="004E1716" w:rsidP="004E1716">
      <w:pPr>
        <w:pStyle w:val="ListParagraph"/>
        <w:numPr>
          <w:ilvl w:val="0"/>
          <w:numId w:val="6"/>
        </w:num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rPr>
          <w:rFonts w:cstheme="minorHAnsi"/>
        </w:rPr>
      </w:pPr>
      <w:r w:rsidRPr="004E1716">
        <w:rPr>
          <w:rFonts w:cstheme="minorHAnsi"/>
        </w:rPr>
        <w:t>Describe how the rectified image compares to th</w:t>
      </w:r>
      <w:r w:rsidR="00927584">
        <w:rPr>
          <w:rFonts w:cstheme="minorHAnsi"/>
        </w:rPr>
        <w:t>e 2009 reference imagery.  How e</w:t>
      </w:r>
      <w:bookmarkStart w:id="16" w:name="_GoBack"/>
      <w:bookmarkEnd w:id="16"/>
      <w:r w:rsidRPr="004E1716">
        <w:rPr>
          <w:rFonts w:cstheme="minorHAnsi"/>
        </w:rPr>
        <w:t>ffective was the rectification?  How might you improve the rectification?</w:t>
      </w:r>
    </w:p>
    <w:p w:rsidR="004E1716" w:rsidRPr="004E1716" w:rsidRDefault="004E1716" w:rsidP="004E1716">
      <w:pPr>
        <w:pStyle w:val="ListParagraph"/>
        <w:numPr>
          <w:ilvl w:val="0"/>
          <w:numId w:val="6"/>
        </w:num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rPr>
          <w:rFonts w:cstheme="minorHAnsi"/>
        </w:rPr>
      </w:pPr>
      <w:r w:rsidRPr="004E1716">
        <w:rPr>
          <w:rFonts w:cstheme="minorHAnsi"/>
        </w:rPr>
        <w:t>What challenges did you face when choosing common control points between the two images?  What strategies did you employee to mitigate those challenges?</w:t>
      </w:r>
    </w:p>
    <w:p w:rsidR="004E1716" w:rsidRPr="00695946" w:rsidRDefault="004E1716" w:rsidP="004E1716">
      <w:pPr>
        <w:pStyle w:val="ListParagraph"/>
        <w:numPr>
          <w:ilvl w:val="0"/>
          <w:numId w:val="6"/>
        </w:numPr>
        <w:tabs>
          <w:tab w:val="left" w:pos="-1180"/>
          <w:tab w:val="left" w:pos="-720"/>
          <w:tab w:val="left" w:pos="-18"/>
          <w:tab w:val="left" w:pos="342"/>
          <w:tab w:val="left" w:pos="720"/>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 w:val="left" w:pos="9360"/>
        </w:tabs>
        <w:rPr>
          <w:rFonts w:ascii="Times New Roman" w:hAnsi="Times New Roman"/>
        </w:rPr>
      </w:pPr>
      <w:r>
        <w:rPr>
          <w:rFonts w:ascii="Times New Roman" w:hAnsi="Times New Roman"/>
        </w:rPr>
        <w:t>Why did the white border show up on the rectified image when added to the QGIS map canvas?</w:t>
      </w:r>
    </w:p>
    <w:sectPr w:rsidR="004E1716" w:rsidRPr="00695946" w:rsidSect="00C356D3">
      <w:headerReference w:type="default" r:id="rId32"/>
      <w:footerReference w:type="default" r:id="rId33"/>
      <w:headerReference w:type="first" r:id="rId34"/>
      <w:pgSz w:w="12240" w:h="15840"/>
      <w:pgMar w:top="360" w:right="1800" w:bottom="1080" w:left="1800" w:header="432"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D91" w:rsidRDefault="00062D91" w:rsidP="0064579A">
      <w:r>
        <w:separator/>
      </w:r>
    </w:p>
  </w:endnote>
  <w:endnote w:type="continuationSeparator" w:id="0">
    <w:p w:rsidR="00062D91" w:rsidRDefault="00062D91" w:rsidP="00645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484" w:rsidRDefault="00353484" w:rsidP="00F73429">
    <w:pPr>
      <w:pStyle w:val="Footer"/>
      <w:rPr>
        <w:szCs w:val="16"/>
      </w:rPr>
    </w:pPr>
  </w:p>
  <w:p w:rsidR="00353484" w:rsidRPr="0012523D" w:rsidRDefault="00353484" w:rsidP="00F73429">
    <w:pPr>
      <w:rPr>
        <w:rFonts w:ascii="Calibri" w:hAnsi="Calibri"/>
        <w:sz w:val="16"/>
        <w:szCs w:val="16"/>
      </w:rPr>
    </w:pPr>
    <w:r w:rsidRPr="0012523D">
      <w:rPr>
        <w:rFonts w:ascii="Calibri" w:hAnsi="Calibri"/>
        <w:sz w:val="16"/>
        <w:szCs w:val="16"/>
      </w:rPr>
      <w:fldChar w:fldCharType="begin"/>
    </w:r>
    <w:r w:rsidRPr="0012523D">
      <w:rPr>
        <w:rFonts w:ascii="Calibri" w:hAnsi="Calibri"/>
        <w:sz w:val="16"/>
        <w:szCs w:val="16"/>
      </w:rPr>
      <w:instrText xml:space="preserve"> DATE \@ "M/d/yyyy" </w:instrText>
    </w:r>
    <w:r w:rsidRPr="0012523D">
      <w:rPr>
        <w:rFonts w:ascii="Calibri" w:hAnsi="Calibri"/>
        <w:sz w:val="16"/>
        <w:szCs w:val="16"/>
      </w:rPr>
      <w:fldChar w:fldCharType="separate"/>
    </w:r>
    <w:r w:rsidR="00927584">
      <w:rPr>
        <w:rFonts w:ascii="Calibri" w:hAnsi="Calibri"/>
        <w:noProof/>
        <w:sz w:val="16"/>
        <w:szCs w:val="16"/>
      </w:rPr>
      <w:t>8/18/2014</w:t>
    </w:r>
    <w:r w:rsidRPr="0012523D">
      <w:rPr>
        <w:rFonts w:ascii="Calibri" w:hAnsi="Calibri"/>
        <w:sz w:val="16"/>
        <w:szCs w:val="16"/>
      </w:rPr>
      <w:fldChar w:fldCharType="end"/>
    </w: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12523D">
      <w:rPr>
        <w:rFonts w:ascii="Calibri" w:hAnsi="Calibri"/>
        <w:sz w:val="16"/>
        <w:szCs w:val="16"/>
      </w:rPr>
      <w:t xml:space="preserve">Page </w:t>
    </w:r>
    <w:r w:rsidRPr="0012523D">
      <w:rPr>
        <w:rFonts w:ascii="Calibri" w:hAnsi="Calibri"/>
        <w:sz w:val="16"/>
        <w:szCs w:val="16"/>
      </w:rPr>
      <w:fldChar w:fldCharType="begin"/>
    </w:r>
    <w:r w:rsidRPr="0012523D">
      <w:rPr>
        <w:rFonts w:ascii="Calibri" w:hAnsi="Calibri"/>
        <w:sz w:val="16"/>
        <w:szCs w:val="16"/>
      </w:rPr>
      <w:instrText xml:space="preserve"> PAGE </w:instrText>
    </w:r>
    <w:r w:rsidRPr="0012523D">
      <w:rPr>
        <w:rFonts w:ascii="Calibri" w:hAnsi="Calibri"/>
        <w:sz w:val="16"/>
        <w:szCs w:val="16"/>
      </w:rPr>
      <w:fldChar w:fldCharType="separate"/>
    </w:r>
    <w:r w:rsidR="00927584">
      <w:rPr>
        <w:rFonts w:ascii="Calibri" w:hAnsi="Calibri"/>
        <w:noProof/>
        <w:sz w:val="16"/>
        <w:szCs w:val="16"/>
      </w:rPr>
      <w:t>13</w:t>
    </w:r>
    <w:r w:rsidRPr="0012523D">
      <w:rPr>
        <w:rFonts w:ascii="Calibri" w:hAnsi="Calibri"/>
        <w:sz w:val="16"/>
        <w:szCs w:val="16"/>
      </w:rPr>
      <w:fldChar w:fldCharType="end"/>
    </w:r>
    <w:r w:rsidRPr="0012523D">
      <w:rPr>
        <w:rFonts w:ascii="Calibri" w:hAnsi="Calibri"/>
        <w:sz w:val="16"/>
        <w:szCs w:val="16"/>
      </w:rPr>
      <w:t xml:space="preserve"> of </w:t>
    </w:r>
    <w:r w:rsidRPr="0012523D">
      <w:rPr>
        <w:rFonts w:ascii="Calibri" w:hAnsi="Calibri"/>
        <w:sz w:val="16"/>
        <w:szCs w:val="16"/>
      </w:rPr>
      <w:fldChar w:fldCharType="begin"/>
    </w:r>
    <w:r w:rsidRPr="0012523D">
      <w:rPr>
        <w:rFonts w:ascii="Calibri" w:hAnsi="Calibri"/>
        <w:sz w:val="16"/>
        <w:szCs w:val="16"/>
      </w:rPr>
      <w:instrText xml:space="preserve"> NUMPAGES </w:instrText>
    </w:r>
    <w:r w:rsidRPr="0012523D">
      <w:rPr>
        <w:rFonts w:ascii="Calibri" w:hAnsi="Calibri"/>
        <w:sz w:val="16"/>
        <w:szCs w:val="16"/>
      </w:rPr>
      <w:fldChar w:fldCharType="separate"/>
    </w:r>
    <w:r w:rsidR="00927584">
      <w:rPr>
        <w:rFonts w:ascii="Calibri" w:hAnsi="Calibri"/>
        <w:noProof/>
        <w:sz w:val="16"/>
        <w:szCs w:val="16"/>
      </w:rPr>
      <w:t>13</w:t>
    </w:r>
    <w:r w:rsidRPr="0012523D">
      <w:rPr>
        <w:rFonts w:ascii="Calibri" w:hAnsi="Calibri"/>
        <w:sz w:val="16"/>
        <w:szCs w:val="16"/>
      </w:rPr>
      <w:fldChar w:fldCharType="end"/>
    </w:r>
  </w:p>
  <w:p w:rsidR="00353484" w:rsidRPr="00F73429" w:rsidRDefault="00353484" w:rsidP="00F73429">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D91" w:rsidRDefault="00062D91" w:rsidP="0064579A">
      <w:r>
        <w:separator/>
      </w:r>
    </w:p>
  </w:footnote>
  <w:footnote w:type="continuationSeparator" w:id="0">
    <w:p w:rsidR="00062D91" w:rsidRDefault="00062D91" w:rsidP="006457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484" w:rsidRDefault="00353484" w:rsidP="00A86A16">
    <w:pPr>
      <w:pStyle w:val="Header"/>
      <w:rPr>
        <w:rFonts w:asciiTheme="minorHAnsi" w:hAnsiTheme="minorHAnsi"/>
        <w:sz w:val="16"/>
        <w:szCs w:val="16"/>
        <w:lang w:val="es-ES"/>
      </w:rPr>
    </w:pPr>
    <w:r>
      <w:rPr>
        <w:rFonts w:asciiTheme="minorHAnsi" w:hAnsiTheme="minorHAnsi"/>
        <w:sz w:val="16"/>
        <w:szCs w:val="16"/>
        <w:lang w:val="es-ES"/>
      </w:rPr>
      <w:tab/>
    </w:r>
    <w:r>
      <w:rPr>
        <w:rFonts w:asciiTheme="minorHAnsi" w:hAnsiTheme="minorHAnsi"/>
        <w:sz w:val="16"/>
        <w:szCs w:val="16"/>
        <w:lang w:val="es-ES"/>
      </w:rPr>
      <w:tab/>
    </w:r>
  </w:p>
  <w:p w:rsidR="00353484" w:rsidRDefault="00353484" w:rsidP="00F04ABE">
    <w:pPr>
      <w:pStyle w:val="Header"/>
    </w:pPr>
    <w:r>
      <w:tab/>
    </w:r>
    <w:r>
      <w:tab/>
      <w:t xml:space="preserve"> </w:t>
    </w:r>
  </w:p>
  <w:p w:rsidR="00353484" w:rsidRPr="005F50FE" w:rsidRDefault="00DF79CF" w:rsidP="00A86A16">
    <w:pPr>
      <w:pStyle w:val="Header"/>
      <w:rPr>
        <w:rFonts w:asciiTheme="minorHAnsi" w:hAnsiTheme="minorHAnsi"/>
        <w:sz w:val="16"/>
        <w:szCs w:val="16"/>
        <w:lang w:val="es-ES"/>
      </w:rPr>
    </w:pPr>
    <w:proofErr w:type="spellStart"/>
    <w:r>
      <w:rPr>
        <w:rFonts w:asciiTheme="minorHAnsi" w:hAnsiTheme="minorHAnsi"/>
        <w:sz w:val="16"/>
        <w:szCs w:val="16"/>
        <w:lang w:val="es-ES"/>
      </w:rPr>
      <w:t>Lab</w:t>
    </w:r>
    <w:proofErr w:type="spellEnd"/>
    <w:r>
      <w:rPr>
        <w:rFonts w:asciiTheme="minorHAnsi" w:hAnsiTheme="minorHAnsi"/>
        <w:sz w:val="16"/>
        <w:szCs w:val="16"/>
        <w:lang w:val="es-ES"/>
      </w:rPr>
      <w:t xml:space="preserve"> 4</w:t>
    </w:r>
    <w:proofErr w:type="gramStart"/>
    <w:r w:rsidR="00353484" w:rsidRPr="006E3E20">
      <w:rPr>
        <w:rFonts w:asciiTheme="minorHAnsi" w:hAnsiTheme="minorHAnsi"/>
        <w:sz w:val="16"/>
        <w:szCs w:val="16"/>
        <w:lang w:val="es-ES"/>
      </w:rPr>
      <w:t>:</w:t>
    </w:r>
    <w:r>
      <w:rPr>
        <w:rFonts w:asciiTheme="minorHAnsi" w:hAnsiTheme="minorHAnsi"/>
        <w:sz w:val="16"/>
        <w:szCs w:val="16"/>
        <w:lang w:val="es-ES"/>
      </w:rPr>
      <w:t>Image</w:t>
    </w:r>
    <w:proofErr w:type="gramEnd"/>
    <w:r>
      <w:rPr>
        <w:rFonts w:asciiTheme="minorHAnsi" w:hAnsiTheme="minorHAnsi"/>
        <w:sz w:val="16"/>
        <w:szCs w:val="16"/>
        <w:lang w:val="es-ES"/>
      </w:rPr>
      <w:t xml:space="preserve"> </w:t>
    </w:r>
    <w:proofErr w:type="spellStart"/>
    <w:r>
      <w:rPr>
        <w:rFonts w:asciiTheme="minorHAnsi" w:hAnsiTheme="minorHAnsi"/>
        <w:sz w:val="16"/>
        <w:szCs w:val="16"/>
        <w:lang w:val="es-ES"/>
      </w:rPr>
      <w:t>Rectification</w:t>
    </w:r>
    <w:proofErr w:type="spellEnd"/>
    <w:r w:rsidR="00353484">
      <w:rPr>
        <w:rFonts w:asciiTheme="minorHAnsi" w:hAnsiTheme="minorHAnsi"/>
        <w:sz w:val="16"/>
        <w:szCs w:val="16"/>
        <w:lang w:val="es-ES"/>
      </w:rPr>
      <w:tab/>
    </w:r>
    <w:r w:rsidR="00353484">
      <w:rPr>
        <w:rFonts w:asciiTheme="minorHAnsi" w:hAnsiTheme="minorHAnsi"/>
        <w:sz w:val="16"/>
        <w:szCs w:val="16"/>
        <w:lang w:val="es-E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484" w:rsidRDefault="00353484" w:rsidP="00F701D3">
    <w:pPr>
      <w:pStyle w:val="Header"/>
      <w:rPr>
        <w:sz w:val="20"/>
        <w:szCs w:val="20"/>
      </w:rPr>
    </w:pPr>
  </w:p>
  <w:p w:rsidR="00353484" w:rsidRDefault="00353484" w:rsidP="00F701D3">
    <w:pPr>
      <w:pStyle w:val="Header"/>
    </w:pPr>
    <w:r>
      <w:tab/>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27C1"/>
    <w:multiLevelType w:val="hybridMultilevel"/>
    <w:tmpl w:val="BC940AC0"/>
    <w:lvl w:ilvl="0" w:tplc="FFAAB9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629A5"/>
    <w:multiLevelType w:val="hybridMultilevel"/>
    <w:tmpl w:val="EEEC7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49870F9"/>
    <w:multiLevelType w:val="hybridMultilevel"/>
    <w:tmpl w:val="AD760E16"/>
    <w:lvl w:ilvl="0" w:tplc="9C8AFE8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01338"/>
    <w:multiLevelType w:val="hybridMultilevel"/>
    <w:tmpl w:val="1EE24C36"/>
    <w:lvl w:ilvl="0" w:tplc="FFAAB9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3B0E35"/>
    <w:multiLevelType w:val="hybridMultilevel"/>
    <w:tmpl w:val="68BC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B1C91"/>
    <w:multiLevelType w:val="hybridMultilevel"/>
    <w:tmpl w:val="C30C54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B67F9F"/>
    <w:multiLevelType w:val="hybridMultilevel"/>
    <w:tmpl w:val="2A125444"/>
    <w:lvl w:ilvl="0" w:tplc="64F6C3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60012"/>
    <w:multiLevelType w:val="hybridMultilevel"/>
    <w:tmpl w:val="CDFCF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AD745F"/>
    <w:multiLevelType w:val="hybridMultilevel"/>
    <w:tmpl w:val="FD5AE8E4"/>
    <w:lvl w:ilvl="0" w:tplc="FFAAB9E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39445F"/>
    <w:multiLevelType w:val="hybridMultilevel"/>
    <w:tmpl w:val="44F6E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551462"/>
    <w:multiLevelType w:val="hybridMultilevel"/>
    <w:tmpl w:val="4AD0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7877FB"/>
    <w:multiLevelType w:val="hybridMultilevel"/>
    <w:tmpl w:val="55A65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B94A81"/>
    <w:multiLevelType w:val="hybridMultilevel"/>
    <w:tmpl w:val="6C14D81C"/>
    <w:lvl w:ilvl="0" w:tplc="0409000F">
      <w:start w:val="1"/>
      <w:numFmt w:val="decimal"/>
      <w:lvlText w:val="%1."/>
      <w:lvlJc w:val="left"/>
      <w:pPr>
        <w:ind w:left="720" w:hanging="360"/>
      </w:p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340E2D9D"/>
    <w:multiLevelType w:val="hybridMultilevel"/>
    <w:tmpl w:val="F51AAB94"/>
    <w:lvl w:ilvl="0" w:tplc="4F585BB8">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345C6D7B"/>
    <w:multiLevelType w:val="hybridMultilevel"/>
    <w:tmpl w:val="AD426EF0"/>
    <w:lvl w:ilvl="0" w:tplc="64F6C3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814B1D"/>
    <w:multiLevelType w:val="hybridMultilevel"/>
    <w:tmpl w:val="ADCAC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61F90"/>
    <w:multiLevelType w:val="hybridMultilevel"/>
    <w:tmpl w:val="FDD81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B91B15"/>
    <w:multiLevelType w:val="hybridMultilevel"/>
    <w:tmpl w:val="4DEA6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921209"/>
    <w:multiLevelType w:val="hybridMultilevel"/>
    <w:tmpl w:val="16762FDA"/>
    <w:lvl w:ilvl="0" w:tplc="8E2819A8">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EE46C5C"/>
    <w:multiLevelType w:val="hybridMultilevel"/>
    <w:tmpl w:val="C3F2A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4D775C"/>
    <w:multiLevelType w:val="hybridMultilevel"/>
    <w:tmpl w:val="8A4AD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FA40F4"/>
    <w:multiLevelType w:val="hybridMultilevel"/>
    <w:tmpl w:val="B80AD6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B76A33"/>
    <w:multiLevelType w:val="hybridMultilevel"/>
    <w:tmpl w:val="CDB678B6"/>
    <w:lvl w:ilvl="0" w:tplc="9C8AFE8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A82EA1"/>
    <w:multiLevelType w:val="hybridMultilevel"/>
    <w:tmpl w:val="45203400"/>
    <w:lvl w:ilvl="0" w:tplc="4ECAF69C">
      <w:start w:val="1"/>
      <w:numFmt w:val="decimal"/>
      <w:lvlText w:val="%1."/>
      <w:lvlJc w:val="left"/>
      <w:pPr>
        <w:ind w:left="720" w:hanging="360"/>
      </w:pPr>
      <w:rPr>
        <w:b w:val="0"/>
        <w:i w:val="0"/>
      </w:rPr>
    </w:lvl>
    <w:lvl w:ilvl="1" w:tplc="33163BDC">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D56BFB"/>
    <w:multiLevelType w:val="hybridMultilevel"/>
    <w:tmpl w:val="B4D4A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7679E"/>
    <w:multiLevelType w:val="multilevel"/>
    <w:tmpl w:val="832A5B7A"/>
    <w:lvl w:ilvl="0">
      <w:start w:val="1"/>
      <w:numFmt w:val="decimal"/>
      <w:pStyle w:val="NDGHeading1"/>
      <w:lvlText w:val="%1"/>
      <w:lvlJc w:val="left"/>
      <w:pPr>
        <w:tabs>
          <w:tab w:val="num" w:pos="1080"/>
        </w:tabs>
        <w:ind w:left="792" w:hanging="792"/>
      </w:pPr>
      <w:rPr>
        <w:rFonts w:ascii="Arial" w:hAnsi="Arial" w:hint="default"/>
        <w:b/>
        <w:i w:val="0"/>
        <w:color w:val="1F497D" w:themeColor="text2"/>
        <w:sz w:val="24"/>
        <w:szCs w:val="24"/>
        <w:u w:val="none"/>
      </w:rPr>
    </w:lvl>
    <w:lvl w:ilvl="1">
      <w:start w:val="1"/>
      <w:numFmt w:val="decimal"/>
      <w:pStyle w:val="NDGHeading2"/>
      <w:lvlText w:val="%1.%2"/>
      <w:lvlJc w:val="left"/>
      <w:pPr>
        <w:tabs>
          <w:tab w:val="num" w:pos="1080"/>
        </w:tabs>
        <w:ind w:left="792" w:hanging="792"/>
      </w:pPr>
      <w:rPr>
        <w:rFonts w:ascii="Arial" w:hAnsi="Arial" w:hint="default"/>
        <w:b/>
        <w:i w:val="0"/>
        <w:color w:val="1F497D" w:themeColor="text2"/>
        <w:sz w:val="22"/>
        <w:szCs w:val="22"/>
      </w:rPr>
    </w:lvl>
    <w:lvl w:ilvl="2">
      <w:start w:val="1"/>
      <w:numFmt w:val="decimal"/>
      <w:pStyle w:val="NDGHeading3"/>
      <w:lvlText w:val="%1.%2.%3"/>
      <w:lvlJc w:val="left"/>
      <w:pPr>
        <w:tabs>
          <w:tab w:val="num" w:pos="1080"/>
        </w:tabs>
        <w:ind w:left="792" w:hanging="792"/>
      </w:pPr>
      <w:rPr>
        <w:rFonts w:ascii="Arial" w:hAnsi="Arial" w:cs="Arial" w:hint="default"/>
        <w:b/>
        <w:bCs w:val="0"/>
        <w:i w:val="0"/>
        <w:iCs w:val="0"/>
        <w:caps w:val="0"/>
        <w:smallCaps w:val="0"/>
        <w:strike w:val="0"/>
        <w:dstrike w:val="0"/>
        <w:noProof w:val="0"/>
        <w:snapToGrid w:val="0"/>
        <w:vanish w:val="0"/>
        <w:color w:val="1F497D" w:themeColor="text2"/>
        <w:spacing w:val="0"/>
        <w:w w:val="0"/>
        <w:kern w:val="0"/>
        <w:position w:val="0"/>
        <w:szCs w:val="0"/>
        <w:u w:val="none"/>
        <w:vertAlign w:val="baseline"/>
        <w:em w:val="none"/>
      </w:rPr>
    </w:lvl>
    <w:lvl w:ilvl="3">
      <w:start w:val="1"/>
      <w:numFmt w:val="decimal"/>
      <w:lvlText w:val="%4.1.1.1"/>
      <w:lvlJc w:val="left"/>
      <w:pPr>
        <w:tabs>
          <w:tab w:val="num" w:pos="1080"/>
        </w:tabs>
        <w:ind w:left="792" w:hanging="792"/>
      </w:pPr>
      <w:rPr>
        <w:rFonts w:hint="default"/>
      </w:rPr>
    </w:lvl>
    <w:lvl w:ilvl="4">
      <w:start w:val="1"/>
      <w:numFmt w:val="decimal"/>
      <w:lvlText w:val="%1.%2.%3.%4.%5"/>
      <w:lvlJc w:val="left"/>
      <w:pPr>
        <w:tabs>
          <w:tab w:val="num" w:pos="1080"/>
        </w:tabs>
        <w:ind w:left="792" w:hanging="792"/>
      </w:pPr>
      <w:rPr>
        <w:rFonts w:hint="default"/>
      </w:rPr>
    </w:lvl>
    <w:lvl w:ilvl="5">
      <w:start w:val="1"/>
      <w:numFmt w:val="upperLetter"/>
      <w:lvlRestart w:val="0"/>
      <w:lvlText w:val="%6"/>
      <w:lvlJc w:val="left"/>
      <w:pPr>
        <w:tabs>
          <w:tab w:val="num" w:pos="1080"/>
        </w:tabs>
        <w:ind w:left="792" w:hanging="792"/>
      </w:pPr>
      <w:rPr>
        <w:rFonts w:hint="default"/>
      </w:rPr>
    </w:lvl>
    <w:lvl w:ilvl="6">
      <w:start w:val="1"/>
      <w:numFmt w:val="decimal"/>
      <w:lvlText w:val="%1.%2.%3.%4.%5.%6.%7"/>
      <w:lvlJc w:val="left"/>
      <w:pPr>
        <w:tabs>
          <w:tab w:val="num" w:pos="1080"/>
        </w:tabs>
        <w:ind w:left="792" w:hanging="792"/>
      </w:pPr>
      <w:rPr>
        <w:rFonts w:hint="default"/>
      </w:rPr>
    </w:lvl>
    <w:lvl w:ilvl="7">
      <w:start w:val="1"/>
      <w:numFmt w:val="decimal"/>
      <w:lvlText w:val="%1.%2.%3.%4.%5.%6.%7.%8"/>
      <w:lvlJc w:val="left"/>
      <w:pPr>
        <w:tabs>
          <w:tab w:val="num" w:pos="1080"/>
        </w:tabs>
        <w:ind w:left="792" w:hanging="792"/>
      </w:pPr>
      <w:rPr>
        <w:rFonts w:hint="default"/>
      </w:rPr>
    </w:lvl>
    <w:lvl w:ilvl="8">
      <w:start w:val="1"/>
      <w:numFmt w:val="decimal"/>
      <w:lvlText w:val="%1.%2.%3.%4.%5.%6.%7.%8.%9"/>
      <w:lvlJc w:val="left"/>
      <w:pPr>
        <w:tabs>
          <w:tab w:val="num" w:pos="1080"/>
        </w:tabs>
        <w:ind w:left="792" w:hanging="792"/>
      </w:pPr>
      <w:rPr>
        <w:rFonts w:hint="default"/>
      </w:rPr>
    </w:lvl>
  </w:abstractNum>
  <w:abstractNum w:abstractNumId="26">
    <w:nsid w:val="57C556C3"/>
    <w:multiLevelType w:val="multilevel"/>
    <w:tmpl w:val="961AF88C"/>
    <w:lvl w:ilvl="0">
      <w:start w:val="1"/>
      <w:numFmt w:val="decimal"/>
      <w:lvlText w:val="Task %1"/>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pStyle w:val="NDGTask2"/>
      <w:lvlText w:val="Task %1.%2"/>
      <w:lvlJc w:val="left"/>
      <w:pPr>
        <w:ind w:left="1440" w:hanging="360"/>
      </w:pPr>
      <w:rPr>
        <w:rFonts w:ascii="Arial" w:hAnsi="Arial" w:hint="default"/>
        <w:b/>
        <w:i w:val="0"/>
        <w:color w:val="1F497D" w:themeColor="text2"/>
        <w:sz w:val="24"/>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5C561C27"/>
    <w:multiLevelType w:val="hybridMultilevel"/>
    <w:tmpl w:val="63C61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2671EB"/>
    <w:multiLevelType w:val="hybridMultilevel"/>
    <w:tmpl w:val="1D9AE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730461"/>
    <w:multiLevelType w:val="hybridMultilevel"/>
    <w:tmpl w:val="E4261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1078AA"/>
    <w:multiLevelType w:val="hybridMultilevel"/>
    <w:tmpl w:val="B226E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2E4167A"/>
    <w:multiLevelType w:val="hybridMultilevel"/>
    <w:tmpl w:val="812E5324"/>
    <w:lvl w:ilvl="0" w:tplc="8E2819A8">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645840AA"/>
    <w:multiLevelType w:val="hybridMultilevel"/>
    <w:tmpl w:val="0EFE7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430881"/>
    <w:multiLevelType w:val="hybridMultilevel"/>
    <w:tmpl w:val="FAAE7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7C2752"/>
    <w:multiLevelType w:val="hybridMultilevel"/>
    <w:tmpl w:val="70947218"/>
    <w:lvl w:ilvl="0" w:tplc="64F6C3F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8445D4"/>
    <w:multiLevelType w:val="hybridMultilevel"/>
    <w:tmpl w:val="10862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CE7A0E"/>
    <w:multiLevelType w:val="hybridMultilevel"/>
    <w:tmpl w:val="CDFCF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DB25D4"/>
    <w:multiLevelType w:val="hybridMultilevel"/>
    <w:tmpl w:val="1BEA4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44548A"/>
    <w:multiLevelType w:val="hybridMultilevel"/>
    <w:tmpl w:val="2B805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556C3A"/>
    <w:multiLevelType w:val="hybridMultilevel"/>
    <w:tmpl w:val="36469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7E751008"/>
    <w:multiLevelType w:val="hybridMultilevel"/>
    <w:tmpl w:val="4AAC34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1A6545"/>
    <w:multiLevelType w:val="hybridMultilevel"/>
    <w:tmpl w:val="2B805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6"/>
    <w:lvlOverride w:ilvl="0">
      <w:lvl w:ilvl="0">
        <w:start w:val="1"/>
        <w:numFmt w:val="decimal"/>
        <w:lvlText w:val="Task %1"/>
        <w:lvlJc w:val="left"/>
        <w:pPr>
          <w:ind w:left="720" w:hanging="720"/>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start w:val="1"/>
        <w:numFmt w:val="decimal"/>
        <w:pStyle w:val="NDGTask2"/>
        <w:lvlText w:val="Task %1.%2"/>
        <w:lvlJc w:val="left"/>
        <w:pPr>
          <w:ind w:left="792" w:hanging="792"/>
        </w:pPr>
        <w:rPr>
          <w:rFonts w:ascii="Arial" w:hAnsi="Arial" w:cs="Arial" w:hint="default"/>
          <w:b/>
          <w:bCs w:val="0"/>
          <w:i w:val="0"/>
          <w:iCs w:val="0"/>
          <w:caps w:val="0"/>
          <w:smallCaps w:val="0"/>
          <w:strike w:val="0"/>
          <w:dstrike w:val="0"/>
          <w:outline w:val="0"/>
          <w:shadow w:val="0"/>
          <w:emboss w:val="0"/>
          <w:imprint w:val="0"/>
          <w:snapToGrid w:val="0"/>
          <w:vanish w:val="0"/>
          <w:color w:val="1F497D" w:themeColor="text2"/>
          <w:spacing w:val="0"/>
          <w:w w:val="0"/>
          <w:kern w:val="0"/>
          <w:position w:val="0"/>
          <w:szCs w:val="0"/>
          <w:u w:val="none"/>
          <w:vertAlign w:val="baseline"/>
          <w:em w:val="none"/>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
    <w:abstractNumId w:val="26"/>
    <w:lvlOverride w:ilvl="0">
      <w:lvl w:ilvl="0">
        <w:start w:val="1"/>
        <w:numFmt w:val="decimal"/>
        <w:lvlText w:val="Task %1"/>
        <w:lvlJc w:val="left"/>
        <w:pPr>
          <w:tabs>
            <w:tab w:val="num" w:pos="1080"/>
          </w:tabs>
          <w:ind w:left="792" w:hanging="792"/>
        </w:pPr>
        <w:rPr>
          <w:rFonts w:ascii="Arial" w:hAnsi="Arial" w:cs="Times New Roman" w:hint="default"/>
          <w:b/>
          <w:bCs w:val="0"/>
          <w:i w:val="0"/>
          <w:iCs w:val="0"/>
          <w:caps w:val="0"/>
          <w:strike w:val="0"/>
          <w:dstrike w:val="0"/>
          <w:outline w:val="0"/>
          <w:shadow w:val="0"/>
          <w:emboss w:val="0"/>
          <w:imprint w:val="0"/>
          <w:vanish w:val="0"/>
          <w:color w:val="1F497D" w:themeColor="text2"/>
          <w:spacing w:val="0"/>
          <w:kern w:val="0"/>
          <w:position w:val="0"/>
          <w:sz w:val="24"/>
          <w:u w:val="none"/>
          <w:vertAlign w:val="baseline"/>
          <w:em w:val="none"/>
        </w:rPr>
      </w:lvl>
    </w:lvlOverride>
    <w:lvlOverride w:ilvl="1">
      <w:lvl w:ilvl="1">
        <w:start w:val="1"/>
        <w:numFmt w:val="decimal"/>
        <w:pStyle w:val="NDGTask2"/>
        <w:lvlText w:val="Task %1.%2"/>
        <w:lvlJc w:val="left"/>
        <w:pPr>
          <w:tabs>
            <w:tab w:val="num" w:pos="1080"/>
          </w:tabs>
          <w:ind w:left="1440" w:hanging="1440"/>
        </w:pPr>
        <w:rPr>
          <w:rFonts w:ascii="Arial" w:hAnsi="Arial" w:hint="default"/>
          <w:b/>
          <w:i w:val="0"/>
          <w:color w:val="1F497D" w:themeColor="text2"/>
          <w:sz w:val="24"/>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abstractNumId w:val="4"/>
  </w:num>
  <w:num w:numId="5">
    <w:abstractNumId w:val="13"/>
  </w:num>
  <w:num w:numId="6">
    <w:abstractNumId w:val="12"/>
  </w:num>
  <w:num w:numId="7">
    <w:abstractNumId w:val="32"/>
  </w:num>
  <w:num w:numId="8">
    <w:abstractNumId w:val="9"/>
  </w:num>
  <w:num w:numId="9">
    <w:abstractNumId w:val="29"/>
  </w:num>
  <w:num w:numId="10">
    <w:abstractNumId w:val="38"/>
  </w:num>
  <w:num w:numId="11">
    <w:abstractNumId w:val="41"/>
  </w:num>
  <w:num w:numId="12">
    <w:abstractNumId w:val="36"/>
  </w:num>
  <w:num w:numId="13">
    <w:abstractNumId w:val="21"/>
  </w:num>
  <w:num w:numId="14">
    <w:abstractNumId w:val="7"/>
  </w:num>
  <w:num w:numId="15">
    <w:abstractNumId w:val="14"/>
  </w:num>
  <w:num w:numId="16">
    <w:abstractNumId w:val="30"/>
  </w:num>
  <w:num w:numId="17">
    <w:abstractNumId w:val="33"/>
  </w:num>
  <w:num w:numId="18">
    <w:abstractNumId w:val="15"/>
  </w:num>
  <w:num w:numId="19">
    <w:abstractNumId w:val="19"/>
  </w:num>
  <w:num w:numId="20">
    <w:abstractNumId w:val="11"/>
  </w:num>
  <w:num w:numId="21">
    <w:abstractNumId w:val="5"/>
  </w:num>
  <w:num w:numId="22">
    <w:abstractNumId w:val="16"/>
  </w:num>
  <w:num w:numId="23">
    <w:abstractNumId w:val="35"/>
  </w:num>
  <w:num w:numId="24">
    <w:abstractNumId w:val="27"/>
  </w:num>
  <w:num w:numId="25">
    <w:abstractNumId w:val="40"/>
  </w:num>
  <w:num w:numId="26">
    <w:abstractNumId w:val="20"/>
  </w:num>
  <w:num w:numId="27">
    <w:abstractNumId w:val="23"/>
  </w:num>
  <w:num w:numId="28">
    <w:abstractNumId w:val="2"/>
  </w:num>
  <w:num w:numId="29">
    <w:abstractNumId w:val="22"/>
  </w:num>
  <w:num w:numId="30">
    <w:abstractNumId w:val="6"/>
  </w:num>
  <w:num w:numId="31">
    <w:abstractNumId w:val="34"/>
  </w:num>
  <w:num w:numId="32">
    <w:abstractNumId w:val="37"/>
  </w:num>
  <w:num w:numId="33">
    <w:abstractNumId w:val="17"/>
  </w:num>
  <w:num w:numId="34">
    <w:abstractNumId w:val="10"/>
  </w:num>
  <w:num w:numId="35">
    <w:abstractNumId w:val="1"/>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1"/>
  </w:num>
  <w:num w:numId="40">
    <w:abstractNumId w:val="39"/>
  </w:num>
  <w:num w:numId="41">
    <w:abstractNumId w:val="28"/>
  </w:num>
  <w:num w:numId="42">
    <w:abstractNumId w:val="24"/>
  </w:num>
  <w:num w:numId="43">
    <w:abstractNumId w:val="1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3"/>
  </w:num>
  <w:num w:numId="46">
    <w:abstractNumId w:val="8"/>
  </w:num>
  <w:num w:numId="4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0"/>
  <w:activeWritingStyle w:appName="MSWord" w:lang="es-E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6265"/>
    <w:rsid w:val="0000248C"/>
    <w:rsid w:val="00004216"/>
    <w:rsid w:val="00004E98"/>
    <w:rsid w:val="00004F2F"/>
    <w:rsid w:val="000057D4"/>
    <w:rsid w:val="00007FBA"/>
    <w:rsid w:val="000110ED"/>
    <w:rsid w:val="00013CB3"/>
    <w:rsid w:val="00016EC9"/>
    <w:rsid w:val="00020E83"/>
    <w:rsid w:val="00021297"/>
    <w:rsid w:val="00021E75"/>
    <w:rsid w:val="00022413"/>
    <w:rsid w:val="000234AF"/>
    <w:rsid w:val="00023736"/>
    <w:rsid w:val="00025E7A"/>
    <w:rsid w:val="000301E5"/>
    <w:rsid w:val="00030582"/>
    <w:rsid w:val="0003388C"/>
    <w:rsid w:val="00033ADD"/>
    <w:rsid w:val="00033B00"/>
    <w:rsid w:val="000350A9"/>
    <w:rsid w:val="00035935"/>
    <w:rsid w:val="000361D7"/>
    <w:rsid w:val="00036F68"/>
    <w:rsid w:val="00037518"/>
    <w:rsid w:val="00037CFD"/>
    <w:rsid w:val="00040AF5"/>
    <w:rsid w:val="00040FEC"/>
    <w:rsid w:val="0004137D"/>
    <w:rsid w:val="0004146E"/>
    <w:rsid w:val="00043269"/>
    <w:rsid w:val="00044085"/>
    <w:rsid w:val="00044AB1"/>
    <w:rsid w:val="00045C63"/>
    <w:rsid w:val="00047020"/>
    <w:rsid w:val="00050CBA"/>
    <w:rsid w:val="00051620"/>
    <w:rsid w:val="0005187E"/>
    <w:rsid w:val="00052B87"/>
    <w:rsid w:val="00053F39"/>
    <w:rsid w:val="000548C2"/>
    <w:rsid w:val="00056E6D"/>
    <w:rsid w:val="000573DD"/>
    <w:rsid w:val="00057E44"/>
    <w:rsid w:val="00057F69"/>
    <w:rsid w:val="000602BB"/>
    <w:rsid w:val="00060AA8"/>
    <w:rsid w:val="00061830"/>
    <w:rsid w:val="00061C2C"/>
    <w:rsid w:val="00062D91"/>
    <w:rsid w:val="00062EC3"/>
    <w:rsid w:val="000637DE"/>
    <w:rsid w:val="00064243"/>
    <w:rsid w:val="0006565C"/>
    <w:rsid w:val="00067A7E"/>
    <w:rsid w:val="0007222A"/>
    <w:rsid w:val="00072B4E"/>
    <w:rsid w:val="00075AE3"/>
    <w:rsid w:val="00075C11"/>
    <w:rsid w:val="000760B1"/>
    <w:rsid w:val="0008073E"/>
    <w:rsid w:val="000817C7"/>
    <w:rsid w:val="000825CE"/>
    <w:rsid w:val="000827ED"/>
    <w:rsid w:val="00082CEA"/>
    <w:rsid w:val="000831F9"/>
    <w:rsid w:val="000837EC"/>
    <w:rsid w:val="00085429"/>
    <w:rsid w:val="00090EE8"/>
    <w:rsid w:val="000922AB"/>
    <w:rsid w:val="00092A8F"/>
    <w:rsid w:val="00092C6B"/>
    <w:rsid w:val="00093E33"/>
    <w:rsid w:val="00094A36"/>
    <w:rsid w:val="00095B0D"/>
    <w:rsid w:val="00096697"/>
    <w:rsid w:val="0009692C"/>
    <w:rsid w:val="00096933"/>
    <w:rsid w:val="00097CB4"/>
    <w:rsid w:val="000A0816"/>
    <w:rsid w:val="000A1356"/>
    <w:rsid w:val="000A574C"/>
    <w:rsid w:val="000A7BFE"/>
    <w:rsid w:val="000B1DAC"/>
    <w:rsid w:val="000B2192"/>
    <w:rsid w:val="000B24F6"/>
    <w:rsid w:val="000B2808"/>
    <w:rsid w:val="000B2F2E"/>
    <w:rsid w:val="000B32C3"/>
    <w:rsid w:val="000B36EB"/>
    <w:rsid w:val="000B5A50"/>
    <w:rsid w:val="000B6EE6"/>
    <w:rsid w:val="000B7391"/>
    <w:rsid w:val="000C04C7"/>
    <w:rsid w:val="000C13DF"/>
    <w:rsid w:val="000C161B"/>
    <w:rsid w:val="000C299B"/>
    <w:rsid w:val="000C3718"/>
    <w:rsid w:val="000C4C7A"/>
    <w:rsid w:val="000C4D80"/>
    <w:rsid w:val="000C577F"/>
    <w:rsid w:val="000C615E"/>
    <w:rsid w:val="000C7C31"/>
    <w:rsid w:val="000D208B"/>
    <w:rsid w:val="000D2F0B"/>
    <w:rsid w:val="000D2FE0"/>
    <w:rsid w:val="000D673A"/>
    <w:rsid w:val="000D6B69"/>
    <w:rsid w:val="000D6EF8"/>
    <w:rsid w:val="000E2170"/>
    <w:rsid w:val="000E3B5A"/>
    <w:rsid w:val="000E3FAF"/>
    <w:rsid w:val="000E4EE3"/>
    <w:rsid w:val="000E5DA2"/>
    <w:rsid w:val="000E7702"/>
    <w:rsid w:val="000F0440"/>
    <w:rsid w:val="000F19B0"/>
    <w:rsid w:val="000F1BA0"/>
    <w:rsid w:val="000F1F0A"/>
    <w:rsid w:val="000F3445"/>
    <w:rsid w:val="000F3C29"/>
    <w:rsid w:val="000F41A1"/>
    <w:rsid w:val="000F47BF"/>
    <w:rsid w:val="000F4934"/>
    <w:rsid w:val="000F5DED"/>
    <w:rsid w:val="000F60F2"/>
    <w:rsid w:val="000F7B0A"/>
    <w:rsid w:val="000F7BBA"/>
    <w:rsid w:val="001003CF"/>
    <w:rsid w:val="00102D9F"/>
    <w:rsid w:val="00104FE9"/>
    <w:rsid w:val="001063EB"/>
    <w:rsid w:val="00106C6D"/>
    <w:rsid w:val="00106F23"/>
    <w:rsid w:val="001078B6"/>
    <w:rsid w:val="00107962"/>
    <w:rsid w:val="00110364"/>
    <w:rsid w:val="001125D6"/>
    <w:rsid w:val="0011294D"/>
    <w:rsid w:val="001148DC"/>
    <w:rsid w:val="001159A2"/>
    <w:rsid w:val="00116E9D"/>
    <w:rsid w:val="0011775E"/>
    <w:rsid w:val="0012013B"/>
    <w:rsid w:val="00120D0D"/>
    <w:rsid w:val="00121C10"/>
    <w:rsid w:val="0012241E"/>
    <w:rsid w:val="001243C8"/>
    <w:rsid w:val="00124568"/>
    <w:rsid w:val="00124DDD"/>
    <w:rsid w:val="0012523D"/>
    <w:rsid w:val="00125C04"/>
    <w:rsid w:val="00126C5E"/>
    <w:rsid w:val="00127035"/>
    <w:rsid w:val="0013237A"/>
    <w:rsid w:val="00133443"/>
    <w:rsid w:val="00133E45"/>
    <w:rsid w:val="0013428E"/>
    <w:rsid w:val="00134372"/>
    <w:rsid w:val="00134CE0"/>
    <w:rsid w:val="0013507E"/>
    <w:rsid w:val="00136C92"/>
    <w:rsid w:val="001415FA"/>
    <w:rsid w:val="0014282C"/>
    <w:rsid w:val="001430CD"/>
    <w:rsid w:val="001432A4"/>
    <w:rsid w:val="00144338"/>
    <w:rsid w:val="00144EBE"/>
    <w:rsid w:val="00144FB9"/>
    <w:rsid w:val="00145A77"/>
    <w:rsid w:val="00145F55"/>
    <w:rsid w:val="001473B4"/>
    <w:rsid w:val="00147E4F"/>
    <w:rsid w:val="00150435"/>
    <w:rsid w:val="00150BAC"/>
    <w:rsid w:val="001517E6"/>
    <w:rsid w:val="00153690"/>
    <w:rsid w:val="0015395C"/>
    <w:rsid w:val="00154AE0"/>
    <w:rsid w:val="00160263"/>
    <w:rsid w:val="001611F4"/>
    <w:rsid w:val="0016255F"/>
    <w:rsid w:val="001630C9"/>
    <w:rsid w:val="001636E8"/>
    <w:rsid w:val="00163851"/>
    <w:rsid w:val="00163E83"/>
    <w:rsid w:val="00164C02"/>
    <w:rsid w:val="001660FD"/>
    <w:rsid w:val="00166FEF"/>
    <w:rsid w:val="00170989"/>
    <w:rsid w:val="00170DA2"/>
    <w:rsid w:val="0017101D"/>
    <w:rsid w:val="0017125C"/>
    <w:rsid w:val="00171DE9"/>
    <w:rsid w:val="0017207A"/>
    <w:rsid w:val="0017267E"/>
    <w:rsid w:val="00172ADF"/>
    <w:rsid w:val="00176E1E"/>
    <w:rsid w:val="00177A0E"/>
    <w:rsid w:val="001847BA"/>
    <w:rsid w:val="00184929"/>
    <w:rsid w:val="001865E3"/>
    <w:rsid w:val="0018666D"/>
    <w:rsid w:val="00190203"/>
    <w:rsid w:val="0019043E"/>
    <w:rsid w:val="00190813"/>
    <w:rsid w:val="00190871"/>
    <w:rsid w:val="00193298"/>
    <w:rsid w:val="00193457"/>
    <w:rsid w:val="001948C8"/>
    <w:rsid w:val="00194DA4"/>
    <w:rsid w:val="00195C97"/>
    <w:rsid w:val="00196C70"/>
    <w:rsid w:val="0019789A"/>
    <w:rsid w:val="001A051F"/>
    <w:rsid w:val="001A1491"/>
    <w:rsid w:val="001A3BA8"/>
    <w:rsid w:val="001A3E6B"/>
    <w:rsid w:val="001A46C6"/>
    <w:rsid w:val="001A52CE"/>
    <w:rsid w:val="001A6AFD"/>
    <w:rsid w:val="001A6C0A"/>
    <w:rsid w:val="001B2160"/>
    <w:rsid w:val="001B2D42"/>
    <w:rsid w:val="001B4670"/>
    <w:rsid w:val="001C0C8D"/>
    <w:rsid w:val="001C3CC0"/>
    <w:rsid w:val="001C5336"/>
    <w:rsid w:val="001C5B2A"/>
    <w:rsid w:val="001C647B"/>
    <w:rsid w:val="001C66C5"/>
    <w:rsid w:val="001D1821"/>
    <w:rsid w:val="001D3063"/>
    <w:rsid w:val="001D5435"/>
    <w:rsid w:val="001D5FD8"/>
    <w:rsid w:val="001D6396"/>
    <w:rsid w:val="001D7155"/>
    <w:rsid w:val="001E0779"/>
    <w:rsid w:val="001E17EE"/>
    <w:rsid w:val="001E3220"/>
    <w:rsid w:val="001E3BDD"/>
    <w:rsid w:val="001E5579"/>
    <w:rsid w:val="001E7B16"/>
    <w:rsid w:val="001F009D"/>
    <w:rsid w:val="001F01E0"/>
    <w:rsid w:val="001F0276"/>
    <w:rsid w:val="001F1045"/>
    <w:rsid w:val="001F1AA4"/>
    <w:rsid w:val="001F29AD"/>
    <w:rsid w:val="001F3A45"/>
    <w:rsid w:val="001F44E1"/>
    <w:rsid w:val="001F4913"/>
    <w:rsid w:val="001F5FC1"/>
    <w:rsid w:val="001F6DD3"/>
    <w:rsid w:val="001F6F4B"/>
    <w:rsid w:val="00200493"/>
    <w:rsid w:val="00204397"/>
    <w:rsid w:val="00205CEA"/>
    <w:rsid w:val="00206C0A"/>
    <w:rsid w:val="00207116"/>
    <w:rsid w:val="0020774A"/>
    <w:rsid w:val="002103D7"/>
    <w:rsid w:val="00210765"/>
    <w:rsid w:val="00210A30"/>
    <w:rsid w:val="00210AB1"/>
    <w:rsid w:val="00210F09"/>
    <w:rsid w:val="002168A0"/>
    <w:rsid w:val="00216D57"/>
    <w:rsid w:val="0021700A"/>
    <w:rsid w:val="002177FF"/>
    <w:rsid w:val="002207D3"/>
    <w:rsid w:val="002237D4"/>
    <w:rsid w:val="00225BE0"/>
    <w:rsid w:val="002262DF"/>
    <w:rsid w:val="00227CB3"/>
    <w:rsid w:val="00227F30"/>
    <w:rsid w:val="00230444"/>
    <w:rsid w:val="00230968"/>
    <w:rsid w:val="00231361"/>
    <w:rsid w:val="00232D12"/>
    <w:rsid w:val="002379AC"/>
    <w:rsid w:val="002412D4"/>
    <w:rsid w:val="00241BCE"/>
    <w:rsid w:val="002421D0"/>
    <w:rsid w:val="00242983"/>
    <w:rsid w:val="002446F0"/>
    <w:rsid w:val="002451F2"/>
    <w:rsid w:val="00245557"/>
    <w:rsid w:val="002464D6"/>
    <w:rsid w:val="00246F97"/>
    <w:rsid w:val="00253066"/>
    <w:rsid w:val="00254473"/>
    <w:rsid w:val="00257A57"/>
    <w:rsid w:val="0026175B"/>
    <w:rsid w:val="00261C9E"/>
    <w:rsid w:val="00262826"/>
    <w:rsid w:val="00263377"/>
    <w:rsid w:val="002657FD"/>
    <w:rsid w:val="002708E9"/>
    <w:rsid w:val="00270959"/>
    <w:rsid w:val="00270B96"/>
    <w:rsid w:val="00275170"/>
    <w:rsid w:val="0027719E"/>
    <w:rsid w:val="002819FE"/>
    <w:rsid w:val="00284D2D"/>
    <w:rsid w:val="00287767"/>
    <w:rsid w:val="00291B2E"/>
    <w:rsid w:val="00291FAD"/>
    <w:rsid w:val="002930D0"/>
    <w:rsid w:val="002944E9"/>
    <w:rsid w:val="0029523C"/>
    <w:rsid w:val="00296809"/>
    <w:rsid w:val="00296AD6"/>
    <w:rsid w:val="002A1C54"/>
    <w:rsid w:val="002A1C89"/>
    <w:rsid w:val="002A4885"/>
    <w:rsid w:val="002A4AD9"/>
    <w:rsid w:val="002A5D34"/>
    <w:rsid w:val="002A6638"/>
    <w:rsid w:val="002B165D"/>
    <w:rsid w:val="002B2A9B"/>
    <w:rsid w:val="002B349E"/>
    <w:rsid w:val="002B4671"/>
    <w:rsid w:val="002B5647"/>
    <w:rsid w:val="002B5BC5"/>
    <w:rsid w:val="002B5F2B"/>
    <w:rsid w:val="002B6D76"/>
    <w:rsid w:val="002B7015"/>
    <w:rsid w:val="002C0172"/>
    <w:rsid w:val="002C01FD"/>
    <w:rsid w:val="002C1A97"/>
    <w:rsid w:val="002C308D"/>
    <w:rsid w:val="002C3742"/>
    <w:rsid w:val="002C5BFA"/>
    <w:rsid w:val="002C64BC"/>
    <w:rsid w:val="002C76FD"/>
    <w:rsid w:val="002D1C02"/>
    <w:rsid w:val="002D334E"/>
    <w:rsid w:val="002D4D72"/>
    <w:rsid w:val="002D4E2F"/>
    <w:rsid w:val="002D5898"/>
    <w:rsid w:val="002E0F65"/>
    <w:rsid w:val="002E1370"/>
    <w:rsid w:val="002E1B67"/>
    <w:rsid w:val="002E403E"/>
    <w:rsid w:val="002E4DE1"/>
    <w:rsid w:val="002E628E"/>
    <w:rsid w:val="002E643C"/>
    <w:rsid w:val="002E7999"/>
    <w:rsid w:val="002F0B0F"/>
    <w:rsid w:val="002F0B88"/>
    <w:rsid w:val="002F23E5"/>
    <w:rsid w:val="002F2525"/>
    <w:rsid w:val="002F4B21"/>
    <w:rsid w:val="002F4DC1"/>
    <w:rsid w:val="002F4FD2"/>
    <w:rsid w:val="002F5CA5"/>
    <w:rsid w:val="002F7786"/>
    <w:rsid w:val="003034D7"/>
    <w:rsid w:val="00304276"/>
    <w:rsid w:val="003043A7"/>
    <w:rsid w:val="003053A5"/>
    <w:rsid w:val="003058E2"/>
    <w:rsid w:val="00306C1E"/>
    <w:rsid w:val="0030799A"/>
    <w:rsid w:val="00307FDE"/>
    <w:rsid w:val="00310325"/>
    <w:rsid w:val="00310347"/>
    <w:rsid w:val="00310C52"/>
    <w:rsid w:val="00311C3E"/>
    <w:rsid w:val="00312015"/>
    <w:rsid w:val="00313032"/>
    <w:rsid w:val="00313850"/>
    <w:rsid w:val="00315F77"/>
    <w:rsid w:val="00316B24"/>
    <w:rsid w:val="00316D81"/>
    <w:rsid w:val="003172C8"/>
    <w:rsid w:val="003201F0"/>
    <w:rsid w:val="00320B6C"/>
    <w:rsid w:val="00320EAB"/>
    <w:rsid w:val="003268D2"/>
    <w:rsid w:val="00326DA9"/>
    <w:rsid w:val="00327959"/>
    <w:rsid w:val="00330F9C"/>
    <w:rsid w:val="00331A34"/>
    <w:rsid w:val="00333B9B"/>
    <w:rsid w:val="00334949"/>
    <w:rsid w:val="0033696D"/>
    <w:rsid w:val="0034088A"/>
    <w:rsid w:val="00340E91"/>
    <w:rsid w:val="0034113A"/>
    <w:rsid w:val="00341E35"/>
    <w:rsid w:val="00342200"/>
    <w:rsid w:val="00343BE9"/>
    <w:rsid w:val="003452BF"/>
    <w:rsid w:val="00345A37"/>
    <w:rsid w:val="00347803"/>
    <w:rsid w:val="00351B14"/>
    <w:rsid w:val="00351C65"/>
    <w:rsid w:val="00351C92"/>
    <w:rsid w:val="00353484"/>
    <w:rsid w:val="00353F40"/>
    <w:rsid w:val="00354174"/>
    <w:rsid w:val="003544B0"/>
    <w:rsid w:val="003545A2"/>
    <w:rsid w:val="0035589E"/>
    <w:rsid w:val="00357953"/>
    <w:rsid w:val="00357C5F"/>
    <w:rsid w:val="00361801"/>
    <w:rsid w:val="00361BB0"/>
    <w:rsid w:val="00361F67"/>
    <w:rsid w:val="00362221"/>
    <w:rsid w:val="00362F08"/>
    <w:rsid w:val="00363FEB"/>
    <w:rsid w:val="00364B07"/>
    <w:rsid w:val="00364D6F"/>
    <w:rsid w:val="003679C4"/>
    <w:rsid w:val="003700F5"/>
    <w:rsid w:val="00372CF3"/>
    <w:rsid w:val="00373156"/>
    <w:rsid w:val="00373610"/>
    <w:rsid w:val="0038332B"/>
    <w:rsid w:val="003834D3"/>
    <w:rsid w:val="00385DEB"/>
    <w:rsid w:val="00391231"/>
    <w:rsid w:val="00395C8B"/>
    <w:rsid w:val="00396986"/>
    <w:rsid w:val="003A2623"/>
    <w:rsid w:val="003A4518"/>
    <w:rsid w:val="003A4926"/>
    <w:rsid w:val="003A7A44"/>
    <w:rsid w:val="003A7B0C"/>
    <w:rsid w:val="003B11E6"/>
    <w:rsid w:val="003B2348"/>
    <w:rsid w:val="003B4044"/>
    <w:rsid w:val="003B4B64"/>
    <w:rsid w:val="003B4FBC"/>
    <w:rsid w:val="003B5F6B"/>
    <w:rsid w:val="003B6B2A"/>
    <w:rsid w:val="003B6D76"/>
    <w:rsid w:val="003C0143"/>
    <w:rsid w:val="003C0243"/>
    <w:rsid w:val="003C0372"/>
    <w:rsid w:val="003C2FEE"/>
    <w:rsid w:val="003C3077"/>
    <w:rsid w:val="003C3A8E"/>
    <w:rsid w:val="003C4974"/>
    <w:rsid w:val="003C5565"/>
    <w:rsid w:val="003C66A0"/>
    <w:rsid w:val="003C7434"/>
    <w:rsid w:val="003D18A5"/>
    <w:rsid w:val="003D1BBD"/>
    <w:rsid w:val="003D252D"/>
    <w:rsid w:val="003D2BB1"/>
    <w:rsid w:val="003D3FBA"/>
    <w:rsid w:val="003D425B"/>
    <w:rsid w:val="003D42F9"/>
    <w:rsid w:val="003D6742"/>
    <w:rsid w:val="003D7608"/>
    <w:rsid w:val="003E32A4"/>
    <w:rsid w:val="003E716E"/>
    <w:rsid w:val="003E782D"/>
    <w:rsid w:val="003E7B22"/>
    <w:rsid w:val="003F0C7B"/>
    <w:rsid w:val="003F157F"/>
    <w:rsid w:val="003F2A02"/>
    <w:rsid w:val="003F2F40"/>
    <w:rsid w:val="003F37D1"/>
    <w:rsid w:val="003F39EF"/>
    <w:rsid w:val="003F3D57"/>
    <w:rsid w:val="003F3F83"/>
    <w:rsid w:val="003F4333"/>
    <w:rsid w:val="003F47CD"/>
    <w:rsid w:val="003F504F"/>
    <w:rsid w:val="003F533D"/>
    <w:rsid w:val="003F57EA"/>
    <w:rsid w:val="003F64C1"/>
    <w:rsid w:val="003F7052"/>
    <w:rsid w:val="003F7BE2"/>
    <w:rsid w:val="00400E7F"/>
    <w:rsid w:val="004030B9"/>
    <w:rsid w:val="00403870"/>
    <w:rsid w:val="00403F16"/>
    <w:rsid w:val="0040478E"/>
    <w:rsid w:val="00404DED"/>
    <w:rsid w:val="00406B2C"/>
    <w:rsid w:val="00406BBA"/>
    <w:rsid w:val="0040788F"/>
    <w:rsid w:val="00413B3B"/>
    <w:rsid w:val="00413F89"/>
    <w:rsid w:val="00416640"/>
    <w:rsid w:val="004174EA"/>
    <w:rsid w:val="00417FCC"/>
    <w:rsid w:val="004208EA"/>
    <w:rsid w:val="00421165"/>
    <w:rsid w:val="0042226F"/>
    <w:rsid w:val="0042319B"/>
    <w:rsid w:val="004260EA"/>
    <w:rsid w:val="004262EE"/>
    <w:rsid w:val="00430563"/>
    <w:rsid w:val="00431DF0"/>
    <w:rsid w:val="0043341C"/>
    <w:rsid w:val="004340A3"/>
    <w:rsid w:val="00436155"/>
    <w:rsid w:val="0043642D"/>
    <w:rsid w:val="0043729F"/>
    <w:rsid w:val="004374BF"/>
    <w:rsid w:val="00447659"/>
    <w:rsid w:val="00450669"/>
    <w:rsid w:val="00451669"/>
    <w:rsid w:val="00452078"/>
    <w:rsid w:val="00453115"/>
    <w:rsid w:val="00453864"/>
    <w:rsid w:val="00453AFB"/>
    <w:rsid w:val="00456971"/>
    <w:rsid w:val="00457B3D"/>
    <w:rsid w:val="00461745"/>
    <w:rsid w:val="004621C8"/>
    <w:rsid w:val="004633FF"/>
    <w:rsid w:val="0046528A"/>
    <w:rsid w:val="0046558B"/>
    <w:rsid w:val="004672D7"/>
    <w:rsid w:val="0046738E"/>
    <w:rsid w:val="004702A0"/>
    <w:rsid w:val="00472D75"/>
    <w:rsid w:val="00473630"/>
    <w:rsid w:val="0047435E"/>
    <w:rsid w:val="004773B4"/>
    <w:rsid w:val="00480841"/>
    <w:rsid w:val="00481FF9"/>
    <w:rsid w:val="004827C5"/>
    <w:rsid w:val="00482975"/>
    <w:rsid w:val="00483743"/>
    <w:rsid w:val="00485AC8"/>
    <w:rsid w:val="0048658D"/>
    <w:rsid w:val="00486E95"/>
    <w:rsid w:val="00490338"/>
    <w:rsid w:val="00493F45"/>
    <w:rsid w:val="00494CCF"/>
    <w:rsid w:val="00496164"/>
    <w:rsid w:val="004965BA"/>
    <w:rsid w:val="00496F4F"/>
    <w:rsid w:val="004972CE"/>
    <w:rsid w:val="004A0811"/>
    <w:rsid w:val="004A083E"/>
    <w:rsid w:val="004A228E"/>
    <w:rsid w:val="004A390D"/>
    <w:rsid w:val="004A3B84"/>
    <w:rsid w:val="004A4D35"/>
    <w:rsid w:val="004A592A"/>
    <w:rsid w:val="004A6B92"/>
    <w:rsid w:val="004A77D3"/>
    <w:rsid w:val="004B1D69"/>
    <w:rsid w:val="004B3209"/>
    <w:rsid w:val="004B3DBC"/>
    <w:rsid w:val="004B499D"/>
    <w:rsid w:val="004B5A54"/>
    <w:rsid w:val="004B654B"/>
    <w:rsid w:val="004C4E1B"/>
    <w:rsid w:val="004C6037"/>
    <w:rsid w:val="004C64E9"/>
    <w:rsid w:val="004C65A8"/>
    <w:rsid w:val="004D0108"/>
    <w:rsid w:val="004D1B05"/>
    <w:rsid w:val="004D575C"/>
    <w:rsid w:val="004D6258"/>
    <w:rsid w:val="004D7151"/>
    <w:rsid w:val="004E0D74"/>
    <w:rsid w:val="004E1716"/>
    <w:rsid w:val="004E2BA6"/>
    <w:rsid w:val="004E4978"/>
    <w:rsid w:val="004E4C89"/>
    <w:rsid w:val="004F06AD"/>
    <w:rsid w:val="004F0B85"/>
    <w:rsid w:val="004F174E"/>
    <w:rsid w:val="004F3F62"/>
    <w:rsid w:val="004F4B5F"/>
    <w:rsid w:val="004F5632"/>
    <w:rsid w:val="004F6955"/>
    <w:rsid w:val="004F6B0C"/>
    <w:rsid w:val="004F70CE"/>
    <w:rsid w:val="004F7AFA"/>
    <w:rsid w:val="00501667"/>
    <w:rsid w:val="005028CD"/>
    <w:rsid w:val="00504C10"/>
    <w:rsid w:val="00505992"/>
    <w:rsid w:val="005059A3"/>
    <w:rsid w:val="005077C8"/>
    <w:rsid w:val="00507BA9"/>
    <w:rsid w:val="00511078"/>
    <w:rsid w:val="00511931"/>
    <w:rsid w:val="00511B82"/>
    <w:rsid w:val="00512143"/>
    <w:rsid w:val="00513F01"/>
    <w:rsid w:val="00517770"/>
    <w:rsid w:val="00517BD6"/>
    <w:rsid w:val="00517E23"/>
    <w:rsid w:val="00520F6D"/>
    <w:rsid w:val="0052155E"/>
    <w:rsid w:val="00521F4B"/>
    <w:rsid w:val="00522D7F"/>
    <w:rsid w:val="005231C5"/>
    <w:rsid w:val="00523630"/>
    <w:rsid w:val="00525FF8"/>
    <w:rsid w:val="0052615B"/>
    <w:rsid w:val="00527BEB"/>
    <w:rsid w:val="0053039D"/>
    <w:rsid w:val="005303DA"/>
    <w:rsid w:val="00530E7F"/>
    <w:rsid w:val="005321E6"/>
    <w:rsid w:val="005323EE"/>
    <w:rsid w:val="005332E6"/>
    <w:rsid w:val="00534C03"/>
    <w:rsid w:val="00535633"/>
    <w:rsid w:val="00535A32"/>
    <w:rsid w:val="00537ED2"/>
    <w:rsid w:val="0054077A"/>
    <w:rsid w:val="00540CFD"/>
    <w:rsid w:val="00540E4A"/>
    <w:rsid w:val="00540FE5"/>
    <w:rsid w:val="00541D00"/>
    <w:rsid w:val="005434D6"/>
    <w:rsid w:val="00544BF3"/>
    <w:rsid w:val="005452D3"/>
    <w:rsid w:val="00545A19"/>
    <w:rsid w:val="00547F1C"/>
    <w:rsid w:val="00551D3E"/>
    <w:rsid w:val="005536B5"/>
    <w:rsid w:val="00553F6E"/>
    <w:rsid w:val="00555060"/>
    <w:rsid w:val="00556FBB"/>
    <w:rsid w:val="00557CDE"/>
    <w:rsid w:val="00560148"/>
    <w:rsid w:val="00562F59"/>
    <w:rsid w:val="00562F79"/>
    <w:rsid w:val="00562FEE"/>
    <w:rsid w:val="00564F25"/>
    <w:rsid w:val="005675E4"/>
    <w:rsid w:val="00570715"/>
    <w:rsid w:val="0057090F"/>
    <w:rsid w:val="00572210"/>
    <w:rsid w:val="005728EF"/>
    <w:rsid w:val="0057316A"/>
    <w:rsid w:val="00573461"/>
    <w:rsid w:val="00574676"/>
    <w:rsid w:val="00575A0B"/>
    <w:rsid w:val="00575C0D"/>
    <w:rsid w:val="005779B5"/>
    <w:rsid w:val="00577C48"/>
    <w:rsid w:val="00580711"/>
    <w:rsid w:val="00584F16"/>
    <w:rsid w:val="005861AF"/>
    <w:rsid w:val="00586688"/>
    <w:rsid w:val="0058680E"/>
    <w:rsid w:val="005868FF"/>
    <w:rsid w:val="005874F1"/>
    <w:rsid w:val="00590C8D"/>
    <w:rsid w:val="0059174B"/>
    <w:rsid w:val="00592245"/>
    <w:rsid w:val="00592C79"/>
    <w:rsid w:val="00592D2A"/>
    <w:rsid w:val="00592FB7"/>
    <w:rsid w:val="00593537"/>
    <w:rsid w:val="00593D04"/>
    <w:rsid w:val="00594115"/>
    <w:rsid w:val="0059440D"/>
    <w:rsid w:val="00594FD2"/>
    <w:rsid w:val="005956EF"/>
    <w:rsid w:val="005975E1"/>
    <w:rsid w:val="005A2762"/>
    <w:rsid w:val="005A48F3"/>
    <w:rsid w:val="005A5FB9"/>
    <w:rsid w:val="005B1367"/>
    <w:rsid w:val="005B332E"/>
    <w:rsid w:val="005B3671"/>
    <w:rsid w:val="005B4A30"/>
    <w:rsid w:val="005B4C94"/>
    <w:rsid w:val="005B4D6F"/>
    <w:rsid w:val="005B60FE"/>
    <w:rsid w:val="005B655A"/>
    <w:rsid w:val="005B74B8"/>
    <w:rsid w:val="005C1CDA"/>
    <w:rsid w:val="005C2D33"/>
    <w:rsid w:val="005C2DE3"/>
    <w:rsid w:val="005C3991"/>
    <w:rsid w:val="005C3E59"/>
    <w:rsid w:val="005C445B"/>
    <w:rsid w:val="005C521A"/>
    <w:rsid w:val="005C5276"/>
    <w:rsid w:val="005C54DB"/>
    <w:rsid w:val="005C7229"/>
    <w:rsid w:val="005D04ED"/>
    <w:rsid w:val="005D14ED"/>
    <w:rsid w:val="005D1523"/>
    <w:rsid w:val="005D203D"/>
    <w:rsid w:val="005D3887"/>
    <w:rsid w:val="005D419D"/>
    <w:rsid w:val="005D4DE7"/>
    <w:rsid w:val="005D5477"/>
    <w:rsid w:val="005D562D"/>
    <w:rsid w:val="005D647D"/>
    <w:rsid w:val="005D7691"/>
    <w:rsid w:val="005D79C7"/>
    <w:rsid w:val="005E5CCD"/>
    <w:rsid w:val="005E613D"/>
    <w:rsid w:val="005E6EFB"/>
    <w:rsid w:val="005F0395"/>
    <w:rsid w:val="005F0E7B"/>
    <w:rsid w:val="005F314E"/>
    <w:rsid w:val="005F3AAA"/>
    <w:rsid w:val="005F50FE"/>
    <w:rsid w:val="005F6575"/>
    <w:rsid w:val="005F69B0"/>
    <w:rsid w:val="00601843"/>
    <w:rsid w:val="00605AFE"/>
    <w:rsid w:val="00611040"/>
    <w:rsid w:val="0061172B"/>
    <w:rsid w:val="00613B79"/>
    <w:rsid w:val="006141D1"/>
    <w:rsid w:val="006144C1"/>
    <w:rsid w:val="00616234"/>
    <w:rsid w:val="00616FBE"/>
    <w:rsid w:val="006178C3"/>
    <w:rsid w:val="00622694"/>
    <w:rsid w:val="00622A41"/>
    <w:rsid w:val="00622B30"/>
    <w:rsid w:val="006238FB"/>
    <w:rsid w:val="00623D62"/>
    <w:rsid w:val="0062425C"/>
    <w:rsid w:val="00624C0D"/>
    <w:rsid w:val="00625A96"/>
    <w:rsid w:val="0062683E"/>
    <w:rsid w:val="00626DFF"/>
    <w:rsid w:val="006317D3"/>
    <w:rsid w:val="00631881"/>
    <w:rsid w:val="006321FE"/>
    <w:rsid w:val="00633001"/>
    <w:rsid w:val="00633D74"/>
    <w:rsid w:val="0063577A"/>
    <w:rsid w:val="00635FF8"/>
    <w:rsid w:val="00636092"/>
    <w:rsid w:val="00636BF9"/>
    <w:rsid w:val="00636D05"/>
    <w:rsid w:val="0063703A"/>
    <w:rsid w:val="006379F5"/>
    <w:rsid w:val="006415CC"/>
    <w:rsid w:val="006448A2"/>
    <w:rsid w:val="006456C8"/>
    <w:rsid w:val="0064579A"/>
    <w:rsid w:val="00647583"/>
    <w:rsid w:val="00651C24"/>
    <w:rsid w:val="0065356D"/>
    <w:rsid w:val="00654E58"/>
    <w:rsid w:val="0065628D"/>
    <w:rsid w:val="00656877"/>
    <w:rsid w:val="00657503"/>
    <w:rsid w:val="00661770"/>
    <w:rsid w:val="00662687"/>
    <w:rsid w:val="006648B4"/>
    <w:rsid w:val="006649B2"/>
    <w:rsid w:val="00667859"/>
    <w:rsid w:val="00671CB4"/>
    <w:rsid w:val="00672468"/>
    <w:rsid w:val="006732C5"/>
    <w:rsid w:val="006745CA"/>
    <w:rsid w:val="006747CB"/>
    <w:rsid w:val="0067503A"/>
    <w:rsid w:val="00675117"/>
    <w:rsid w:val="00676EBE"/>
    <w:rsid w:val="00676FFD"/>
    <w:rsid w:val="00677D04"/>
    <w:rsid w:val="006827C8"/>
    <w:rsid w:val="00682F2C"/>
    <w:rsid w:val="006836F5"/>
    <w:rsid w:val="00691191"/>
    <w:rsid w:val="00695946"/>
    <w:rsid w:val="00696269"/>
    <w:rsid w:val="00696D96"/>
    <w:rsid w:val="00696DB0"/>
    <w:rsid w:val="006A15B8"/>
    <w:rsid w:val="006A1BA0"/>
    <w:rsid w:val="006A2016"/>
    <w:rsid w:val="006A33C2"/>
    <w:rsid w:val="006A341E"/>
    <w:rsid w:val="006A510F"/>
    <w:rsid w:val="006A6C54"/>
    <w:rsid w:val="006A73B5"/>
    <w:rsid w:val="006B09CA"/>
    <w:rsid w:val="006B408B"/>
    <w:rsid w:val="006B429A"/>
    <w:rsid w:val="006B5AD1"/>
    <w:rsid w:val="006B7013"/>
    <w:rsid w:val="006C1EDA"/>
    <w:rsid w:val="006C402C"/>
    <w:rsid w:val="006C5909"/>
    <w:rsid w:val="006C5976"/>
    <w:rsid w:val="006C6816"/>
    <w:rsid w:val="006C6A96"/>
    <w:rsid w:val="006C7E4E"/>
    <w:rsid w:val="006C7FEB"/>
    <w:rsid w:val="006D057B"/>
    <w:rsid w:val="006D0E90"/>
    <w:rsid w:val="006D0EE0"/>
    <w:rsid w:val="006D13A3"/>
    <w:rsid w:val="006D353B"/>
    <w:rsid w:val="006D6641"/>
    <w:rsid w:val="006D7609"/>
    <w:rsid w:val="006D7657"/>
    <w:rsid w:val="006D79CC"/>
    <w:rsid w:val="006E07A9"/>
    <w:rsid w:val="006E2136"/>
    <w:rsid w:val="006E2967"/>
    <w:rsid w:val="006E3186"/>
    <w:rsid w:val="006E3E20"/>
    <w:rsid w:val="006E42E9"/>
    <w:rsid w:val="006E4709"/>
    <w:rsid w:val="006E5496"/>
    <w:rsid w:val="006E5F3C"/>
    <w:rsid w:val="006E75A5"/>
    <w:rsid w:val="006F2078"/>
    <w:rsid w:val="006F2651"/>
    <w:rsid w:val="006F2A3D"/>
    <w:rsid w:val="006F3532"/>
    <w:rsid w:val="006F3FBF"/>
    <w:rsid w:val="006F46C8"/>
    <w:rsid w:val="006F49DF"/>
    <w:rsid w:val="006F4BD5"/>
    <w:rsid w:val="006F5DB7"/>
    <w:rsid w:val="006F5FF0"/>
    <w:rsid w:val="006F61B0"/>
    <w:rsid w:val="00700EEC"/>
    <w:rsid w:val="00701555"/>
    <w:rsid w:val="00701D3D"/>
    <w:rsid w:val="0070326B"/>
    <w:rsid w:val="00704297"/>
    <w:rsid w:val="00705175"/>
    <w:rsid w:val="007051A7"/>
    <w:rsid w:val="007058B6"/>
    <w:rsid w:val="00706708"/>
    <w:rsid w:val="0070687D"/>
    <w:rsid w:val="00706A94"/>
    <w:rsid w:val="00706B23"/>
    <w:rsid w:val="007075D2"/>
    <w:rsid w:val="00710278"/>
    <w:rsid w:val="00710417"/>
    <w:rsid w:val="00711B1C"/>
    <w:rsid w:val="00711BAC"/>
    <w:rsid w:val="00713B61"/>
    <w:rsid w:val="0071434E"/>
    <w:rsid w:val="007148C3"/>
    <w:rsid w:val="00715592"/>
    <w:rsid w:val="00715980"/>
    <w:rsid w:val="00716650"/>
    <w:rsid w:val="007207A6"/>
    <w:rsid w:val="0072380A"/>
    <w:rsid w:val="0072480A"/>
    <w:rsid w:val="007256CB"/>
    <w:rsid w:val="007316F8"/>
    <w:rsid w:val="007321D8"/>
    <w:rsid w:val="0073373E"/>
    <w:rsid w:val="0073448F"/>
    <w:rsid w:val="00734B37"/>
    <w:rsid w:val="00736FA4"/>
    <w:rsid w:val="00740C62"/>
    <w:rsid w:val="00743F0D"/>
    <w:rsid w:val="007448B6"/>
    <w:rsid w:val="00744E8E"/>
    <w:rsid w:val="00746A93"/>
    <w:rsid w:val="00747C5E"/>
    <w:rsid w:val="00753E84"/>
    <w:rsid w:val="007566E1"/>
    <w:rsid w:val="00756CEA"/>
    <w:rsid w:val="0075752A"/>
    <w:rsid w:val="00757AD3"/>
    <w:rsid w:val="00757CCA"/>
    <w:rsid w:val="007649D8"/>
    <w:rsid w:val="00764BA8"/>
    <w:rsid w:val="007668B7"/>
    <w:rsid w:val="007679E4"/>
    <w:rsid w:val="007730C6"/>
    <w:rsid w:val="00776B8A"/>
    <w:rsid w:val="00777274"/>
    <w:rsid w:val="00780D2C"/>
    <w:rsid w:val="00780F7C"/>
    <w:rsid w:val="00782305"/>
    <w:rsid w:val="00782C08"/>
    <w:rsid w:val="0078740C"/>
    <w:rsid w:val="00790692"/>
    <w:rsid w:val="00791B85"/>
    <w:rsid w:val="00795ED3"/>
    <w:rsid w:val="007970C4"/>
    <w:rsid w:val="007A1558"/>
    <w:rsid w:val="007A36DA"/>
    <w:rsid w:val="007A3772"/>
    <w:rsid w:val="007A3E6E"/>
    <w:rsid w:val="007A4EFA"/>
    <w:rsid w:val="007A6361"/>
    <w:rsid w:val="007A7F0B"/>
    <w:rsid w:val="007B0D38"/>
    <w:rsid w:val="007B1540"/>
    <w:rsid w:val="007B2048"/>
    <w:rsid w:val="007B254E"/>
    <w:rsid w:val="007B366D"/>
    <w:rsid w:val="007B3DE4"/>
    <w:rsid w:val="007B582A"/>
    <w:rsid w:val="007B6FC3"/>
    <w:rsid w:val="007C0646"/>
    <w:rsid w:val="007C0BAD"/>
    <w:rsid w:val="007C37ED"/>
    <w:rsid w:val="007C41D5"/>
    <w:rsid w:val="007C4301"/>
    <w:rsid w:val="007C4F2A"/>
    <w:rsid w:val="007C56CD"/>
    <w:rsid w:val="007D191B"/>
    <w:rsid w:val="007D3EB0"/>
    <w:rsid w:val="007D404F"/>
    <w:rsid w:val="007D4C9A"/>
    <w:rsid w:val="007D4CBB"/>
    <w:rsid w:val="007D561B"/>
    <w:rsid w:val="007D58ED"/>
    <w:rsid w:val="007D67D7"/>
    <w:rsid w:val="007D6F59"/>
    <w:rsid w:val="007E0A05"/>
    <w:rsid w:val="007E156D"/>
    <w:rsid w:val="007E1B36"/>
    <w:rsid w:val="007E2B4F"/>
    <w:rsid w:val="007E369B"/>
    <w:rsid w:val="007E4AF1"/>
    <w:rsid w:val="007E58EF"/>
    <w:rsid w:val="007E5A55"/>
    <w:rsid w:val="007E5D6F"/>
    <w:rsid w:val="007E6E3E"/>
    <w:rsid w:val="007E772E"/>
    <w:rsid w:val="007F0633"/>
    <w:rsid w:val="007F14B6"/>
    <w:rsid w:val="007F1893"/>
    <w:rsid w:val="007F2783"/>
    <w:rsid w:val="007F354F"/>
    <w:rsid w:val="007F43E1"/>
    <w:rsid w:val="007F4426"/>
    <w:rsid w:val="007F5540"/>
    <w:rsid w:val="007F5648"/>
    <w:rsid w:val="007F5D1C"/>
    <w:rsid w:val="007F5E11"/>
    <w:rsid w:val="007F6FF1"/>
    <w:rsid w:val="007F78AB"/>
    <w:rsid w:val="00803810"/>
    <w:rsid w:val="0080478E"/>
    <w:rsid w:val="00804819"/>
    <w:rsid w:val="00804E3C"/>
    <w:rsid w:val="00807482"/>
    <w:rsid w:val="00811D83"/>
    <w:rsid w:val="00814855"/>
    <w:rsid w:val="008168DD"/>
    <w:rsid w:val="00822AB6"/>
    <w:rsid w:val="00823182"/>
    <w:rsid w:val="00823453"/>
    <w:rsid w:val="008240C5"/>
    <w:rsid w:val="00824EE0"/>
    <w:rsid w:val="00825485"/>
    <w:rsid w:val="00825DE3"/>
    <w:rsid w:val="00831286"/>
    <w:rsid w:val="00831B06"/>
    <w:rsid w:val="008321ED"/>
    <w:rsid w:val="00832E21"/>
    <w:rsid w:val="00834160"/>
    <w:rsid w:val="00835491"/>
    <w:rsid w:val="00835906"/>
    <w:rsid w:val="008373F7"/>
    <w:rsid w:val="008407CE"/>
    <w:rsid w:val="00840CEB"/>
    <w:rsid w:val="00840D40"/>
    <w:rsid w:val="00841CE5"/>
    <w:rsid w:val="008420A6"/>
    <w:rsid w:val="00842491"/>
    <w:rsid w:val="008436C0"/>
    <w:rsid w:val="00843855"/>
    <w:rsid w:val="00843A01"/>
    <w:rsid w:val="00844D04"/>
    <w:rsid w:val="008458FC"/>
    <w:rsid w:val="0084758E"/>
    <w:rsid w:val="00847D85"/>
    <w:rsid w:val="00850027"/>
    <w:rsid w:val="0085091B"/>
    <w:rsid w:val="008523CF"/>
    <w:rsid w:val="00855DDD"/>
    <w:rsid w:val="00862965"/>
    <w:rsid w:val="008668AA"/>
    <w:rsid w:val="00867258"/>
    <w:rsid w:val="0086726E"/>
    <w:rsid w:val="008705E2"/>
    <w:rsid w:val="008718E4"/>
    <w:rsid w:val="0087307A"/>
    <w:rsid w:val="00873B3C"/>
    <w:rsid w:val="00881703"/>
    <w:rsid w:val="0088288B"/>
    <w:rsid w:val="00883BCB"/>
    <w:rsid w:val="008864D0"/>
    <w:rsid w:val="008904B2"/>
    <w:rsid w:val="008909F3"/>
    <w:rsid w:val="0089172B"/>
    <w:rsid w:val="008918C5"/>
    <w:rsid w:val="00891A98"/>
    <w:rsid w:val="008926B4"/>
    <w:rsid w:val="00892FE7"/>
    <w:rsid w:val="00893B41"/>
    <w:rsid w:val="0089434B"/>
    <w:rsid w:val="0089459F"/>
    <w:rsid w:val="00895D70"/>
    <w:rsid w:val="0089620D"/>
    <w:rsid w:val="00896BAA"/>
    <w:rsid w:val="0089795E"/>
    <w:rsid w:val="008A0123"/>
    <w:rsid w:val="008A0717"/>
    <w:rsid w:val="008A0A95"/>
    <w:rsid w:val="008A0DF9"/>
    <w:rsid w:val="008A3759"/>
    <w:rsid w:val="008A5687"/>
    <w:rsid w:val="008A781A"/>
    <w:rsid w:val="008A799B"/>
    <w:rsid w:val="008B0C1E"/>
    <w:rsid w:val="008B21E1"/>
    <w:rsid w:val="008C34FA"/>
    <w:rsid w:val="008C4DAF"/>
    <w:rsid w:val="008C560D"/>
    <w:rsid w:val="008C7869"/>
    <w:rsid w:val="008C7C47"/>
    <w:rsid w:val="008D0025"/>
    <w:rsid w:val="008D20ED"/>
    <w:rsid w:val="008D4825"/>
    <w:rsid w:val="008D51D7"/>
    <w:rsid w:val="008D5828"/>
    <w:rsid w:val="008D7977"/>
    <w:rsid w:val="008E0411"/>
    <w:rsid w:val="008E37B1"/>
    <w:rsid w:val="008E49E0"/>
    <w:rsid w:val="008E4C2B"/>
    <w:rsid w:val="008E4DE7"/>
    <w:rsid w:val="008E670B"/>
    <w:rsid w:val="008F0901"/>
    <w:rsid w:val="008F0DA8"/>
    <w:rsid w:val="008F18F1"/>
    <w:rsid w:val="008F1CFF"/>
    <w:rsid w:val="008F562A"/>
    <w:rsid w:val="008F58E4"/>
    <w:rsid w:val="008F5B4C"/>
    <w:rsid w:val="008F6EF2"/>
    <w:rsid w:val="00901101"/>
    <w:rsid w:val="009018E6"/>
    <w:rsid w:val="00903D43"/>
    <w:rsid w:val="009048E8"/>
    <w:rsid w:val="00905170"/>
    <w:rsid w:val="009112F2"/>
    <w:rsid w:val="00913CC0"/>
    <w:rsid w:val="00914EBB"/>
    <w:rsid w:val="009150B4"/>
    <w:rsid w:val="00915CCD"/>
    <w:rsid w:val="009200F5"/>
    <w:rsid w:val="00920DEF"/>
    <w:rsid w:val="00921741"/>
    <w:rsid w:val="0092279B"/>
    <w:rsid w:val="00923A22"/>
    <w:rsid w:val="00925E5D"/>
    <w:rsid w:val="00927584"/>
    <w:rsid w:val="009315BB"/>
    <w:rsid w:val="00931824"/>
    <w:rsid w:val="00932E2B"/>
    <w:rsid w:val="009330D5"/>
    <w:rsid w:val="00933163"/>
    <w:rsid w:val="00933304"/>
    <w:rsid w:val="00933C95"/>
    <w:rsid w:val="00934389"/>
    <w:rsid w:val="009373B6"/>
    <w:rsid w:val="009373EB"/>
    <w:rsid w:val="00940B8B"/>
    <w:rsid w:val="0094216D"/>
    <w:rsid w:val="009454D8"/>
    <w:rsid w:val="00946067"/>
    <w:rsid w:val="00946337"/>
    <w:rsid w:val="0094645D"/>
    <w:rsid w:val="00946D0A"/>
    <w:rsid w:val="00946EDD"/>
    <w:rsid w:val="00947AA2"/>
    <w:rsid w:val="009509F9"/>
    <w:rsid w:val="00951D44"/>
    <w:rsid w:val="009536FD"/>
    <w:rsid w:val="00953A36"/>
    <w:rsid w:val="009612FD"/>
    <w:rsid w:val="00962C0B"/>
    <w:rsid w:val="0096358D"/>
    <w:rsid w:val="00963E92"/>
    <w:rsid w:val="00964A4C"/>
    <w:rsid w:val="00964CA8"/>
    <w:rsid w:val="00972E8A"/>
    <w:rsid w:val="009730E4"/>
    <w:rsid w:val="00975436"/>
    <w:rsid w:val="00976901"/>
    <w:rsid w:val="0097778D"/>
    <w:rsid w:val="009779C3"/>
    <w:rsid w:val="009806C3"/>
    <w:rsid w:val="00982F7F"/>
    <w:rsid w:val="0098314D"/>
    <w:rsid w:val="00984588"/>
    <w:rsid w:val="0098515C"/>
    <w:rsid w:val="00986589"/>
    <w:rsid w:val="00986C52"/>
    <w:rsid w:val="00987473"/>
    <w:rsid w:val="00991603"/>
    <w:rsid w:val="00991D0A"/>
    <w:rsid w:val="00991F27"/>
    <w:rsid w:val="0099247D"/>
    <w:rsid w:val="009A2FA2"/>
    <w:rsid w:val="009A5081"/>
    <w:rsid w:val="009A6123"/>
    <w:rsid w:val="009A6EA4"/>
    <w:rsid w:val="009B21ED"/>
    <w:rsid w:val="009B2349"/>
    <w:rsid w:val="009B291E"/>
    <w:rsid w:val="009B41DE"/>
    <w:rsid w:val="009B4CCE"/>
    <w:rsid w:val="009B5BFD"/>
    <w:rsid w:val="009B5C2E"/>
    <w:rsid w:val="009B5C56"/>
    <w:rsid w:val="009B650A"/>
    <w:rsid w:val="009C19E8"/>
    <w:rsid w:val="009C3B56"/>
    <w:rsid w:val="009C41C9"/>
    <w:rsid w:val="009C64C9"/>
    <w:rsid w:val="009C6515"/>
    <w:rsid w:val="009C66E7"/>
    <w:rsid w:val="009C6913"/>
    <w:rsid w:val="009C77EF"/>
    <w:rsid w:val="009D1A73"/>
    <w:rsid w:val="009D5095"/>
    <w:rsid w:val="009D54CC"/>
    <w:rsid w:val="009D55CE"/>
    <w:rsid w:val="009D5EA1"/>
    <w:rsid w:val="009D7515"/>
    <w:rsid w:val="009E1EC4"/>
    <w:rsid w:val="009E224D"/>
    <w:rsid w:val="009E253F"/>
    <w:rsid w:val="009E2704"/>
    <w:rsid w:val="009E3124"/>
    <w:rsid w:val="009E3FE6"/>
    <w:rsid w:val="009E4346"/>
    <w:rsid w:val="009E43E7"/>
    <w:rsid w:val="009E44B6"/>
    <w:rsid w:val="009E556C"/>
    <w:rsid w:val="009E7061"/>
    <w:rsid w:val="009E74C1"/>
    <w:rsid w:val="009F0221"/>
    <w:rsid w:val="009F07E4"/>
    <w:rsid w:val="009F0927"/>
    <w:rsid w:val="009F69D7"/>
    <w:rsid w:val="009F743A"/>
    <w:rsid w:val="009F7575"/>
    <w:rsid w:val="009F7DBB"/>
    <w:rsid w:val="00A00EE9"/>
    <w:rsid w:val="00A0136A"/>
    <w:rsid w:val="00A01BD1"/>
    <w:rsid w:val="00A02FC5"/>
    <w:rsid w:val="00A03B16"/>
    <w:rsid w:val="00A03EE1"/>
    <w:rsid w:val="00A04732"/>
    <w:rsid w:val="00A06AD7"/>
    <w:rsid w:val="00A078C5"/>
    <w:rsid w:val="00A11DF5"/>
    <w:rsid w:val="00A1410E"/>
    <w:rsid w:val="00A147BE"/>
    <w:rsid w:val="00A15227"/>
    <w:rsid w:val="00A1556A"/>
    <w:rsid w:val="00A16B95"/>
    <w:rsid w:val="00A205EB"/>
    <w:rsid w:val="00A20925"/>
    <w:rsid w:val="00A21DA0"/>
    <w:rsid w:val="00A22C44"/>
    <w:rsid w:val="00A23FCF"/>
    <w:rsid w:val="00A251B8"/>
    <w:rsid w:val="00A3047A"/>
    <w:rsid w:val="00A33A26"/>
    <w:rsid w:val="00A3430E"/>
    <w:rsid w:val="00A36989"/>
    <w:rsid w:val="00A36A91"/>
    <w:rsid w:val="00A37BE6"/>
    <w:rsid w:val="00A4203B"/>
    <w:rsid w:val="00A4241D"/>
    <w:rsid w:val="00A42A7D"/>
    <w:rsid w:val="00A43137"/>
    <w:rsid w:val="00A43B5A"/>
    <w:rsid w:val="00A43CE6"/>
    <w:rsid w:val="00A4409E"/>
    <w:rsid w:val="00A446E2"/>
    <w:rsid w:val="00A44F7B"/>
    <w:rsid w:val="00A455A5"/>
    <w:rsid w:val="00A45C88"/>
    <w:rsid w:val="00A47C7A"/>
    <w:rsid w:val="00A47FBA"/>
    <w:rsid w:val="00A506A8"/>
    <w:rsid w:val="00A5113F"/>
    <w:rsid w:val="00A51D49"/>
    <w:rsid w:val="00A51ECB"/>
    <w:rsid w:val="00A522E6"/>
    <w:rsid w:val="00A536C8"/>
    <w:rsid w:val="00A53AEF"/>
    <w:rsid w:val="00A53B35"/>
    <w:rsid w:val="00A54541"/>
    <w:rsid w:val="00A55059"/>
    <w:rsid w:val="00A5658F"/>
    <w:rsid w:val="00A56B62"/>
    <w:rsid w:val="00A57A17"/>
    <w:rsid w:val="00A60511"/>
    <w:rsid w:val="00A62D7F"/>
    <w:rsid w:val="00A630A1"/>
    <w:rsid w:val="00A63442"/>
    <w:rsid w:val="00A63F39"/>
    <w:rsid w:val="00A64AB7"/>
    <w:rsid w:val="00A65DF4"/>
    <w:rsid w:val="00A66137"/>
    <w:rsid w:val="00A67286"/>
    <w:rsid w:val="00A679DE"/>
    <w:rsid w:val="00A67AF3"/>
    <w:rsid w:val="00A67CE2"/>
    <w:rsid w:val="00A70F97"/>
    <w:rsid w:val="00A714B0"/>
    <w:rsid w:val="00A7358E"/>
    <w:rsid w:val="00A73CA3"/>
    <w:rsid w:val="00A7409D"/>
    <w:rsid w:val="00A7733D"/>
    <w:rsid w:val="00A820FE"/>
    <w:rsid w:val="00A86A16"/>
    <w:rsid w:val="00A87870"/>
    <w:rsid w:val="00A915AF"/>
    <w:rsid w:val="00A92607"/>
    <w:rsid w:val="00A92888"/>
    <w:rsid w:val="00A94085"/>
    <w:rsid w:val="00A95A5A"/>
    <w:rsid w:val="00A97D99"/>
    <w:rsid w:val="00AA0BD2"/>
    <w:rsid w:val="00AA2B48"/>
    <w:rsid w:val="00AA6BA2"/>
    <w:rsid w:val="00AB28DF"/>
    <w:rsid w:val="00AB2C31"/>
    <w:rsid w:val="00AB32CF"/>
    <w:rsid w:val="00AB3F40"/>
    <w:rsid w:val="00AB4A86"/>
    <w:rsid w:val="00AB5672"/>
    <w:rsid w:val="00AC0279"/>
    <w:rsid w:val="00AC05A0"/>
    <w:rsid w:val="00AC0B1E"/>
    <w:rsid w:val="00AC3847"/>
    <w:rsid w:val="00AC3A7B"/>
    <w:rsid w:val="00AC565D"/>
    <w:rsid w:val="00AD05FB"/>
    <w:rsid w:val="00AD3DA9"/>
    <w:rsid w:val="00AE044E"/>
    <w:rsid w:val="00AE0D9E"/>
    <w:rsid w:val="00AE1208"/>
    <w:rsid w:val="00AE1EDF"/>
    <w:rsid w:val="00AE3751"/>
    <w:rsid w:val="00AE3BB1"/>
    <w:rsid w:val="00AE732A"/>
    <w:rsid w:val="00AF0652"/>
    <w:rsid w:val="00AF3690"/>
    <w:rsid w:val="00AF4A63"/>
    <w:rsid w:val="00AF55F7"/>
    <w:rsid w:val="00AF59CD"/>
    <w:rsid w:val="00AF6FDA"/>
    <w:rsid w:val="00AF7870"/>
    <w:rsid w:val="00AF7D1C"/>
    <w:rsid w:val="00AF7D52"/>
    <w:rsid w:val="00B02404"/>
    <w:rsid w:val="00B026E2"/>
    <w:rsid w:val="00B027EA"/>
    <w:rsid w:val="00B02CB3"/>
    <w:rsid w:val="00B03F52"/>
    <w:rsid w:val="00B04E81"/>
    <w:rsid w:val="00B069AC"/>
    <w:rsid w:val="00B06EF8"/>
    <w:rsid w:val="00B072EF"/>
    <w:rsid w:val="00B07FBF"/>
    <w:rsid w:val="00B10E38"/>
    <w:rsid w:val="00B10F63"/>
    <w:rsid w:val="00B12821"/>
    <w:rsid w:val="00B14631"/>
    <w:rsid w:val="00B14FD8"/>
    <w:rsid w:val="00B162AA"/>
    <w:rsid w:val="00B17C03"/>
    <w:rsid w:val="00B217C1"/>
    <w:rsid w:val="00B21F7B"/>
    <w:rsid w:val="00B245F9"/>
    <w:rsid w:val="00B251B8"/>
    <w:rsid w:val="00B25697"/>
    <w:rsid w:val="00B25D0E"/>
    <w:rsid w:val="00B25E91"/>
    <w:rsid w:val="00B266DB"/>
    <w:rsid w:val="00B26F7C"/>
    <w:rsid w:val="00B273EF"/>
    <w:rsid w:val="00B30C26"/>
    <w:rsid w:val="00B30DAA"/>
    <w:rsid w:val="00B30E3C"/>
    <w:rsid w:val="00B31039"/>
    <w:rsid w:val="00B31FA2"/>
    <w:rsid w:val="00B3221F"/>
    <w:rsid w:val="00B32449"/>
    <w:rsid w:val="00B32B05"/>
    <w:rsid w:val="00B345FB"/>
    <w:rsid w:val="00B35946"/>
    <w:rsid w:val="00B371DA"/>
    <w:rsid w:val="00B443C4"/>
    <w:rsid w:val="00B448AF"/>
    <w:rsid w:val="00B44A92"/>
    <w:rsid w:val="00B46B32"/>
    <w:rsid w:val="00B51498"/>
    <w:rsid w:val="00B542BE"/>
    <w:rsid w:val="00B544A3"/>
    <w:rsid w:val="00B6139E"/>
    <w:rsid w:val="00B62039"/>
    <w:rsid w:val="00B62CF4"/>
    <w:rsid w:val="00B63627"/>
    <w:rsid w:val="00B64786"/>
    <w:rsid w:val="00B64806"/>
    <w:rsid w:val="00B64BE6"/>
    <w:rsid w:val="00B66AF7"/>
    <w:rsid w:val="00B70A8F"/>
    <w:rsid w:val="00B70AC1"/>
    <w:rsid w:val="00B713BE"/>
    <w:rsid w:val="00B7286F"/>
    <w:rsid w:val="00B72A2F"/>
    <w:rsid w:val="00B73353"/>
    <w:rsid w:val="00B73962"/>
    <w:rsid w:val="00B7403F"/>
    <w:rsid w:val="00B744D1"/>
    <w:rsid w:val="00B75028"/>
    <w:rsid w:val="00B755A4"/>
    <w:rsid w:val="00B758D1"/>
    <w:rsid w:val="00B76E41"/>
    <w:rsid w:val="00B77D86"/>
    <w:rsid w:val="00B80548"/>
    <w:rsid w:val="00B81366"/>
    <w:rsid w:val="00B83919"/>
    <w:rsid w:val="00B83E77"/>
    <w:rsid w:val="00B83F7C"/>
    <w:rsid w:val="00B86514"/>
    <w:rsid w:val="00B90E9B"/>
    <w:rsid w:val="00B91CF8"/>
    <w:rsid w:val="00B9455C"/>
    <w:rsid w:val="00B9476E"/>
    <w:rsid w:val="00B96636"/>
    <w:rsid w:val="00B97425"/>
    <w:rsid w:val="00BA1D76"/>
    <w:rsid w:val="00BA4E90"/>
    <w:rsid w:val="00BA5499"/>
    <w:rsid w:val="00BA5C81"/>
    <w:rsid w:val="00BA62A1"/>
    <w:rsid w:val="00BA7B79"/>
    <w:rsid w:val="00BB00E5"/>
    <w:rsid w:val="00BB05B9"/>
    <w:rsid w:val="00BB0A33"/>
    <w:rsid w:val="00BB4467"/>
    <w:rsid w:val="00BB4513"/>
    <w:rsid w:val="00BB75E0"/>
    <w:rsid w:val="00BC0241"/>
    <w:rsid w:val="00BC2DBB"/>
    <w:rsid w:val="00BC37C7"/>
    <w:rsid w:val="00BC42BF"/>
    <w:rsid w:val="00BC6265"/>
    <w:rsid w:val="00BD0320"/>
    <w:rsid w:val="00BD0973"/>
    <w:rsid w:val="00BD14BA"/>
    <w:rsid w:val="00BD3448"/>
    <w:rsid w:val="00BD408D"/>
    <w:rsid w:val="00BD44EC"/>
    <w:rsid w:val="00BD52AE"/>
    <w:rsid w:val="00BD59E8"/>
    <w:rsid w:val="00BD5AC0"/>
    <w:rsid w:val="00BD7A76"/>
    <w:rsid w:val="00BE0BF2"/>
    <w:rsid w:val="00BE0CF5"/>
    <w:rsid w:val="00BE1502"/>
    <w:rsid w:val="00BE5C7E"/>
    <w:rsid w:val="00BE6312"/>
    <w:rsid w:val="00BE6E4C"/>
    <w:rsid w:val="00BE7149"/>
    <w:rsid w:val="00BF6CEB"/>
    <w:rsid w:val="00BF6DF8"/>
    <w:rsid w:val="00C01B7C"/>
    <w:rsid w:val="00C037C2"/>
    <w:rsid w:val="00C03BCA"/>
    <w:rsid w:val="00C042B2"/>
    <w:rsid w:val="00C0588F"/>
    <w:rsid w:val="00C07F50"/>
    <w:rsid w:val="00C10254"/>
    <w:rsid w:val="00C12D89"/>
    <w:rsid w:val="00C1540C"/>
    <w:rsid w:val="00C20AA5"/>
    <w:rsid w:val="00C212DE"/>
    <w:rsid w:val="00C212E7"/>
    <w:rsid w:val="00C21382"/>
    <w:rsid w:val="00C215E1"/>
    <w:rsid w:val="00C21F44"/>
    <w:rsid w:val="00C23CBC"/>
    <w:rsid w:val="00C25073"/>
    <w:rsid w:val="00C31482"/>
    <w:rsid w:val="00C32A23"/>
    <w:rsid w:val="00C3338F"/>
    <w:rsid w:val="00C33734"/>
    <w:rsid w:val="00C356D3"/>
    <w:rsid w:val="00C37117"/>
    <w:rsid w:val="00C372C6"/>
    <w:rsid w:val="00C373BB"/>
    <w:rsid w:val="00C402CF"/>
    <w:rsid w:val="00C40DE6"/>
    <w:rsid w:val="00C42132"/>
    <w:rsid w:val="00C437E3"/>
    <w:rsid w:val="00C44F1A"/>
    <w:rsid w:val="00C45E3D"/>
    <w:rsid w:val="00C46407"/>
    <w:rsid w:val="00C50A1B"/>
    <w:rsid w:val="00C524FD"/>
    <w:rsid w:val="00C532FD"/>
    <w:rsid w:val="00C54BAA"/>
    <w:rsid w:val="00C56170"/>
    <w:rsid w:val="00C56F5E"/>
    <w:rsid w:val="00C572BB"/>
    <w:rsid w:val="00C576EC"/>
    <w:rsid w:val="00C60286"/>
    <w:rsid w:val="00C61770"/>
    <w:rsid w:val="00C624D6"/>
    <w:rsid w:val="00C62695"/>
    <w:rsid w:val="00C63C3C"/>
    <w:rsid w:val="00C651D1"/>
    <w:rsid w:val="00C65467"/>
    <w:rsid w:val="00C65B14"/>
    <w:rsid w:val="00C663DA"/>
    <w:rsid w:val="00C670E3"/>
    <w:rsid w:val="00C67842"/>
    <w:rsid w:val="00C704C4"/>
    <w:rsid w:val="00C72560"/>
    <w:rsid w:val="00C7260C"/>
    <w:rsid w:val="00C7314F"/>
    <w:rsid w:val="00C76ACB"/>
    <w:rsid w:val="00C77561"/>
    <w:rsid w:val="00C77F3C"/>
    <w:rsid w:val="00C80558"/>
    <w:rsid w:val="00C8102B"/>
    <w:rsid w:val="00C8102D"/>
    <w:rsid w:val="00C84D9A"/>
    <w:rsid w:val="00C84E5E"/>
    <w:rsid w:val="00C854B8"/>
    <w:rsid w:val="00C85B72"/>
    <w:rsid w:val="00C86471"/>
    <w:rsid w:val="00C87729"/>
    <w:rsid w:val="00C90416"/>
    <w:rsid w:val="00C905C2"/>
    <w:rsid w:val="00C91A07"/>
    <w:rsid w:val="00C972F1"/>
    <w:rsid w:val="00C97685"/>
    <w:rsid w:val="00CA1332"/>
    <w:rsid w:val="00CA14DA"/>
    <w:rsid w:val="00CA2ABD"/>
    <w:rsid w:val="00CA3E5C"/>
    <w:rsid w:val="00CA4FCF"/>
    <w:rsid w:val="00CA66A3"/>
    <w:rsid w:val="00CB3963"/>
    <w:rsid w:val="00CB4206"/>
    <w:rsid w:val="00CB4DCF"/>
    <w:rsid w:val="00CB536B"/>
    <w:rsid w:val="00CB5491"/>
    <w:rsid w:val="00CB67C6"/>
    <w:rsid w:val="00CB6B29"/>
    <w:rsid w:val="00CB6C34"/>
    <w:rsid w:val="00CB7649"/>
    <w:rsid w:val="00CC0094"/>
    <w:rsid w:val="00CC08A4"/>
    <w:rsid w:val="00CC15A2"/>
    <w:rsid w:val="00CC1A06"/>
    <w:rsid w:val="00CC1E91"/>
    <w:rsid w:val="00CC1EBF"/>
    <w:rsid w:val="00CC27BE"/>
    <w:rsid w:val="00CC2983"/>
    <w:rsid w:val="00CC3DF1"/>
    <w:rsid w:val="00CC425B"/>
    <w:rsid w:val="00CC5E05"/>
    <w:rsid w:val="00CC6DBC"/>
    <w:rsid w:val="00CD00FF"/>
    <w:rsid w:val="00CD02E5"/>
    <w:rsid w:val="00CD1591"/>
    <w:rsid w:val="00CD1E10"/>
    <w:rsid w:val="00CD23D4"/>
    <w:rsid w:val="00CD24E7"/>
    <w:rsid w:val="00CD2C53"/>
    <w:rsid w:val="00CD6C4D"/>
    <w:rsid w:val="00CE0739"/>
    <w:rsid w:val="00CE15DA"/>
    <w:rsid w:val="00CE405D"/>
    <w:rsid w:val="00CE7857"/>
    <w:rsid w:val="00CF0EB3"/>
    <w:rsid w:val="00CF2FF7"/>
    <w:rsid w:val="00CF3A93"/>
    <w:rsid w:val="00CF3BF5"/>
    <w:rsid w:val="00CF4962"/>
    <w:rsid w:val="00D003C0"/>
    <w:rsid w:val="00D01FAA"/>
    <w:rsid w:val="00D02920"/>
    <w:rsid w:val="00D037E1"/>
    <w:rsid w:val="00D04332"/>
    <w:rsid w:val="00D0589C"/>
    <w:rsid w:val="00D1122B"/>
    <w:rsid w:val="00D14C71"/>
    <w:rsid w:val="00D1710E"/>
    <w:rsid w:val="00D17887"/>
    <w:rsid w:val="00D17FB3"/>
    <w:rsid w:val="00D239D3"/>
    <w:rsid w:val="00D2403C"/>
    <w:rsid w:val="00D2546B"/>
    <w:rsid w:val="00D26CC3"/>
    <w:rsid w:val="00D27A2B"/>
    <w:rsid w:val="00D27B10"/>
    <w:rsid w:val="00D3084B"/>
    <w:rsid w:val="00D30B6E"/>
    <w:rsid w:val="00D3161A"/>
    <w:rsid w:val="00D32BC0"/>
    <w:rsid w:val="00D344E4"/>
    <w:rsid w:val="00D3715B"/>
    <w:rsid w:val="00D37337"/>
    <w:rsid w:val="00D424E7"/>
    <w:rsid w:val="00D428EE"/>
    <w:rsid w:val="00D436BF"/>
    <w:rsid w:val="00D440C6"/>
    <w:rsid w:val="00D46478"/>
    <w:rsid w:val="00D5067A"/>
    <w:rsid w:val="00D51CF0"/>
    <w:rsid w:val="00D53193"/>
    <w:rsid w:val="00D53430"/>
    <w:rsid w:val="00D534DF"/>
    <w:rsid w:val="00D54DCC"/>
    <w:rsid w:val="00D558AF"/>
    <w:rsid w:val="00D56C20"/>
    <w:rsid w:val="00D57FA3"/>
    <w:rsid w:val="00D647E3"/>
    <w:rsid w:val="00D6500D"/>
    <w:rsid w:val="00D65714"/>
    <w:rsid w:val="00D659FA"/>
    <w:rsid w:val="00D65A20"/>
    <w:rsid w:val="00D66D2E"/>
    <w:rsid w:val="00D7186D"/>
    <w:rsid w:val="00D71E25"/>
    <w:rsid w:val="00D71FE4"/>
    <w:rsid w:val="00D73C75"/>
    <w:rsid w:val="00D73F8A"/>
    <w:rsid w:val="00D76065"/>
    <w:rsid w:val="00D76C64"/>
    <w:rsid w:val="00D77146"/>
    <w:rsid w:val="00D778AB"/>
    <w:rsid w:val="00D80434"/>
    <w:rsid w:val="00D8048F"/>
    <w:rsid w:val="00D8228F"/>
    <w:rsid w:val="00D82F9F"/>
    <w:rsid w:val="00D87736"/>
    <w:rsid w:val="00D87AA0"/>
    <w:rsid w:val="00D9427C"/>
    <w:rsid w:val="00D94ACB"/>
    <w:rsid w:val="00D97893"/>
    <w:rsid w:val="00D97D68"/>
    <w:rsid w:val="00DA0524"/>
    <w:rsid w:val="00DA1B1C"/>
    <w:rsid w:val="00DA2E9D"/>
    <w:rsid w:val="00DA47B7"/>
    <w:rsid w:val="00DA5D9E"/>
    <w:rsid w:val="00DA694D"/>
    <w:rsid w:val="00DB1B99"/>
    <w:rsid w:val="00DB3619"/>
    <w:rsid w:val="00DB3977"/>
    <w:rsid w:val="00DB3D62"/>
    <w:rsid w:val="00DC04F5"/>
    <w:rsid w:val="00DC253E"/>
    <w:rsid w:val="00DC255E"/>
    <w:rsid w:val="00DC32D3"/>
    <w:rsid w:val="00DC3404"/>
    <w:rsid w:val="00DC3737"/>
    <w:rsid w:val="00DC6466"/>
    <w:rsid w:val="00DC7943"/>
    <w:rsid w:val="00DC7CF0"/>
    <w:rsid w:val="00DD1108"/>
    <w:rsid w:val="00DD16CE"/>
    <w:rsid w:val="00DD4719"/>
    <w:rsid w:val="00DD57CB"/>
    <w:rsid w:val="00DD6229"/>
    <w:rsid w:val="00DD6923"/>
    <w:rsid w:val="00DD6E2E"/>
    <w:rsid w:val="00DE00D9"/>
    <w:rsid w:val="00DE117A"/>
    <w:rsid w:val="00DE2577"/>
    <w:rsid w:val="00DE28AA"/>
    <w:rsid w:val="00DE3ECB"/>
    <w:rsid w:val="00DE4069"/>
    <w:rsid w:val="00DE4844"/>
    <w:rsid w:val="00DE6CB6"/>
    <w:rsid w:val="00DE799D"/>
    <w:rsid w:val="00DE79FD"/>
    <w:rsid w:val="00DF048D"/>
    <w:rsid w:val="00DF0A62"/>
    <w:rsid w:val="00DF1A47"/>
    <w:rsid w:val="00DF1BD5"/>
    <w:rsid w:val="00DF2B21"/>
    <w:rsid w:val="00DF3264"/>
    <w:rsid w:val="00DF4397"/>
    <w:rsid w:val="00DF4689"/>
    <w:rsid w:val="00DF4722"/>
    <w:rsid w:val="00DF4F03"/>
    <w:rsid w:val="00DF5AB0"/>
    <w:rsid w:val="00DF755E"/>
    <w:rsid w:val="00DF79CF"/>
    <w:rsid w:val="00DF7BFF"/>
    <w:rsid w:val="00E00328"/>
    <w:rsid w:val="00E03135"/>
    <w:rsid w:val="00E03621"/>
    <w:rsid w:val="00E07288"/>
    <w:rsid w:val="00E0748C"/>
    <w:rsid w:val="00E133BC"/>
    <w:rsid w:val="00E13589"/>
    <w:rsid w:val="00E14619"/>
    <w:rsid w:val="00E14756"/>
    <w:rsid w:val="00E16657"/>
    <w:rsid w:val="00E17B48"/>
    <w:rsid w:val="00E17E7E"/>
    <w:rsid w:val="00E212C2"/>
    <w:rsid w:val="00E219DA"/>
    <w:rsid w:val="00E21E9D"/>
    <w:rsid w:val="00E223AB"/>
    <w:rsid w:val="00E23224"/>
    <w:rsid w:val="00E24F6A"/>
    <w:rsid w:val="00E252AF"/>
    <w:rsid w:val="00E25E13"/>
    <w:rsid w:val="00E27BF8"/>
    <w:rsid w:val="00E27F04"/>
    <w:rsid w:val="00E33637"/>
    <w:rsid w:val="00E3525F"/>
    <w:rsid w:val="00E35CB7"/>
    <w:rsid w:val="00E36C08"/>
    <w:rsid w:val="00E378C8"/>
    <w:rsid w:val="00E37C2A"/>
    <w:rsid w:val="00E37CC3"/>
    <w:rsid w:val="00E37F55"/>
    <w:rsid w:val="00E4083A"/>
    <w:rsid w:val="00E40B02"/>
    <w:rsid w:val="00E4114E"/>
    <w:rsid w:val="00E41F9D"/>
    <w:rsid w:val="00E41FDB"/>
    <w:rsid w:val="00E42631"/>
    <w:rsid w:val="00E43E86"/>
    <w:rsid w:val="00E46CDE"/>
    <w:rsid w:val="00E46FC7"/>
    <w:rsid w:val="00E513A9"/>
    <w:rsid w:val="00E51D6B"/>
    <w:rsid w:val="00E523DD"/>
    <w:rsid w:val="00E53F68"/>
    <w:rsid w:val="00E5546D"/>
    <w:rsid w:val="00E558D7"/>
    <w:rsid w:val="00E5634C"/>
    <w:rsid w:val="00E57A5A"/>
    <w:rsid w:val="00E60B6D"/>
    <w:rsid w:val="00E64BAF"/>
    <w:rsid w:val="00E676DA"/>
    <w:rsid w:val="00E67A5F"/>
    <w:rsid w:val="00E67C8E"/>
    <w:rsid w:val="00E7030D"/>
    <w:rsid w:val="00E721D9"/>
    <w:rsid w:val="00E7442E"/>
    <w:rsid w:val="00E74EF4"/>
    <w:rsid w:val="00E76D9B"/>
    <w:rsid w:val="00E7754F"/>
    <w:rsid w:val="00E80409"/>
    <w:rsid w:val="00E81B90"/>
    <w:rsid w:val="00E83231"/>
    <w:rsid w:val="00E83782"/>
    <w:rsid w:val="00E839D8"/>
    <w:rsid w:val="00E83D59"/>
    <w:rsid w:val="00E83DA5"/>
    <w:rsid w:val="00E8433D"/>
    <w:rsid w:val="00E844C3"/>
    <w:rsid w:val="00E8533E"/>
    <w:rsid w:val="00E90C1E"/>
    <w:rsid w:val="00E915BA"/>
    <w:rsid w:val="00E9244E"/>
    <w:rsid w:val="00E92862"/>
    <w:rsid w:val="00E93899"/>
    <w:rsid w:val="00E94051"/>
    <w:rsid w:val="00E9474B"/>
    <w:rsid w:val="00E94E66"/>
    <w:rsid w:val="00E95569"/>
    <w:rsid w:val="00EA05C7"/>
    <w:rsid w:val="00EA1873"/>
    <w:rsid w:val="00EA27E6"/>
    <w:rsid w:val="00EA2A56"/>
    <w:rsid w:val="00EA723B"/>
    <w:rsid w:val="00EA7486"/>
    <w:rsid w:val="00EB0C72"/>
    <w:rsid w:val="00EB19B9"/>
    <w:rsid w:val="00EB54FB"/>
    <w:rsid w:val="00EC04AD"/>
    <w:rsid w:val="00EC0750"/>
    <w:rsid w:val="00EC0B27"/>
    <w:rsid w:val="00EC1131"/>
    <w:rsid w:val="00EC135B"/>
    <w:rsid w:val="00EC42E2"/>
    <w:rsid w:val="00EC74A9"/>
    <w:rsid w:val="00EC7A59"/>
    <w:rsid w:val="00ED0D92"/>
    <w:rsid w:val="00ED1104"/>
    <w:rsid w:val="00ED31F9"/>
    <w:rsid w:val="00ED6139"/>
    <w:rsid w:val="00ED789C"/>
    <w:rsid w:val="00EE02A4"/>
    <w:rsid w:val="00EE1943"/>
    <w:rsid w:val="00EE228F"/>
    <w:rsid w:val="00EE47BB"/>
    <w:rsid w:val="00EE5F1D"/>
    <w:rsid w:val="00EE6A06"/>
    <w:rsid w:val="00EE7C5F"/>
    <w:rsid w:val="00EF173C"/>
    <w:rsid w:val="00EF1C22"/>
    <w:rsid w:val="00EF305D"/>
    <w:rsid w:val="00EF5746"/>
    <w:rsid w:val="00EF5B2A"/>
    <w:rsid w:val="00EF68D5"/>
    <w:rsid w:val="00EF7C1A"/>
    <w:rsid w:val="00F00734"/>
    <w:rsid w:val="00F014B4"/>
    <w:rsid w:val="00F0177E"/>
    <w:rsid w:val="00F0318D"/>
    <w:rsid w:val="00F04ABE"/>
    <w:rsid w:val="00F07BCA"/>
    <w:rsid w:val="00F11843"/>
    <w:rsid w:val="00F122F6"/>
    <w:rsid w:val="00F12C95"/>
    <w:rsid w:val="00F14194"/>
    <w:rsid w:val="00F14DB3"/>
    <w:rsid w:val="00F15324"/>
    <w:rsid w:val="00F15E48"/>
    <w:rsid w:val="00F1798B"/>
    <w:rsid w:val="00F23304"/>
    <w:rsid w:val="00F23D63"/>
    <w:rsid w:val="00F24B87"/>
    <w:rsid w:val="00F27202"/>
    <w:rsid w:val="00F3058D"/>
    <w:rsid w:val="00F32D70"/>
    <w:rsid w:val="00F3373E"/>
    <w:rsid w:val="00F3566A"/>
    <w:rsid w:val="00F3592E"/>
    <w:rsid w:val="00F359B1"/>
    <w:rsid w:val="00F377C3"/>
    <w:rsid w:val="00F41B7E"/>
    <w:rsid w:val="00F45B4A"/>
    <w:rsid w:val="00F50785"/>
    <w:rsid w:val="00F507D7"/>
    <w:rsid w:val="00F51425"/>
    <w:rsid w:val="00F523DC"/>
    <w:rsid w:val="00F52E41"/>
    <w:rsid w:val="00F5390A"/>
    <w:rsid w:val="00F546E8"/>
    <w:rsid w:val="00F54CB9"/>
    <w:rsid w:val="00F562FA"/>
    <w:rsid w:val="00F604BE"/>
    <w:rsid w:val="00F62148"/>
    <w:rsid w:val="00F630D1"/>
    <w:rsid w:val="00F631B4"/>
    <w:rsid w:val="00F6401A"/>
    <w:rsid w:val="00F67C5B"/>
    <w:rsid w:val="00F67CEA"/>
    <w:rsid w:val="00F701D3"/>
    <w:rsid w:val="00F70468"/>
    <w:rsid w:val="00F706A4"/>
    <w:rsid w:val="00F71A39"/>
    <w:rsid w:val="00F72E98"/>
    <w:rsid w:val="00F73429"/>
    <w:rsid w:val="00F73C08"/>
    <w:rsid w:val="00F73D32"/>
    <w:rsid w:val="00F748C8"/>
    <w:rsid w:val="00F800B2"/>
    <w:rsid w:val="00F8173E"/>
    <w:rsid w:val="00F82F3E"/>
    <w:rsid w:val="00F84095"/>
    <w:rsid w:val="00F84657"/>
    <w:rsid w:val="00F859E2"/>
    <w:rsid w:val="00F86467"/>
    <w:rsid w:val="00F86FDE"/>
    <w:rsid w:val="00F90E02"/>
    <w:rsid w:val="00F919F3"/>
    <w:rsid w:val="00F92226"/>
    <w:rsid w:val="00F9390F"/>
    <w:rsid w:val="00F93A1E"/>
    <w:rsid w:val="00F943C5"/>
    <w:rsid w:val="00F94698"/>
    <w:rsid w:val="00F95CBC"/>
    <w:rsid w:val="00F95F50"/>
    <w:rsid w:val="00FA067A"/>
    <w:rsid w:val="00FA4AE4"/>
    <w:rsid w:val="00FA4EFC"/>
    <w:rsid w:val="00FA64C7"/>
    <w:rsid w:val="00FA78F8"/>
    <w:rsid w:val="00FB0337"/>
    <w:rsid w:val="00FB0E49"/>
    <w:rsid w:val="00FB19C1"/>
    <w:rsid w:val="00FB5688"/>
    <w:rsid w:val="00FB5A03"/>
    <w:rsid w:val="00FB67B2"/>
    <w:rsid w:val="00FC22D0"/>
    <w:rsid w:val="00FC6633"/>
    <w:rsid w:val="00FC6B75"/>
    <w:rsid w:val="00FC6FB3"/>
    <w:rsid w:val="00FC7297"/>
    <w:rsid w:val="00FC7DCA"/>
    <w:rsid w:val="00FD0225"/>
    <w:rsid w:val="00FD16C0"/>
    <w:rsid w:val="00FD34BB"/>
    <w:rsid w:val="00FD4A1E"/>
    <w:rsid w:val="00FD5502"/>
    <w:rsid w:val="00FD626D"/>
    <w:rsid w:val="00FD6B9B"/>
    <w:rsid w:val="00FD6BCE"/>
    <w:rsid w:val="00FD7FAD"/>
    <w:rsid w:val="00FE0209"/>
    <w:rsid w:val="00FE07A7"/>
    <w:rsid w:val="00FE25E2"/>
    <w:rsid w:val="00FE2BAF"/>
    <w:rsid w:val="00FE4D3E"/>
    <w:rsid w:val="00FE4F9D"/>
    <w:rsid w:val="00FE61DB"/>
    <w:rsid w:val="00FE799A"/>
    <w:rsid w:val="00FF1198"/>
    <w:rsid w:val="00FF1902"/>
    <w:rsid w:val="00FF1BEE"/>
    <w:rsid w:val="00FF24FB"/>
    <w:rsid w:val="00FF3E3C"/>
    <w:rsid w:val="00FF53BD"/>
    <w:rsid w:val="00FF722D"/>
    <w:rsid w:val="00FF73A6"/>
    <w:rsid w:val="00FF7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8EF"/>
    <w:rPr>
      <w:rFonts w:asciiTheme="minorHAnsi" w:hAnsiTheme="minorHAnsi"/>
      <w:sz w:val="24"/>
      <w:szCs w:val="24"/>
      <w:lang w:eastAsia="ja-JP"/>
    </w:rPr>
  </w:style>
  <w:style w:type="paragraph" w:styleId="Heading1">
    <w:name w:val="heading 1"/>
    <w:basedOn w:val="Normal"/>
    <w:next w:val="Normal"/>
    <w:qFormat/>
    <w:rsid w:val="00CD159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B14631"/>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B14631"/>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EA7486"/>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basedOn w:val="Normal"/>
    <w:link w:val="NDGHeading1CharChar"/>
    <w:autoRedefine/>
    <w:rsid w:val="007F2783"/>
    <w:pPr>
      <w:numPr>
        <w:numId w:val="1"/>
      </w:numPr>
      <w:tabs>
        <w:tab w:val="left" w:pos="0"/>
      </w:tabs>
      <w:autoSpaceDE w:val="0"/>
      <w:autoSpaceDN w:val="0"/>
      <w:adjustRightInd w:val="0"/>
      <w:outlineLvl w:val="0"/>
    </w:pPr>
    <w:rPr>
      <w:rFonts w:ascii="Arial" w:hAnsi="Arial"/>
      <w:b/>
      <w:color w:val="1F497D" w:themeColor="text2"/>
    </w:rPr>
  </w:style>
  <w:style w:type="character" w:customStyle="1" w:styleId="NDGHeading1CharChar">
    <w:name w:val="NDG Heading 1 Char Char"/>
    <w:basedOn w:val="DefaultParagraphFont"/>
    <w:link w:val="NDGHeading1"/>
    <w:rsid w:val="007F2783"/>
    <w:rPr>
      <w:rFonts w:ascii="Arial" w:hAnsi="Arial"/>
      <w:b/>
      <w:color w:val="1F497D" w:themeColor="text2"/>
      <w:sz w:val="24"/>
      <w:szCs w:val="24"/>
      <w:lang w:eastAsia="ja-JP"/>
    </w:rPr>
  </w:style>
  <w:style w:type="paragraph" w:customStyle="1" w:styleId="NDGNormal">
    <w:name w:val="NDG Normal"/>
    <w:basedOn w:val="Normal"/>
    <w:link w:val="NDGNormalChar"/>
    <w:qFormat/>
    <w:rsid w:val="00EF1C22"/>
  </w:style>
  <w:style w:type="character" w:customStyle="1" w:styleId="NDGNormalChar">
    <w:name w:val="NDG Normal Char"/>
    <w:basedOn w:val="NDGHeading1CharChar"/>
    <w:link w:val="NDGNormal"/>
    <w:rsid w:val="00EF1C22"/>
    <w:rPr>
      <w:rFonts w:asciiTheme="minorHAnsi" w:hAnsiTheme="minorHAnsi"/>
      <w:b/>
      <w:color w:val="1F497D" w:themeColor="text2"/>
      <w:sz w:val="24"/>
      <w:szCs w:val="24"/>
      <w:lang w:eastAsia="ja-JP"/>
    </w:rPr>
  </w:style>
  <w:style w:type="character" w:styleId="FollowedHyperlink">
    <w:name w:val="FollowedHyperlink"/>
    <w:basedOn w:val="DefaultParagraphFont"/>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rsid w:val="00B14631"/>
  </w:style>
  <w:style w:type="paragraph" w:styleId="TOC2">
    <w:name w:val="toc 2"/>
    <w:basedOn w:val="Normal"/>
    <w:next w:val="Normal"/>
    <w:autoRedefine/>
    <w:uiPriority w:val="39"/>
    <w:rsid w:val="00B14631"/>
    <w:pPr>
      <w:ind w:left="240"/>
    </w:pPr>
  </w:style>
  <w:style w:type="paragraph" w:styleId="Header">
    <w:name w:val="header"/>
    <w:basedOn w:val="Normal"/>
    <w:rsid w:val="000B36EB"/>
    <w:pPr>
      <w:tabs>
        <w:tab w:val="center" w:pos="4320"/>
        <w:tab w:val="right" w:pos="8640"/>
      </w:tabs>
    </w:pPr>
    <w:rPr>
      <w:rFonts w:ascii="Arial" w:hAnsi="Arial"/>
    </w:rPr>
  </w:style>
  <w:style w:type="paragraph" w:styleId="Footer">
    <w:name w:val="footer"/>
    <w:basedOn w:val="Normal"/>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link w:val="NDGHeading2Char"/>
    <w:autoRedefine/>
    <w:rsid w:val="00172ADF"/>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172ADF"/>
    <w:rPr>
      <w:rFonts w:ascii="Arial" w:hAnsi="Arial"/>
      <w:b/>
      <w:bCs/>
      <w:color w:val="1F497D" w:themeColor="text2"/>
      <w:sz w:val="22"/>
      <w:szCs w:val="24"/>
      <w:lang w:eastAsia="ja-JP"/>
    </w:rPr>
  </w:style>
  <w:style w:type="paragraph" w:styleId="TOC3">
    <w:name w:val="toc 3"/>
    <w:basedOn w:val="Normal"/>
    <w:next w:val="Normal"/>
    <w:autoRedefine/>
    <w:uiPriority w:val="39"/>
    <w:rsid w:val="00C84E5E"/>
    <w:pPr>
      <w:ind w:left="480"/>
    </w:pPr>
  </w:style>
  <w:style w:type="paragraph" w:styleId="BalloonText">
    <w:name w:val="Balloon Text"/>
    <w:basedOn w:val="Normal"/>
    <w:semiHidden/>
    <w:rsid w:val="00E9244E"/>
    <w:rPr>
      <w:rFonts w:ascii="Tahoma" w:hAnsi="Tahoma" w:cs="Tahoma"/>
      <w:sz w:val="16"/>
      <w:szCs w:val="16"/>
    </w:rPr>
  </w:style>
  <w:style w:type="paragraph" w:customStyle="1" w:styleId="NDGHeading6">
    <w:name w:val="NDG Heading 6"/>
    <w:basedOn w:val="NDGHeading1"/>
    <w:rsid w:val="008F0901"/>
    <w:pPr>
      <w:ind w:left="-720"/>
      <w:outlineLvl w:val="5"/>
    </w:pPr>
  </w:style>
  <w:style w:type="paragraph" w:customStyle="1" w:styleId="NDGHeading3">
    <w:name w:val="NDG Heading 3"/>
    <w:basedOn w:val="Normal"/>
    <w:link w:val="NDGHeading3Char"/>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semiHidden/>
    <w:rsid w:val="00F3566A"/>
    <w:rPr>
      <w:sz w:val="20"/>
      <w:szCs w:val="20"/>
    </w:rPr>
  </w:style>
  <w:style w:type="paragraph" w:styleId="CommentSubject">
    <w:name w:val="annotation subject"/>
    <w:basedOn w:val="CommentText"/>
    <w:next w:val="CommentText"/>
    <w:semiHidden/>
    <w:rsid w:val="00F3566A"/>
    <w:rPr>
      <w:b/>
      <w:bCs/>
    </w:rPr>
  </w:style>
  <w:style w:type="table" w:customStyle="1" w:styleId="ImportantNote">
    <w:name w:val="Important Note"/>
    <w:basedOn w:val="TableNormal"/>
    <w:rsid w:val="0006565C"/>
    <w:rPr>
      <w: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CCCC"/>
    </w:tcPr>
  </w:style>
  <w:style w:type="paragraph" w:customStyle="1" w:styleId="NDGHotBox">
    <w:name w:val="NDG Hot Box"/>
    <w:basedOn w:val="Normal"/>
    <w:link w:val="NDGHotBoxChar"/>
    <w:qFormat/>
    <w:rsid w:val="00EB0C72"/>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8C7C47"/>
    <w:pPr>
      <w:ind w:left="720"/>
      <w:contextualSpacing/>
    </w:pPr>
  </w:style>
  <w:style w:type="character" w:customStyle="1" w:styleId="NDGHotBoxChar">
    <w:name w:val="NDG Hot Box Char"/>
    <w:basedOn w:val="DefaultParagraphFont"/>
    <w:link w:val="NDGHotBox"/>
    <w:rsid w:val="00EB0C72"/>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004216"/>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paragraph" w:customStyle="1" w:styleId="NDGTask1">
    <w:name w:val="NDG Task 1"/>
    <w:basedOn w:val="NDGHeading1"/>
    <w:next w:val="NDGNormal"/>
    <w:link w:val="NDGTask1Char"/>
    <w:qFormat/>
    <w:rsid w:val="003F533D"/>
    <w:pPr>
      <w:numPr>
        <w:numId w:val="0"/>
      </w:numPr>
      <w:tabs>
        <w:tab w:val="left" w:pos="1080"/>
      </w:tabs>
    </w:pPr>
  </w:style>
  <w:style w:type="character" w:customStyle="1" w:styleId="NDGTask1Char">
    <w:name w:val="NDG Task 1 Char"/>
    <w:basedOn w:val="NDGHeading1CharChar"/>
    <w:link w:val="NDGTask1"/>
    <w:rsid w:val="003F533D"/>
    <w:rPr>
      <w:rFonts w:ascii="Arial" w:hAnsi="Arial"/>
      <w:b/>
      <w:color w:val="1F497D" w:themeColor="text2"/>
      <w:sz w:val="24"/>
      <w:szCs w:val="24"/>
      <w:lang w:eastAsia="ja-JP"/>
    </w:rPr>
  </w:style>
  <w:style w:type="paragraph" w:styleId="TOCHeading">
    <w:name w:val="TOC Heading"/>
    <w:basedOn w:val="Heading1"/>
    <w:next w:val="Normal"/>
    <w:uiPriority w:val="39"/>
    <w:unhideWhenUsed/>
    <w:qFormat/>
    <w:rsid w:val="006E5F3C"/>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customStyle="1" w:styleId="StyleNDGHeading1Firstline0">
    <w:name w:val="Style NDG Heading 1 + First line:  0&quot;"/>
    <w:basedOn w:val="NDGHeading1"/>
    <w:next w:val="NDGNormal"/>
    <w:rsid w:val="00511931"/>
    <w:pPr>
      <w:ind w:firstLine="0"/>
    </w:pPr>
    <w:rPr>
      <w:rFonts w:eastAsia="Times New Roman"/>
      <w:bCs/>
      <w:szCs w:val="20"/>
    </w:rPr>
  </w:style>
  <w:style w:type="paragraph" w:customStyle="1" w:styleId="NDGTask2">
    <w:name w:val="NDG Task 2"/>
    <w:basedOn w:val="NDGTask1"/>
    <w:next w:val="NDGNormal"/>
    <w:qFormat/>
    <w:rsid w:val="005452D3"/>
    <w:pPr>
      <w:numPr>
        <w:ilvl w:val="1"/>
        <w:numId w:val="2"/>
      </w:numPr>
      <w:outlineLvl w:val="1"/>
    </w:pPr>
    <w:rPr>
      <w:bCs/>
      <w:sz w:val="22"/>
      <w:szCs w:val="22"/>
    </w:rPr>
  </w:style>
  <w:style w:type="paragraph" w:styleId="PlainText">
    <w:name w:val="Plain Text"/>
    <w:basedOn w:val="Normal"/>
    <w:link w:val="PlainTextChar"/>
    <w:uiPriority w:val="99"/>
    <w:unhideWhenUsed/>
    <w:rsid w:val="00F73429"/>
    <w:rPr>
      <w:rFonts w:ascii="Calibri" w:eastAsia="Calibri" w:hAnsi="Calibri"/>
      <w:sz w:val="22"/>
      <w:szCs w:val="21"/>
      <w:lang w:eastAsia="en-US"/>
    </w:rPr>
  </w:style>
  <w:style w:type="character" w:customStyle="1" w:styleId="PlainTextChar">
    <w:name w:val="Plain Text Char"/>
    <w:basedOn w:val="DefaultParagraphFont"/>
    <w:link w:val="PlainText"/>
    <w:uiPriority w:val="99"/>
    <w:rsid w:val="00F73429"/>
    <w:rPr>
      <w:rFonts w:ascii="Calibri" w:eastAsia="Calibri" w:hAnsi="Calibri"/>
      <w:sz w:val="22"/>
      <w:szCs w:val="21"/>
    </w:rPr>
  </w:style>
  <w:style w:type="paragraph" w:customStyle="1" w:styleId="Level1">
    <w:name w:val="Level 1"/>
    <w:basedOn w:val="Normal"/>
    <w:uiPriority w:val="99"/>
    <w:rsid w:val="00316D81"/>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C7434"/>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52155E"/>
    <w:pPr>
      <w:widowControl w:val="0"/>
      <w:ind w:left="342" w:hanging="342"/>
    </w:pPr>
    <w:rPr>
      <w:rFonts w:ascii="Times New Roman" w:eastAsia="Times New Roman" w:hAnsi="Times New Roman"/>
      <w:szCs w:val="20"/>
      <w:lang w:eastAsia="en-US"/>
    </w:rPr>
  </w:style>
  <w:style w:type="paragraph" w:styleId="NoSpacing">
    <w:name w:val="No Spacing"/>
    <w:uiPriority w:val="1"/>
    <w:qFormat/>
    <w:rsid w:val="00633D74"/>
    <w:rPr>
      <w:rFonts w:ascii="Calibri" w:eastAsia="Calibri" w:hAnsi="Calibri"/>
      <w:sz w:val="22"/>
      <w:szCs w:val="22"/>
    </w:rPr>
  </w:style>
  <w:style w:type="character" w:customStyle="1" w:styleId="grsslicetext1">
    <w:name w:val="grsslicetext1"/>
    <w:rsid w:val="00633D74"/>
    <w:rPr>
      <w:color w:val="000000"/>
    </w:rPr>
  </w:style>
  <w:style w:type="paragraph" w:styleId="FootnoteText">
    <w:name w:val="footnote text"/>
    <w:basedOn w:val="Normal"/>
    <w:link w:val="FootnoteTextChar"/>
    <w:uiPriority w:val="99"/>
    <w:semiHidden/>
    <w:unhideWhenUsed/>
    <w:rsid w:val="001E5579"/>
    <w:rPr>
      <w:sz w:val="20"/>
      <w:szCs w:val="20"/>
    </w:rPr>
  </w:style>
  <w:style w:type="character" w:customStyle="1" w:styleId="FootnoteTextChar">
    <w:name w:val="Footnote Text Char"/>
    <w:basedOn w:val="DefaultParagraphFont"/>
    <w:link w:val="FootnoteText"/>
    <w:uiPriority w:val="99"/>
    <w:semiHidden/>
    <w:rsid w:val="001E5579"/>
    <w:rPr>
      <w:rFonts w:asciiTheme="minorHAnsi" w:hAnsiTheme="minorHAnsi"/>
      <w:lang w:eastAsia="ja-JP"/>
    </w:rPr>
  </w:style>
  <w:style w:type="character" w:styleId="FootnoteReference">
    <w:name w:val="footnote reference"/>
    <w:basedOn w:val="DefaultParagraphFont"/>
    <w:uiPriority w:val="99"/>
    <w:semiHidden/>
    <w:unhideWhenUsed/>
    <w:rsid w:val="001E557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8EF"/>
    <w:rPr>
      <w:rFonts w:asciiTheme="minorHAnsi" w:hAnsiTheme="minorHAnsi"/>
      <w:sz w:val="24"/>
      <w:szCs w:val="24"/>
      <w:lang w:eastAsia="ja-JP"/>
    </w:rPr>
  </w:style>
  <w:style w:type="paragraph" w:styleId="Heading1">
    <w:name w:val="heading 1"/>
    <w:basedOn w:val="Normal"/>
    <w:next w:val="Normal"/>
    <w:qFormat/>
    <w:rsid w:val="00CD159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B14631"/>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B14631"/>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06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D1C02"/>
    <w:pPr>
      <w:autoSpaceDE w:val="0"/>
      <w:autoSpaceDN w:val="0"/>
      <w:adjustRightInd w:val="0"/>
    </w:pPr>
    <w:rPr>
      <w:rFonts w:ascii="Arial" w:hAnsi="Arial" w:cs="Arial"/>
      <w:color w:val="000000"/>
      <w:sz w:val="24"/>
      <w:szCs w:val="24"/>
      <w:lang w:eastAsia="ja-JP"/>
    </w:rPr>
  </w:style>
  <w:style w:type="paragraph" w:customStyle="1" w:styleId="Bullet1">
    <w:name w:val="Bullet 1"/>
    <w:basedOn w:val="Default"/>
    <w:next w:val="Default"/>
    <w:rsid w:val="002D1C02"/>
    <w:pPr>
      <w:spacing w:before="120" w:after="120"/>
    </w:pPr>
    <w:rPr>
      <w:rFonts w:cs="Times New Roman"/>
      <w:color w:val="auto"/>
    </w:rPr>
  </w:style>
  <w:style w:type="paragraph" w:styleId="NormalWeb">
    <w:name w:val="Normal (Web)"/>
    <w:basedOn w:val="Normal"/>
    <w:uiPriority w:val="99"/>
    <w:rsid w:val="0052615B"/>
    <w:pPr>
      <w:spacing w:before="100" w:beforeAutospacing="1" w:after="100" w:afterAutospacing="1"/>
    </w:pPr>
  </w:style>
  <w:style w:type="character" w:customStyle="1" w:styleId="text">
    <w:name w:val="text"/>
    <w:basedOn w:val="DefaultParagraphFont"/>
    <w:rsid w:val="006B7013"/>
  </w:style>
  <w:style w:type="paragraph" w:styleId="Caption">
    <w:name w:val="caption"/>
    <w:basedOn w:val="Normal"/>
    <w:next w:val="Normal"/>
    <w:qFormat/>
    <w:rsid w:val="00EA7486"/>
    <w:pPr>
      <w:spacing w:before="120" w:after="120"/>
    </w:pPr>
    <w:rPr>
      <w:b/>
      <w:bCs/>
      <w:sz w:val="20"/>
      <w:szCs w:val="20"/>
    </w:rPr>
  </w:style>
  <w:style w:type="character" w:styleId="Hyperlink">
    <w:name w:val="Hyperlink"/>
    <w:basedOn w:val="DefaultParagraphFont"/>
    <w:uiPriority w:val="99"/>
    <w:rsid w:val="005F314E"/>
    <w:rPr>
      <w:color w:val="0000FF"/>
      <w:u w:val="single"/>
    </w:rPr>
  </w:style>
  <w:style w:type="paragraph" w:customStyle="1" w:styleId="NDGHeading1">
    <w:name w:val="NDG Heading 1"/>
    <w:basedOn w:val="Normal"/>
    <w:link w:val="NDGHeading1CharChar"/>
    <w:autoRedefine/>
    <w:rsid w:val="007F2783"/>
    <w:pPr>
      <w:numPr>
        <w:numId w:val="1"/>
      </w:numPr>
      <w:tabs>
        <w:tab w:val="left" w:pos="0"/>
      </w:tabs>
      <w:autoSpaceDE w:val="0"/>
      <w:autoSpaceDN w:val="0"/>
      <w:adjustRightInd w:val="0"/>
      <w:outlineLvl w:val="0"/>
    </w:pPr>
    <w:rPr>
      <w:rFonts w:ascii="Arial" w:hAnsi="Arial"/>
      <w:b/>
      <w:color w:val="1F497D" w:themeColor="text2"/>
    </w:rPr>
  </w:style>
  <w:style w:type="character" w:customStyle="1" w:styleId="NDGHeading1CharChar">
    <w:name w:val="NDG Heading 1 Char Char"/>
    <w:basedOn w:val="DefaultParagraphFont"/>
    <w:link w:val="NDGHeading1"/>
    <w:rsid w:val="007F2783"/>
    <w:rPr>
      <w:rFonts w:ascii="Arial" w:hAnsi="Arial"/>
      <w:b/>
      <w:color w:val="1F497D" w:themeColor="text2"/>
      <w:sz w:val="24"/>
      <w:szCs w:val="24"/>
      <w:lang w:eastAsia="ja-JP"/>
    </w:rPr>
  </w:style>
  <w:style w:type="paragraph" w:customStyle="1" w:styleId="NDGNormal">
    <w:name w:val="NDG Normal"/>
    <w:basedOn w:val="Normal"/>
    <w:link w:val="NDGNormalChar"/>
    <w:qFormat/>
    <w:rsid w:val="00EF1C22"/>
  </w:style>
  <w:style w:type="character" w:customStyle="1" w:styleId="NDGNormalChar">
    <w:name w:val="NDG Normal Char"/>
    <w:basedOn w:val="NDGHeading1CharChar"/>
    <w:link w:val="NDGNormal"/>
    <w:rsid w:val="00EF1C22"/>
    <w:rPr>
      <w:rFonts w:asciiTheme="minorHAnsi" w:hAnsiTheme="minorHAnsi"/>
      <w:b/>
      <w:color w:val="1F497D" w:themeColor="text2"/>
      <w:sz w:val="24"/>
      <w:szCs w:val="24"/>
      <w:lang w:eastAsia="ja-JP"/>
    </w:rPr>
  </w:style>
  <w:style w:type="character" w:styleId="FollowedHyperlink">
    <w:name w:val="FollowedHyperlink"/>
    <w:basedOn w:val="DefaultParagraphFont"/>
    <w:rsid w:val="00311C3E"/>
    <w:rPr>
      <w:color w:val="800080"/>
      <w:u w:val="single"/>
    </w:rPr>
  </w:style>
  <w:style w:type="character" w:customStyle="1" w:styleId="NDGSetting">
    <w:name w:val="NDG Setting"/>
    <w:basedOn w:val="DefaultParagraphFont"/>
    <w:rsid w:val="001148DC"/>
    <w:rPr>
      <w:rFonts w:ascii="Arial" w:hAnsi="Arial"/>
      <w:color w:val="3366FF"/>
      <w:sz w:val="20"/>
    </w:rPr>
  </w:style>
  <w:style w:type="paragraph" w:styleId="TOC1">
    <w:name w:val="toc 1"/>
    <w:basedOn w:val="Normal"/>
    <w:next w:val="Normal"/>
    <w:autoRedefine/>
    <w:uiPriority w:val="39"/>
    <w:rsid w:val="00B14631"/>
  </w:style>
  <w:style w:type="paragraph" w:styleId="TOC2">
    <w:name w:val="toc 2"/>
    <w:basedOn w:val="Normal"/>
    <w:next w:val="Normal"/>
    <w:autoRedefine/>
    <w:uiPriority w:val="39"/>
    <w:rsid w:val="00B14631"/>
    <w:pPr>
      <w:ind w:left="240"/>
    </w:pPr>
  </w:style>
  <w:style w:type="paragraph" w:styleId="Header">
    <w:name w:val="header"/>
    <w:basedOn w:val="Normal"/>
    <w:rsid w:val="000B36EB"/>
    <w:pPr>
      <w:tabs>
        <w:tab w:val="center" w:pos="4320"/>
        <w:tab w:val="right" w:pos="8640"/>
      </w:tabs>
    </w:pPr>
    <w:rPr>
      <w:rFonts w:ascii="Arial" w:hAnsi="Arial"/>
    </w:rPr>
  </w:style>
  <w:style w:type="paragraph" w:styleId="Footer">
    <w:name w:val="footer"/>
    <w:basedOn w:val="Normal"/>
    <w:rsid w:val="000B36EB"/>
    <w:pPr>
      <w:tabs>
        <w:tab w:val="center" w:pos="4320"/>
        <w:tab w:val="right" w:pos="8640"/>
      </w:tabs>
    </w:pPr>
    <w:rPr>
      <w:rFonts w:ascii="Arial" w:hAnsi="Arial"/>
    </w:rPr>
  </w:style>
  <w:style w:type="paragraph" w:styleId="z-BottomofForm">
    <w:name w:val="HTML Bottom of Form"/>
    <w:basedOn w:val="Normal"/>
    <w:next w:val="Normal"/>
    <w:hidden/>
    <w:rsid w:val="00D37337"/>
    <w:pPr>
      <w:pBdr>
        <w:top w:val="single" w:sz="6" w:space="1" w:color="auto"/>
      </w:pBdr>
      <w:jc w:val="center"/>
    </w:pPr>
    <w:rPr>
      <w:rFonts w:ascii="Arial" w:eastAsia="Times New Roman" w:hAnsi="Arial" w:cs="Arial"/>
      <w:vanish/>
      <w:color w:val="000000"/>
      <w:sz w:val="16"/>
      <w:szCs w:val="16"/>
      <w:lang w:eastAsia="en-US"/>
    </w:rPr>
  </w:style>
  <w:style w:type="paragraph" w:customStyle="1" w:styleId="NDGHeading2">
    <w:name w:val="NDG Heading 2"/>
    <w:basedOn w:val="Normal"/>
    <w:link w:val="NDGHeading2Char"/>
    <w:autoRedefine/>
    <w:rsid w:val="00172ADF"/>
    <w:pPr>
      <w:numPr>
        <w:ilvl w:val="1"/>
        <w:numId w:val="1"/>
      </w:numPr>
      <w:outlineLvl w:val="1"/>
    </w:pPr>
    <w:rPr>
      <w:rFonts w:ascii="Arial" w:hAnsi="Arial"/>
      <w:b/>
      <w:bCs/>
      <w:color w:val="1F497D" w:themeColor="text2"/>
      <w:sz w:val="22"/>
    </w:rPr>
  </w:style>
  <w:style w:type="character" w:customStyle="1" w:styleId="NDGHeading2Char">
    <w:name w:val="NDG Heading 2 Char"/>
    <w:basedOn w:val="DefaultParagraphFont"/>
    <w:link w:val="NDGHeading2"/>
    <w:rsid w:val="00172ADF"/>
    <w:rPr>
      <w:rFonts w:ascii="Arial" w:hAnsi="Arial"/>
      <w:b/>
      <w:bCs/>
      <w:color w:val="1F497D" w:themeColor="text2"/>
      <w:sz w:val="22"/>
      <w:szCs w:val="24"/>
      <w:lang w:eastAsia="ja-JP"/>
    </w:rPr>
  </w:style>
  <w:style w:type="paragraph" w:styleId="TOC3">
    <w:name w:val="toc 3"/>
    <w:basedOn w:val="Normal"/>
    <w:next w:val="Normal"/>
    <w:autoRedefine/>
    <w:uiPriority w:val="39"/>
    <w:rsid w:val="00C84E5E"/>
    <w:pPr>
      <w:ind w:left="480"/>
    </w:pPr>
  </w:style>
  <w:style w:type="paragraph" w:styleId="BalloonText">
    <w:name w:val="Balloon Text"/>
    <w:basedOn w:val="Normal"/>
    <w:semiHidden/>
    <w:rsid w:val="00E9244E"/>
    <w:rPr>
      <w:rFonts w:ascii="Tahoma" w:hAnsi="Tahoma" w:cs="Tahoma"/>
      <w:sz w:val="16"/>
      <w:szCs w:val="16"/>
    </w:rPr>
  </w:style>
  <w:style w:type="paragraph" w:customStyle="1" w:styleId="NDGHeading6">
    <w:name w:val="NDG Heading 6"/>
    <w:basedOn w:val="NDGHeading1"/>
    <w:rsid w:val="008F0901"/>
    <w:pPr>
      <w:ind w:left="-720"/>
      <w:outlineLvl w:val="5"/>
    </w:pPr>
  </w:style>
  <w:style w:type="paragraph" w:customStyle="1" w:styleId="NDGHeading3">
    <w:name w:val="NDG Heading 3"/>
    <w:basedOn w:val="Normal"/>
    <w:link w:val="NDGHeading3Char"/>
    <w:rsid w:val="00D26CC3"/>
    <w:pPr>
      <w:numPr>
        <w:ilvl w:val="2"/>
        <w:numId w:val="1"/>
      </w:numPr>
      <w:outlineLvl w:val="2"/>
    </w:pPr>
    <w:rPr>
      <w:rFonts w:ascii="Arial" w:hAnsi="Arial"/>
      <w:b/>
      <w:color w:val="1F497D" w:themeColor="text2"/>
      <w:sz w:val="22"/>
    </w:rPr>
  </w:style>
  <w:style w:type="character" w:styleId="CommentReference">
    <w:name w:val="annotation reference"/>
    <w:basedOn w:val="DefaultParagraphFont"/>
    <w:semiHidden/>
    <w:rsid w:val="00F3566A"/>
    <w:rPr>
      <w:sz w:val="16"/>
      <w:szCs w:val="16"/>
    </w:rPr>
  </w:style>
  <w:style w:type="paragraph" w:styleId="CommentText">
    <w:name w:val="annotation text"/>
    <w:basedOn w:val="Normal"/>
    <w:semiHidden/>
    <w:rsid w:val="00F3566A"/>
    <w:rPr>
      <w:sz w:val="20"/>
      <w:szCs w:val="20"/>
    </w:rPr>
  </w:style>
  <w:style w:type="paragraph" w:styleId="CommentSubject">
    <w:name w:val="annotation subject"/>
    <w:basedOn w:val="CommentText"/>
    <w:next w:val="CommentText"/>
    <w:semiHidden/>
    <w:rsid w:val="00F3566A"/>
    <w:rPr>
      <w:b/>
      <w:bCs/>
    </w:rPr>
  </w:style>
  <w:style w:type="table" w:customStyle="1" w:styleId="ImportantNote">
    <w:name w:val="Important Note"/>
    <w:basedOn w:val="TableNormal"/>
    <w:rsid w:val="0006565C"/>
    <w:rPr>
      <w: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CCCC"/>
    </w:tcPr>
  </w:style>
  <w:style w:type="paragraph" w:customStyle="1" w:styleId="NDGHotBox">
    <w:name w:val="NDG Hot Box"/>
    <w:basedOn w:val="Normal"/>
    <w:link w:val="NDGHotBoxChar"/>
    <w:qFormat/>
    <w:rsid w:val="00EB0C72"/>
    <w:pPr>
      <w:pBdr>
        <w:top w:val="single" w:sz="4" w:space="1" w:color="D99594"/>
        <w:left w:val="single" w:sz="4" w:space="4" w:color="D99594"/>
        <w:bottom w:val="single" w:sz="4" w:space="1" w:color="D99594"/>
        <w:right w:val="single" w:sz="4" w:space="4" w:color="D99594"/>
      </w:pBdr>
      <w:shd w:val="clear" w:color="auto" w:fill="F2DBDB"/>
    </w:pPr>
  </w:style>
  <w:style w:type="paragraph" w:styleId="ListParagraph">
    <w:name w:val="List Paragraph"/>
    <w:basedOn w:val="Normal"/>
    <w:uiPriority w:val="99"/>
    <w:qFormat/>
    <w:rsid w:val="008C7C47"/>
    <w:pPr>
      <w:ind w:left="720"/>
      <w:contextualSpacing/>
    </w:pPr>
  </w:style>
  <w:style w:type="character" w:customStyle="1" w:styleId="NDGHotBoxChar">
    <w:name w:val="NDG Hot Box Char"/>
    <w:basedOn w:val="DefaultParagraphFont"/>
    <w:link w:val="NDGHotBox"/>
    <w:rsid w:val="00EB0C72"/>
    <w:rPr>
      <w:rFonts w:asciiTheme="minorHAnsi" w:hAnsiTheme="minorHAnsi"/>
      <w:sz w:val="24"/>
      <w:szCs w:val="24"/>
      <w:shd w:val="clear" w:color="auto" w:fill="F2DBDB"/>
      <w:lang w:eastAsia="ja-JP"/>
    </w:rPr>
  </w:style>
  <w:style w:type="paragraph" w:styleId="HTMLPreformatted">
    <w:name w:val="HTML Preformatted"/>
    <w:basedOn w:val="Normal"/>
    <w:link w:val="HTMLPreformattedChar"/>
    <w:rsid w:val="00004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4216"/>
    <w:rPr>
      <w:rFonts w:ascii="Courier New" w:hAnsi="Courier New" w:cs="Courier New"/>
      <w:lang w:eastAsia="ja-JP"/>
    </w:rPr>
  </w:style>
  <w:style w:type="paragraph" w:customStyle="1" w:styleId="NDGConfig">
    <w:name w:val="NDG Config"/>
    <w:basedOn w:val="Normal"/>
    <w:qFormat/>
    <w:rsid w:val="00004216"/>
    <w:pPr>
      <w:pBdr>
        <w:top w:val="single" w:sz="4" w:space="1" w:color="BFBFBF"/>
        <w:left w:val="single" w:sz="4" w:space="4" w:color="BFBFBF"/>
        <w:bottom w:val="single" w:sz="4" w:space="1" w:color="BFBFBF"/>
        <w:right w:val="single" w:sz="4" w:space="4" w:color="BFBFBF"/>
      </w:pBdr>
      <w:shd w:val="clear" w:color="auto" w:fill="F2F2F2"/>
    </w:pPr>
    <w:rPr>
      <w:rFonts w:ascii="Courier New" w:hAnsi="Courier New" w:cs="Courier New"/>
      <w:sz w:val="18"/>
      <w:szCs w:val="18"/>
    </w:rPr>
  </w:style>
  <w:style w:type="paragraph" w:styleId="Revision">
    <w:name w:val="Revision"/>
    <w:hidden/>
    <w:uiPriority w:val="99"/>
    <w:semiHidden/>
    <w:rsid w:val="00A02FC5"/>
    <w:rPr>
      <w:rFonts w:asciiTheme="minorHAnsi" w:hAnsiTheme="minorHAnsi"/>
      <w:sz w:val="24"/>
      <w:szCs w:val="24"/>
      <w:lang w:eastAsia="ja-JP"/>
    </w:rPr>
  </w:style>
  <w:style w:type="character" w:customStyle="1" w:styleId="NDGHeading3Char">
    <w:name w:val="NDG Heading 3 Char"/>
    <w:basedOn w:val="DefaultParagraphFont"/>
    <w:link w:val="NDGHeading3"/>
    <w:rsid w:val="00D26CC3"/>
    <w:rPr>
      <w:rFonts w:ascii="Arial" w:hAnsi="Arial"/>
      <w:b/>
      <w:color w:val="1F497D" w:themeColor="text2"/>
      <w:sz w:val="22"/>
      <w:szCs w:val="24"/>
      <w:lang w:eastAsia="ja-JP"/>
    </w:rPr>
  </w:style>
  <w:style w:type="paragraph" w:customStyle="1" w:styleId="NDGTask1">
    <w:name w:val="NDG Task 1"/>
    <w:basedOn w:val="NDGHeading1"/>
    <w:next w:val="NDGNormal"/>
    <w:link w:val="NDGTask1Char"/>
    <w:qFormat/>
    <w:rsid w:val="003F533D"/>
    <w:pPr>
      <w:numPr>
        <w:numId w:val="0"/>
      </w:numPr>
      <w:tabs>
        <w:tab w:val="left" w:pos="1080"/>
      </w:tabs>
    </w:pPr>
  </w:style>
  <w:style w:type="character" w:customStyle="1" w:styleId="NDGTask1Char">
    <w:name w:val="NDG Task 1 Char"/>
    <w:basedOn w:val="NDGHeading1CharChar"/>
    <w:link w:val="NDGTask1"/>
    <w:rsid w:val="003F533D"/>
    <w:rPr>
      <w:rFonts w:ascii="Arial" w:hAnsi="Arial"/>
      <w:b/>
      <w:color w:val="1F497D" w:themeColor="text2"/>
      <w:sz w:val="24"/>
      <w:szCs w:val="24"/>
      <w:lang w:eastAsia="ja-JP"/>
    </w:rPr>
  </w:style>
  <w:style w:type="paragraph" w:styleId="TOCHeading">
    <w:name w:val="TOC Heading"/>
    <w:basedOn w:val="Heading1"/>
    <w:next w:val="Normal"/>
    <w:uiPriority w:val="39"/>
    <w:unhideWhenUsed/>
    <w:qFormat/>
    <w:rsid w:val="006E5F3C"/>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customStyle="1" w:styleId="StyleNDGHeading1Firstline0">
    <w:name w:val="Style NDG Heading 1 + First line:  0&quot;"/>
    <w:basedOn w:val="NDGHeading1"/>
    <w:next w:val="NDGNormal"/>
    <w:rsid w:val="00511931"/>
    <w:pPr>
      <w:ind w:firstLine="0"/>
    </w:pPr>
    <w:rPr>
      <w:rFonts w:eastAsia="Times New Roman"/>
      <w:bCs/>
      <w:szCs w:val="20"/>
    </w:rPr>
  </w:style>
  <w:style w:type="paragraph" w:customStyle="1" w:styleId="NDGTask2">
    <w:name w:val="NDG Task 2"/>
    <w:basedOn w:val="NDGTask1"/>
    <w:next w:val="NDGNormal"/>
    <w:qFormat/>
    <w:rsid w:val="005452D3"/>
    <w:pPr>
      <w:numPr>
        <w:ilvl w:val="1"/>
        <w:numId w:val="2"/>
      </w:numPr>
      <w:outlineLvl w:val="1"/>
    </w:pPr>
    <w:rPr>
      <w:bCs/>
      <w:sz w:val="22"/>
      <w:szCs w:val="22"/>
    </w:rPr>
  </w:style>
  <w:style w:type="paragraph" w:styleId="PlainText">
    <w:name w:val="Plain Text"/>
    <w:basedOn w:val="Normal"/>
    <w:link w:val="PlainTextChar"/>
    <w:uiPriority w:val="99"/>
    <w:unhideWhenUsed/>
    <w:rsid w:val="00F73429"/>
    <w:rPr>
      <w:rFonts w:ascii="Calibri" w:eastAsia="Calibri" w:hAnsi="Calibri"/>
      <w:sz w:val="22"/>
      <w:szCs w:val="21"/>
      <w:lang w:eastAsia="en-US"/>
    </w:rPr>
  </w:style>
  <w:style w:type="character" w:customStyle="1" w:styleId="PlainTextChar">
    <w:name w:val="Plain Text Char"/>
    <w:basedOn w:val="DefaultParagraphFont"/>
    <w:link w:val="PlainText"/>
    <w:uiPriority w:val="99"/>
    <w:rsid w:val="00F73429"/>
    <w:rPr>
      <w:rFonts w:ascii="Calibri" w:eastAsia="Calibri" w:hAnsi="Calibri"/>
      <w:sz w:val="22"/>
      <w:szCs w:val="21"/>
    </w:rPr>
  </w:style>
  <w:style w:type="paragraph" w:customStyle="1" w:styleId="Level1">
    <w:name w:val="Level 1"/>
    <w:basedOn w:val="Normal"/>
    <w:uiPriority w:val="99"/>
    <w:rsid w:val="00316D81"/>
    <w:pPr>
      <w:widowControl w:val="0"/>
      <w:ind w:left="720" w:hanging="378"/>
    </w:pPr>
    <w:rPr>
      <w:rFonts w:ascii="Times New Roman" w:eastAsia="Times New Roman" w:hAnsi="Times New Roman"/>
      <w:szCs w:val="20"/>
      <w:lang w:eastAsia="en-US"/>
    </w:rPr>
  </w:style>
  <w:style w:type="paragraph" w:customStyle="1" w:styleId="1">
    <w:name w:val="_1"/>
    <w:basedOn w:val="Normal"/>
    <w:uiPriority w:val="99"/>
    <w:rsid w:val="003C7434"/>
    <w:pPr>
      <w:widowControl w:val="0"/>
      <w:ind w:left="342" w:hanging="342"/>
    </w:pPr>
    <w:rPr>
      <w:rFonts w:ascii="Times New Roman" w:eastAsia="Times New Roman" w:hAnsi="Times New Roman"/>
      <w:szCs w:val="20"/>
      <w:lang w:eastAsia="en-US"/>
    </w:rPr>
  </w:style>
  <w:style w:type="paragraph" w:customStyle="1" w:styleId="a">
    <w:name w:val="_"/>
    <w:basedOn w:val="Normal"/>
    <w:uiPriority w:val="99"/>
    <w:rsid w:val="0052155E"/>
    <w:pPr>
      <w:widowControl w:val="0"/>
      <w:ind w:left="342" w:hanging="342"/>
    </w:pPr>
    <w:rPr>
      <w:rFonts w:ascii="Times New Roman" w:eastAsia="Times New Roman" w:hAnsi="Times New Roman"/>
      <w:szCs w:val="20"/>
      <w:lang w:eastAsia="en-US"/>
    </w:rPr>
  </w:style>
  <w:style w:type="paragraph" w:styleId="NoSpacing">
    <w:name w:val="No Spacing"/>
    <w:uiPriority w:val="1"/>
    <w:qFormat/>
    <w:rsid w:val="00633D74"/>
    <w:rPr>
      <w:rFonts w:ascii="Calibri" w:eastAsia="Calibri" w:hAnsi="Calibri"/>
      <w:sz w:val="22"/>
      <w:szCs w:val="22"/>
    </w:rPr>
  </w:style>
  <w:style w:type="character" w:customStyle="1" w:styleId="grsslicetext1">
    <w:name w:val="grsslicetext1"/>
    <w:rsid w:val="00633D74"/>
    <w:rPr>
      <w:color w:val="000000"/>
    </w:rPr>
  </w:style>
  <w:style w:type="paragraph" w:styleId="FootnoteText">
    <w:name w:val="footnote text"/>
    <w:basedOn w:val="Normal"/>
    <w:link w:val="FootnoteTextChar"/>
    <w:uiPriority w:val="99"/>
    <w:semiHidden/>
    <w:unhideWhenUsed/>
    <w:rsid w:val="001E5579"/>
    <w:rPr>
      <w:sz w:val="20"/>
      <w:szCs w:val="20"/>
    </w:rPr>
  </w:style>
  <w:style w:type="character" w:customStyle="1" w:styleId="FootnoteTextChar">
    <w:name w:val="Footnote Text Char"/>
    <w:basedOn w:val="DefaultParagraphFont"/>
    <w:link w:val="FootnoteText"/>
    <w:uiPriority w:val="99"/>
    <w:semiHidden/>
    <w:rsid w:val="001E5579"/>
    <w:rPr>
      <w:rFonts w:asciiTheme="minorHAnsi" w:hAnsiTheme="minorHAnsi"/>
      <w:lang w:eastAsia="ja-JP"/>
    </w:rPr>
  </w:style>
  <w:style w:type="character" w:styleId="FootnoteReference">
    <w:name w:val="footnote reference"/>
    <w:basedOn w:val="DefaultParagraphFont"/>
    <w:uiPriority w:val="99"/>
    <w:semiHidden/>
    <w:unhideWhenUsed/>
    <w:rsid w:val="001E55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2056">
      <w:bodyDiv w:val="1"/>
      <w:marLeft w:val="0"/>
      <w:marRight w:val="0"/>
      <w:marTop w:val="0"/>
      <w:marBottom w:val="0"/>
      <w:divBdr>
        <w:top w:val="none" w:sz="0" w:space="0" w:color="auto"/>
        <w:left w:val="none" w:sz="0" w:space="0" w:color="auto"/>
        <w:bottom w:val="none" w:sz="0" w:space="0" w:color="auto"/>
        <w:right w:val="none" w:sz="0" w:space="0" w:color="auto"/>
      </w:divBdr>
    </w:div>
    <w:div w:id="31196542">
      <w:bodyDiv w:val="1"/>
      <w:marLeft w:val="0"/>
      <w:marRight w:val="0"/>
      <w:marTop w:val="0"/>
      <w:marBottom w:val="0"/>
      <w:divBdr>
        <w:top w:val="none" w:sz="0" w:space="0" w:color="auto"/>
        <w:left w:val="none" w:sz="0" w:space="0" w:color="auto"/>
        <w:bottom w:val="none" w:sz="0" w:space="0" w:color="auto"/>
        <w:right w:val="none" w:sz="0" w:space="0" w:color="auto"/>
      </w:divBdr>
    </w:div>
    <w:div w:id="489827990">
      <w:bodyDiv w:val="1"/>
      <w:marLeft w:val="0"/>
      <w:marRight w:val="0"/>
      <w:marTop w:val="0"/>
      <w:marBottom w:val="0"/>
      <w:divBdr>
        <w:top w:val="none" w:sz="0" w:space="0" w:color="auto"/>
        <w:left w:val="none" w:sz="0" w:space="0" w:color="auto"/>
        <w:bottom w:val="none" w:sz="0" w:space="0" w:color="auto"/>
        <w:right w:val="none" w:sz="0" w:space="0" w:color="auto"/>
      </w:divBdr>
    </w:div>
    <w:div w:id="554320607">
      <w:bodyDiv w:val="1"/>
      <w:marLeft w:val="0"/>
      <w:marRight w:val="0"/>
      <w:marTop w:val="0"/>
      <w:marBottom w:val="0"/>
      <w:divBdr>
        <w:top w:val="none" w:sz="0" w:space="0" w:color="auto"/>
        <w:left w:val="none" w:sz="0" w:space="0" w:color="auto"/>
        <w:bottom w:val="none" w:sz="0" w:space="0" w:color="auto"/>
        <w:right w:val="none" w:sz="0" w:space="0" w:color="auto"/>
      </w:divBdr>
    </w:div>
    <w:div w:id="589629394">
      <w:bodyDiv w:val="1"/>
      <w:marLeft w:val="0"/>
      <w:marRight w:val="0"/>
      <w:marTop w:val="0"/>
      <w:marBottom w:val="0"/>
      <w:divBdr>
        <w:top w:val="none" w:sz="0" w:space="0" w:color="auto"/>
        <w:left w:val="none" w:sz="0" w:space="0" w:color="auto"/>
        <w:bottom w:val="none" w:sz="0" w:space="0" w:color="auto"/>
        <w:right w:val="none" w:sz="0" w:space="0" w:color="auto"/>
      </w:divBdr>
    </w:div>
    <w:div w:id="635259543">
      <w:bodyDiv w:val="1"/>
      <w:marLeft w:val="0"/>
      <w:marRight w:val="0"/>
      <w:marTop w:val="0"/>
      <w:marBottom w:val="0"/>
      <w:divBdr>
        <w:top w:val="none" w:sz="0" w:space="0" w:color="auto"/>
        <w:left w:val="none" w:sz="0" w:space="0" w:color="auto"/>
        <w:bottom w:val="none" w:sz="0" w:space="0" w:color="auto"/>
        <w:right w:val="none" w:sz="0" w:space="0" w:color="auto"/>
      </w:divBdr>
    </w:div>
    <w:div w:id="646083678">
      <w:bodyDiv w:val="1"/>
      <w:marLeft w:val="0"/>
      <w:marRight w:val="0"/>
      <w:marTop w:val="0"/>
      <w:marBottom w:val="0"/>
      <w:divBdr>
        <w:top w:val="none" w:sz="0" w:space="0" w:color="auto"/>
        <w:left w:val="none" w:sz="0" w:space="0" w:color="auto"/>
        <w:bottom w:val="none" w:sz="0" w:space="0" w:color="auto"/>
        <w:right w:val="none" w:sz="0" w:space="0" w:color="auto"/>
      </w:divBdr>
    </w:div>
    <w:div w:id="958947802">
      <w:bodyDiv w:val="1"/>
      <w:marLeft w:val="0"/>
      <w:marRight w:val="0"/>
      <w:marTop w:val="0"/>
      <w:marBottom w:val="0"/>
      <w:divBdr>
        <w:top w:val="none" w:sz="0" w:space="0" w:color="auto"/>
        <w:left w:val="none" w:sz="0" w:space="0" w:color="auto"/>
        <w:bottom w:val="none" w:sz="0" w:space="0" w:color="auto"/>
        <w:right w:val="none" w:sz="0" w:space="0" w:color="auto"/>
      </w:divBdr>
    </w:div>
    <w:div w:id="998731832">
      <w:bodyDiv w:val="1"/>
      <w:marLeft w:val="0"/>
      <w:marRight w:val="0"/>
      <w:marTop w:val="0"/>
      <w:marBottom w:val="0"/>
      <w:divBdr>
        <w:top w:val="none" w:sz="0" w:space="0" w:color="auto"/>
        <w:left w:val="none" w:sz="0" w:space="0" w:color="auto"/>
        <w:bottom w:val="none" w:sz="0" w:space="0" w:color="auto"/>
        <w:right w:val="none" w:sz="0" w:space="0" w:color="auto"/>
      </w:divBdr>
    </w:div>
    <w:div w:id="1077827364">
      <w:bodyDiv w:val="1"/>
      <w:marLeft w:val="0"/>
      <w:marRight w:val="0"/>
      <w:marTop w:val="0"/>
      <w:marBottom w:val="0"/>
      <w:divBdr>
        <w:top w:val="none" w:sz="0" w:space="0" w:color="auto"/>
        <w:left w:val="none" w:sz="0" w:space="0" w:color="auto"/>
        <w:bottom w:val="none" w:sz="0" w:space="0" w:color="auto"/>
        <w:right w:val="none" w:sz="0" w:space="0" w:color="auto"/>
      </w:divBdr>
    </w:div>
    <w:div w:id="1086070108">
      <w:bodyDiv w:val="1"/>
      <w:marLeft w:val="0"/>
      <w:marRight w:val="0"/>
      <w:marTop w:val="0"/>
      <w:marBottom w:val="0"/>
      <w:divBdr>
        <w:top w:val="none" w:sz="0" w:space="0" w:color="auto"/>
        <w:left w:val="none" w:sz="0" w:space="0" w:color="auto"/>
        <w:bottom w:val="none" w:sz="0" w:space="0" w:color="auto"/>
        <w:right w:val="none" w:sz="0" w:space="0" w:color="auto"/>
      </w:divBdr>
    </w:div>
    <w:div w:id="1103106731">
      <w:bodyDiv w:val="1"/>
      <w:marLeft w:val="0"/>
      <w:marRight w:val="0"/>
      <w:marTop w:val="0"/>
      <w:marBottom w:val="0"/>
      <w:divBdr>
        <w:top w:val="none" w:sz="0" w:space="0" w:color="auto"/>
        <w:left w:val="none" w:sz="0" w:space="0" w:color="auto"/>
        <w:bottom w:val="none" w:sz="0" w:space="0" w:color="auto"/>
        <w:right w:val="none" w:sz="0" w:space="0" w:color="auto"/>
      </w:divBdr>
    </w:div>
    <w:div w:id="1382510504">
      <w:bodyDiv w:val="1"/>
      <w:marLeft w:val="0"/>
      <w:marRight w:val="0"/>
      <w:marTop w:val="0"/>
      <w:marBottom w:val="0"/>
      <w:divBdr>
        <w:top w:val="none" w:sz="0" w:space="0" w:color="auto"/>
        <w:left w:val="none" w:sz="0" w:space="0" w:color="auto"/>
        <w:bottom w:val="none" w:sz="0" w:space="0" w:color="auto"/>
        <w:right w:val="none" w:sz="0" w:space="0" w:color="auto"/>
      </w:divBdr>
    </w:div>
    <w:div w:id="1412387713">
      <w:bodyDiv w:val="1"/>
      <w:marLeft w:val="0"/>
      <w:marRight w:val="0"/>
      <w:marTop w:val="0"/>
      <w:marBottom w:val="0"/>
      <w:divBdr>
        <w:top w:val="none" w:sz="0" w:space="0" w:color="auto"/>
        <w:left w:val="none" w:sz="0" w:space="0" w:color="auto"/>
        <w:bottom w:val="none" w:sz="0" w:space="0" w:color="auto"/>
        <w:right w:val="none" w:sz="0" w:space="0" w:color="auto"/>
      </w:divBdr>
    </w:div>
    <w:div w:id="1575512193">
      <w:bodyDiv w:val="1"/>
      <w:marLeft w:val="0"/>
      <w:marRight w:val="0"/>
      <w:marTop w:val="0"/>
      <w:marBottom w:val="0"/>
      <w:divBdr>
        <w:top w:val="none" w:sz="0" w:space="0" w:color="auto"/>
        <w:left w:val="none" w:sz="0" w:space="0" w:color="auto"/>
        <w:bottom w:val="none" w:sz="0" w:space="0" w:color="auto"/>
        <w:right w:val="none" w:sz="0" w:space="0" w:color="auto"/>
      </w:divBdr>
    </w:div>
    <w:div w:id="1729498267">
      <w:bodyDiv w:val="1"/>
      <w:marLeft w:val="0"/>
      <w:marRight w:val="0"/>
      <w:marTop w:val="0"/>
      <w:marBottom w:val="0"/>
      <w:divBdr>
        <w:top w:val="none" w:sz="0" w:space="0" w:color="auto"/>
        <w:left w:val="none" w:sz="0" w:space="0" w:color="auto"/>
        <w:bottom w:val="none" w:sz="0" w:space="0" w:color="auto"/>
        <w:right w:val="none" w:sz="0" w:space="0" w:color="auto"/>
      </w:divBdr>
    </w:div>
    <w:div w:id="1741366987">
      <w:bodyDiv w:val="1"/>
      <w:marLeft w:val="0"/>
      <w:marRight w:val="0"/>
      <w:marTop w:val="0"/>
      <w:marBottom w:val="0"/>
      <w:divBdr>
        <w:top w:val="none" w:sz="0" w:space="0" w:color="auto"/>
        <w:left w:val="none" w:sz="0" w:space="0" w:color="auto"/>
        <w:bottom w:val="none" w:sz="0" w:space="0" w:color="auto"/>
        <w:right w:val="none" w:sz="0" w:space="0" w:color="auto"/>
      </w:divBdr>
    </w:div>
    <w:div w:id="1799033050">
      <w:bodyDiv w:val="1"/>
      <w:marLeft w:val="0"/>
      <w:marRight w:val="0"/>
      <w:marTop w:val="0"/>
      <w:marBottom w:val="0"/>
      <w:divBdr>
        <w:top w:val="none" w:sz="0" w:space="0" w:color="auto"/>
        <w:left w:val="none" w:sz="0" w:space="0" w:color="auto"/>
        <w:bottom w:val="none" w:sz="0" w:space="0" w:color="auto"/>
        <w:right w:val="none" w:sz="0" w:space="0" w:color="auto"/>
      </w:divBdr>
    </w:div>
    <w:div w:id="1805583389">
      <w:bodyDiv w:val="1"/>
      <w:marLeft w:val="0"/>
      <w:marRight w:val="0"/>
      <w:marTop w:val="0"/>
      <w:marBottom w:val="0"/>
      <w:divBdr>
        <w:top w:val="none" w:sz="0" w:space="0" w:color="auto"/>
        <w:left w:val="none" w:sz="0" w:space="0" w:color="auto"/>
        <w:bottom w:val="none" w:sz="0" w:space="0" w:color="auto"/>
        <w:right w:val="none" w:sz="0" w:space="0" w:color="auto"/>
      </w:divBdr>
    </w:div>
    <w:div w:id="1829246919">
      <w:bodyDiv w:val="1"/>
      <w:marLeft w:val="0"/>
      <w:marRight w:val="0"/>
      <w:marTop w:val="0"/>
      <w:marBottom w:val="0"/>
      <w:divBdr>
        <w:top w:val="none" w:sz="0" w:space="0" w:color="auto"/>
        <w:left w:val="none" w:sz="0" w:space="0" w:color="auto"/>
        <w:bottom w:val="none" w:sz="0" w:space="0" w:color="auto"/>
        <w:right w:val="none" w:sz="0" w:space="0" w:color="auto"/>
      </w:divBdr>
      <w:divsChild>
        <w:div w:id="1038313553">
          <w:marLeft w:val="0"/>
          <w:marRight w:val="0"/>
          <w:marTop w:val="0"/>
          <w:marBottom w:val="0"/>
          <w:divBdr>
            <w:top w:val="none" w:sz="0" w:space="0" w:color="auto"/>
            <w:left w:val="none" w:sz="0" w:space="0" w:color="auto"/>
            <w:bottom w:val="none" w:sz="0" w:space="0" w:color="auto"/>
            <w:right w:val="none" w:sz="0" w:space="0" w:color="auto"/>
          </w:divBdr>
        </w:div>
      </w:divsChild>
    </w:div>
    <w:div w:id="1849440191">
      <w:bodyDiv w:val="1"/>
      <w:marLeft w:val="0"/>
      <w:marRight w:val="0"/>
      <w:marTop w:val="0"/>
      <w:marBottom w:val="0"/>
      <w:divBdr>
        <w:top w:val="none" w:sz="0" w:space="0" w:color="auto"/>
        <w:left w:val="none" w:sz="0" w:space="0" w:color="auto"/>
        <w:bottom w:val="none" w:sz="0" w:space="0" w:color="auto"/>
        <w:right w:val="none" w:sz="0" w:space="0" w:color="auto"/>
      </w:divBdr>
    </w:div>
    <w:div w:id="1849905730">
      <w:bodyDiv w:val="1"/>
      <w:marLeft w:val="0"/>
      <w:marRight w:val="0"/>
      <w:marTop w:val="0"/>
      <w:marBottom w:val="0"/>
      <w:divBdr>
        <w:top w:val="none" w:sz="0" w:space="0" w:color="auto"/>
        <w:left w:val="none" w:sz="0" w:space="0" w:color="auto"/>
        <w:bottom w:val="none" w:sz="0" w:space="0" w:color="auto"/>
        <w:right w:val="none" w:sz="0" w:space="0" w:color="auto"/>
      </w:divBdr>
    </w:div>
    <w:div w:id="1855144141">
      <w:bodyDiv w:val="1"/>
      <w:marLeft w:val="0"/>
      <w:marRight w:val="0"/>
      <w:marTop w:val="0"/>
      <w:marBottom w:val="0"/>
      <w:divBdr>
        <w:top w:val="none" w:sz="0" w:space="0" w:color="auto"/>
        <w:left w:val="none" w:sz="0" w:space="0" w:color="auto"/>
        <w:bottom w:val="none" w:sz="0" w:space="0" w:color="auto"/>
        <w:right w:val="none" w:sz="0" w:space="0" w:color="auto"/>
      </w:divBdr>
    </w:div>
    <w:div w:id="1963925195">
      <w:bodyDiv w:val="1"/>
      <w:marLeft w:val="0"/>
      <w:marRight w:val="0"/>
      <w:marTop w:val="0"/>
      <w:marBottom w:val="0"/>
      <w:divBdr>
        <w:top w:val="none" w:sz="0" w:space="0" w:color="auto"/>
        <w:left w:val="none" w:sz="0" w:space="0" w:color="auto"/>
        <w:bottom w:val="none" w:sz="0" w:space="0" w:color="auto"/>
        <w:right w:val="none" w:sz="0" w:space="0" w:color="auto"/>
      </w:divBdr>
    </w:div>
    <w:div w:id="2024092100">
      <w:bodyDiv w:val="1"/>
      <w:marLeft w:val="0"/>
      <w:marRight w:val="0"/>
      <w:marTop w:val="0"/>
      <w:marBottom w:val="0"/>
      <w:divBdr>
        <w:top w:val="none" w:sz="0" w:space="0" w:color="auto"/>
        <w:left w:val="none" w:sz="0" w:space="0" w:color="auto"/>
        <w:bottom w:val="none" w:sz="0" w:space="0" w:color="auto"/>
        <w:right w:val="none" w:sz="0" w:space="0" w:color="auto"/>
      </w:divBdr>
    </w:div>
    <w:div w:id="2086147156">
      <w:bodyDiv w:val="1"/>
      <w:marLeft w:val="0"/>
      <w:marRight w:val="0"/>
      <w:marTop w:val="0"/>
      <w:marBottom w:val="0"/>
      <w:divBdr>
        <w:top w:val="none" w:sz="0" w:space="0" w:color="auto"/>
        <w:left w:val="none" w:sz="0" w:space="0" w:color="auto"/>
        <w:bottom w:val="none" w:sz="0" w:space="0" w:color="auto"/>
        <w:right w:val="none" w:sz="0" w:space="0" w:color="auto"/>
      </w:divBdr>
    </w:div>
    <w:div w:id="214585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j-vh.me/XfKiE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Word_Document1.docx"/><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son\AppData\Local\Temp\NETLAB_Samples_of_%20Format_Styles-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D44D5-E7C9-43B9-8817-BF2607D52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NETLAB_Samples_of_ Format_Styles-1.dotx</Template>
  <TotalTime>8180</TotalTime>
  <Pages>13</Pages>
  <Words>2071</Words>
  <Characters>11808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Title Page</vt:lpstr>
    </vt:vector>
  </TitlesOfParts>
  <Company>Microsoft</Company>
  <LinksUpToDate>false</LinksUpToDate>
  <CharactersWithSpaces>13852</CharactersWithSpaces>
  <SharedDoc>false</SharedDoc>
  <HLinks>
    <vt:vector size="294" baseType="variant">
      <vt:variant>
        <vt:i4>2</vt:i4>
      </vt:variant>
      <vt:variant>
        <vt:i4>264</vt:i4>
      </vt:variant>
      <vt:variant>
        <vt:i4>0</vt:i4>
      </vt:variant>
      <vt:variant>
        <vt:i4>5</vt:i4>
      </vt:variant>
      <vt:variant>
        <vt:lpwstr>http://www.netdevgroup.com/ae/vmware.htm</vt:lpwstr>
      </vt:variant>
      <vt:variant>
        <vt:lpwstr/>
      </vt:variant>
      <vt:variant>
        <vt:i4>1966130</vt:i4>
      </vt:variant>
      <vt:variant>
        <vt:i4>257</vt:i4>
      </vt:variant>
      <vt:variant>
        <vt:i4>0</vt:i4>
      </vt:variant>
      <vt:variant>
        <vt:i4>5</vt:i4>
      </vt:variant>
      <vt:variant>
        <vt:lpwstr/>
      </vt:variant>
      <vt:variant>
        <vt:lpwstr>_Toc157227699</vt:lpwstr>
      </vt:variant>
      <vt:variant>
        <vt:i4>1966130</vt:i4>
      </vt:variant>
      <vt:variant>
        <vt:i4>251</vt:i4>
      </vt:variant>
      <vt:variant>
        <vt:i4>0</vt:i4>
      </vt:variant>
      <vt:variant>
        <vt:i4>5</vt:i4>
      </vt:variant>
      <vt:variant>
        <vt:lpwstr/>
      </vt:variant>
      <vt:variant>
        <vt:lpwstr>_Toc157227698</vt:lpwstr>
      </vt:variant>
      <vt:variant>
        <vt:i4>1966130</vt:i4>
      </vt:variant>
      <vt:variant>
        <vt:i4>245</vt:i4>
      </vt:variant>
      <vt:variant>
        <vt:i4>0</vt:i4>
      </vt:variant>
      <vt:variant>
        <vt:i4>5</vt:i4>
      </vt:variant>
      <vt:variant>
        <vt:lpwstr/>
      </vt:variant>
      <vt:variant>
        <vt:lpwstr>_Toc157227697</vt:lpwstr>
      </vt:variant>
      <vt:variant>
        <vt:i4>1966130</vt:i4>
      </vt:variant>
      <vt:variant>
        <vt:i4>239</vt:i4>
      </vt:variant>
      <vt:variant>
        <vt:i4>0</vt:i4>
      </vt:variant>
      <vt:variant>
        <vt:i4>5</vt:i4>
      </vt:variant>
      <vt:variant>
        <vt:lpwstr/>
      </vt:variant>
      <vt:variant>
        <vt:lpwstr>_Toc157227696</vt:lpwstr>
      </vt:variant>
      <vt:variant>
        <vt:i4>1966130</vt:i4>
      </vt:variant>
      <vt:variant>
        <vt:i4>233</vt:i4>
      </vt:variant>
      <vt:variant>
        <vt:i4>0</vt:i4>
      </vt:variant>
      <vt:variant>
        <vt:i4>5</vt:i4>
      </vt:variant>
      <vt:variant>
        <vt:lpwstr/>
      </vt:variant>
      <vt:variant>
        <vt:lpwstr>_Toc157227695</vt:lpwstr>
      </vt:variant>
      <vt:variant>
        <vt:i4>1966130</vt:i4>
      </vt:variant>
      <vt:variant>
        <vt:i4>227</vt:i4>
      </vt:variant>
      <vt:variant>
        <vt:i4>0</vt:i4>
      </vt:variant>
      <vt:variant>
        <vt:i4>5</vt:i4>
      </vt:variant>
      <vt:variant>
        <vt:lpwstr/>
      </vt:variant>
      <vt:variant>
        <vt:lpwstr>_Toc157227694</vt:lpwstr>
      </vt:variant>
      <vt:variant>
        <vt:i4>1966130</vt:i4>
      </vt:variant>
      <vt:variant>
        <vt:i4>221</vt:i4>
      </vt:variant>
      <vt:variant>
        <vt:i4>0</vt:i4>
      </vt:variant>
      <vt:variant>
        <vt:i4>5</vt:i4>
      </vt:variant>
      <vt:variant>
        <vt:lpwstr/>
      </vt:variant>
      <vt:variant>
        <vt:lpwstr>_Toc157227693</vt:lpwstr>
      </vt:variant>
      <vt:variant>
        <vt:i4>1966130</vt:i4>
      </vt:variant>
      <vt:variant>
        <vt:i4>215</vt:i4>
      </vt:variant>
      <vt:variant>
        <vt:i4>0</vt:i4>
      </vt:variant>
      <vt:variant>
        <vt:i4>5</vt:i4>
      </vt:variant>
      <vt:variant>
        <vt:lpwstr/>
      </vt:variant>
      <vt:variant>
        <vt:lpwstr>_Toc157227692</vt:lpwstr>
      </vt:variant>
      <vt:variant>
        <vt:i4>1966130</vt:i4>
      </vt:variant>
      <vt:variant>
        <vt:i4>209</vt:i4>
      </vt:variant>
      <vt:variant>
        <vt:i4>0</vt:i4>
      </vt:variant>
      <vt:variant>
        <vt:i4>5</vt:i4>
      </vt:variant>
      <vt:variant>
        <vt:lpwstr/>
      </vt:variant>
      <vt:variant>
        <vt:lpwstr>_Toc157227691</vt:lpwstr>
      </vt:variant>
      <vt:variant>
        <vt:i4>1966130</vt:i4>
      </vt:variant>
      <vt:variant>
        <vt:i4>203</vt:i4>
      </vt:variant>
      <vt:variant>
        <vt:i4>0</vt:i4>
      </vt:variant>
      <vt:variant>
        <vt:i4>5</vt:i4>
      </vt:variant>
      <vt:variant>
        <vt:lpwstr/>
      </vt:variant>
      <vt:variant>
        <vt:lpwstr>_Toc157227690</vt:lpwstr>
      </vt:variant>
      <vt:variant>
        <vt:i4>2031666</vt:i4>
      </vt:variant>
      <vt:variant>
        <vt:i4>197</vt:i4>
      </vt:variant>
      <vt:variant>
        <vt:i4>0</vt:i4>
      </vt:variant>
      <vt:variant>
        <vt:i4>5</vt:i4>
      </vt:variant>
      <vt:variant>
        <vt:lpwstr/>
      </vt:variant>
      <vt:variant>
        <vt:lpwstr>_Toc157227689</vt:lpwstr>
      </vt:variant>
      <vt:variant>
        <vt:i4>2031666</vt:i4>
      </vt:variant>
      <vt:variant>
        <vt:i4>191</vt:i4>
      </vt:variant>
      <vt:variant>
        <vt:i4>0</vt:i4>
      </vt:variant>
      <vt:variant>
        <vt:i4>5</vt:i4>
      </vt:variant>
      <vt:variant>
        <vt:lpwstr/>
      </vt:variant>
      <vt:variant>
        <vt:lpwstr>_Toc157227688</vt:lpwstr>
      </vt:variant>
      <vt:variant>
        <vt:i4>2031666</vt:i4>
      </vt:variant>
      <vt:variant>
        <vt:i4>185</vt:i4>
      </vt:variant>
      <vt:variant>
        <vt:i4>0</vt:i4>
      </vt:variant>
      <vt:variant>
        <vt:i4>5</vt:i4>
      </vt:variant>
      <vt:variant>
        <vt:lpwstr/>
      </vt:variant>
      <vt:variant>
        <vt:lpwstr>_Toc157227687</vt:lpwstr>
      </vt:variant>
      <vt:variant>
        <vt:i4>2031666</vt:i4>
      </vt:variant>
      <vt:variant>
        <vt:i4>179</vt:i4>
      </vt:variant>
      <vt:variant>
        <vt:i4>0</vt:i4>
      </vt:variant>
      <vt:variant>
        <vt:i4>5</vt:i4>
      </vt:variant>
      <vt:variant>
        <vt:lpwstr/>
      </vt:variant>
      <vt:variant>
        <vt:lpwstr>_Toc157227686</vt:lpwstr>
      </vt:variant>
      <vt:variant>
        <vt:i4>2031666</vt:i4>
      </vt:variant>
      <vt:variant>
        <vt:i4>173</vt:i4>
      </vt:variant>
      <vt:variant>
        <vt:i4>0</vt:i4>
      </vt:variant>
      <vt:variant>
        <vt:i4>5</vt:i4>
      </vt:variant>
      <vt:variant>
        <vt:lpwstr/>
      </vt:variant>
      <vt:variant>
        <vt:lpwstr>_Toc157227685</vt:lpwstr>
      </vt:variant>
      <vt:variant>
        <vt:i4>2031666</vt:i4>
      </vt:variant>
      <vt:variant>
        <vt:i4>167</vt:i4>
      </vt:variant>
      <vt:variant>
        <vt:i4>0</vt:i4>
      </vt:variant>
      <vt:variant>
        <vt:i4>5</vt:i4>
      </vt:variant>
      <vt:variant>
        <vt:lpwstr/>
      </vt:variant>
      <vt:variant>
        <vt:lpwstr>_Toc157227684</vt:lpwstr>
      </vt:variant>
      <vt:variant>
        <vt:i4>2031666</vt:i4>
      </vt:variant>
      <vt:variant>
        <vt:i4>161</vt:i4>
      </vt:variant>
      <vt:variant>
        <vt:i4>0</vt:i4>
      </vt:variant>
      <vt:variant>
        <vt:i4>5</vt:i4>
      </vt:variant>
      <vt:variant>
        <vt:lpwstr/>
      </vt:variant>
      <vt:variant>
        <vt:lpwstr>_Toc157227683</vt:lpwstr>
      </vt:variant>
      <vt:variant>
        <vt:i4>2031666</vt:i4>
      </vt:variant>
      <vt:variant>
        <vt:i4>155</vt:i4>
      </vt:variant>
      <vt:variant>
        <vt:i4>0</vt:i4>
      </vt:variant>
      <vt:variant>
        <vt:i4>5</vt:i4>
      </vt:variant>
      <vt:variant>
        <vt:lpwstr/>
      </vt:variant>
      <vt:variant>
        <vt:lpwstr>_Toc157227682</vt:lpwstr>
      </vt:variant>
      <vt:variant>
        <vt:i4>2031666</vt:i4>
      </vt:variant>
      <vt:variant>
        <vt:i4>149</vt:i4>
      </vt:variant>
      <vt:variant>
        <vt:i4>0</vt:i4>
      </vt:variant>
      <vt:variant>
        <vt:i4>5</vt:i4>
      </vt:variant>
      <vt:variant>
        <vt:lpwstr/>
      </vt:variant>
      <vt:variant>
        <vt:lpwstr>_Toc157227681</vt:lpwstr>
      </vt:variant>
      <vt:variant>
        <vt:i4>2031666</vt:i4>
      </vt:variant>
      <vt:variant>
        <vt:i4>143</vt:i4>
      </vt:variant>
      <vt:variant>
        <vt:i4>0</vt:i4>
      </vt:variant>
      <vt:variant>
        <vt:i4>5</vt:i4>
      </vt:variant>
      <vt:variant>
        <vt:lpwstr/>
      </vt:variant>
      <vt:variant>
        <vt:lpwstr>_Toc157227680</vt:lpwstr>
      </vt:variant>
      <vt:variant>
        <vt:i4>1048626</vt:i4>
      </vt:variant>
      <vt:variant>
        <vt:i4>137</vt:i4>
      </vt:variant>
      <vt:variant>
        <vt:i4>0</vt:i4>
      </vt:variant>
      <vt:variant>
        <vt:i4>5</vt:i4>
      </vt:variant>
      <vt:variant>
        <vt:lpwstr/>
      </vt:variant>
      <vt:variant>
        <vt:lpwstr>_Toc157227679</vt:lpwstr>
      </vt:variant>
      <vt:variant>
        <vt:i4>1048626</vt:i4>
      </vt:variant>
      <vt:variant>
        <vt:i4>131</vt:i4>
      </vt:variant>
      <vt:variant>
        <vt:i4>0</vt:i4>
      </vt:variant>
      <vt:variant>
        <vt:i4>5</vt:i4>
      </vt:variant>
      <vt:variant>
        <vt:lpwstr/>
      </vt:variant>
      <vt:variant>
        <vt:lpwstr>_Toc157227678</vt:lpwstr>
      </vt:variant>
      <vt:variant>
        <vt:i4>1048626</vt:i4>
      </vt:variant>
      <vt:variant>
        <vt:i4>125</vt:i4>
      </vt:variant>
      <vt:variant>
        <vt:i4>0</vt:i4>
      </vt:variant>
      <vt:variant>
        <vt:i4>5</vt:i4>
      </vt:variant>
      <vt:variant>
        <vt:lpwstr/>
      </vt:variant>
      <vt:variant>
        <vt:lpwstr>_Toc157227677</vt:lpwstr>
      </vt:variant>
      <vt:variant>
        <vt:i4>1048626</vt:i4>
      </vt:variant>
      <vt:variant>
        <vt:i4>119</vt:i4>
      </vt:variant>
      <vt:variant>
        <vt:i4>0</vt:i4>
      </vt:variant>
      <vt:variant>
        <vt:i4>5</vt:i4>
      </vt:variant>
      <vt:variant>
        <vt:lpwstr/>
      </vt:variant>
      <vt:variant>
        <vt:lpwstr>_Toc157227676</vt:lpwstr>
      </vt:variant>
      <vt:variant>
        <vt:i4>1048626</vt:i4>
      </vt:variant>
      <vt:variant>
        <vt:i4>113</vt:i4>
      </vt:variant>
      <vt:variant>
        <vt:i4>0</vt:i4>
      </vt:variant>
      <vt:variant>
        <vt:i4>5</vt:i4>
      </vt:variant>
      <vt:variant>
        <vt:lpwstr/>
      </vt:variant>
      <vt:variant>
        <vt:lpwstr>_Toc157227675</vt:lpwstr>
      </vt:variant>
      <vt:variant>
        <vt:i4>1048626</vt:i4>
      </vt:variant>
      <vt:variant>
        <vt:i4>107</vt:i4>
      </vt:variant>
      <vt:variant>
        <vt:i4>0</vt:i4>
      </vt:variant>
      <vt:variant>
        <vt:i4>5</vt:i4>
      </vt:variant>
      <vt:variant>
        <vt:lpwstr/>
      </vt:variant>
      <vt:variant>
        <vt:lpwstr>_Toc157227674</vt:lpwstr>
      </vt:variant>
      <vt:variant>
        <vt:i4>1048626</vt:i4>
      </vt:variant>
      <vt:variant>
        <vt:i4>101</vt:i4>
      </vt:variant>
      <vt:variant>
        <vt:i4>0</vt:i4>
      </vt:variant>
      <vt:variant>
        <vt:i4>5</vt:i4>
      </vt:variant>
      <vt:variant>
        <vt:lpwstr/>
      </vt:variant>
      <vt:variant>
        <vt:lpwstr>_Toc157227673</vt:lpwstr>
      </vt:variant>
      <vt:variant>
        <vt:i4>1048626</vt:i4>
      </vt:variant>
      <vt:variant>
        <vt:i4>95</vt:i4>
      </vt:variant>
      <vt:variant>
        <vt:i4>0</vt:i4>
      </vt:variant>
      <vt:variant>
        <vt:i4>5</vt:i4>
      </vt:variant>
      <vt:variant>
        <vt:lpwstr/>
      </vt:variant>
      <vt:variant>
        <vt:lpwstr>_Toc157227672</vt:lpwstr>
      </vt:variant>
      <vt:variant>
        <vt:i4>1048626</vt:i4>
      </vt:variant>
      <vt:variant>
        <vt:i4>89</vt:i4>
      </vt:variant>
      <vt:variant>
        <vt:i4>0</vt:i4>
      </vt:variant>
      <vt:variant>
        <vt:i4>5</vt:i4>
      </vt:variant>
      <vt:variant>
        <vt:lpwstr/>
      </vt:variant>
      <vt:variant>
        <vt:lpwstr>_Toc157227671</vt:lpwstr>
      </vt:variant>
      <vt:variant>
        <vt:i4>1048626</vt:i4>
      </vt:variant>
      <vt:variant>
        <vt:i4>83</vt:i4>
      </vt:variant>
      <vt:variant>
        <vt:i4>0</vt:i4>
      </vt:variant>
      <vt:variant>
        <vt:i4>5</vt:i4>
      </vt:variant>
      <vt:variant>
        <vt:lpwstr/>
      </vt:variant>
      <vt:variant>
        <vt:lpwstr>_Toc157227670</vt:lpwstr>
      </vt:variant>
      <vt:variant>
        <vt:i4>1114162</vt:i4>
      </vt:variant>
      <vt:variant>
        <vt:i4>77</vt:i4>
      </vt:variant>
      <vt:variant>
        <vt:i4>0</vt:i4>
      </vt:variant>
      <vt:variant>
        <vt:i4>5</vt:i4>
      </vt:variant>
      <vt:variant>
        <vt:lpwstr/>
      </vt:variant>
      <vt:variant>
        <vt:lpwstr>_Toc157227669</vt:lpwstr>
      </vt:variant>
      <vt:variant>
        <vt:i4>1114162</vt:i4>
      </vt:variant>
      <vt:variant>
        <vt:i4>71</vt:i4>
      </vt:variant>
      <vt:variant>
        <vt:i4>0</vt:i4>
      </vt:variant>
      <vt:variant>
        <vt:i4>5</vt:i4>
      </vt:variant>
      <vt:variant>
        <vt:lpwstr/>
      </vt:variant>
      <vt:variant>
        <vt:lpwstr>_Toc157227668</vt:lpwstr>
      </vt:variant>
      <vt:variant>
        <vt:i4>1114162</vt:i4>
      </vt:variant>
      <vt:variant>
        <vt:i4>65</vt:i4>
      </vt:variant>
      <vt:variant>
        <vt:i4>0</vt:i4>
      </vt:variant>
      <vt:variant>
        <vt:i4>5</vt:i4>
      </vt:variant>
      <vt:variant>
        <vt:lpwstr/>
      </vt:variant>
      <vt:variant>
        <vt:lpwstr>_Toc157227667</vt:lpwstr>
      </vt:variant>
      <vt:variant>
        <vt:i4>1114162</vt:i4>
      </vt:variant>
      <vt:variant>
        <vt:i4>59</vt:i4>
      </vt:variant>
      <vt:variant>
        <vt:i4>0</vt:i4>
      </vt:variant>
      <vt:variant>
        <vt:i4>5</vt:i4>
      </vt:variant>
      <vt:variant>
        <vt:lpwstr/>
      </vt:variant>
      <vt:variant>
        <vt:lpwstr>_Toc157227666</vt:lpwstr>
      </vt:variant>
      <vt:variant>
        <vt:i4>1114162</vt:i4>
      </vt:variant>
      <vt:variant>
        <vt:i4>53</vt:i4>
      </vt:variant>
      <vt:variant>
        <vt:i4>0</vt:i4>
      </vt:variant>
      <vt:variant>
        <vt:i4>5</vt:i4>
      </vt:variant>
      <vt:variant>
        <vt:lpwstr/>
      </vt:variant>
      <vt:variant>
        <vt:lpwstr>_Toc157227665</vt:lpwstr>
      </vt:variant>
      <vt:variant>
        <vt:i4>1114162</vt:i4>
      </vt:variant>
      <vt:variant>
        <vt:i4>47</vt:i4>
      </vt:variant>
      <vt:variant>
        <vt:i4>0</vt:i4>
      </vt:variant>
      <vt:variant>
        <vt:i4>5</vt:i4>
      </vt:variant>
      <vt:variant>
        <vt:lpwstr/>
      </vt:variant>
      <vt:variant>
        <vt:lpwstr>_Toc157227664</vt:lpwstr>
      </vt:variant>
      <vt:variant>
        <vt:i4>1114162</vt:i4>
      </vt:variant>
      <vt:variant>
        <vt:i4>41</vt:i4>
      </vt:variant>
      <vt:variant>
        <vt:i4>0</vt:i4>
      </vt:variant>
      <vt:variant>
        <vt:i4>5</vt:i4>
      </vt:variant>
      <vt:variant>
        <vt:lpwstr/>
      </vt:variant>
      <vt:variant>
        <vt:lpwstr>_Toc157227663</vt:lpwstr>
      </vt:variant>
      <vt:variant>
        <vt:i4>1114162</vt:i4>
      </vt:variant>
      <vt:variant>
        <vt:i4>35</vt:i4>
      </vt:variant>
      <vt:variant>
        <vt:i4>0</vt:i4>
      </vt:variant>
      <vt:variant>
        <vt:i4>5</vt:i4>
      </vt:variant>
      <vt:variant>
        <vt:lpwstr/>
      </vt:variant>
      <vt:variant>
        <vt:lpwstr>_Toc157227662</vt:lpwstr>
      </vt:variant>
      <vt:variant>
        <vt:i4>1114162</vt:i4>
      </vt:variant>
      <vt:variant>
        <vt:i4>29</vt:i4>
      </vt:variant>
      <vt:variant>
        <vt:i4>0</vt:i4>
      </vt:variant>
      <vt:variant>
        <vt:i4>5</vt:i4>
      </vt:variant>
      <vt:variant>
        <vt:lpwstr/>
      </vt:variant>
      <vt:variant>
        <vt:lpwstr>_Toc157227661</vt:lpwstr>
      </vt:variant>
      <vt:variant>
        <vt:i4>1114162</vt:i4>
      </vt:variant>
      <vt:variant>
        <vt:i4>23</vt:i4>
      </vt:variant>
      <vt:variant>
        <vt:i4>0</vt:i4>
      </vt:variant>
      <vt:variant>
        <vt:i4>5</vt:i4>
      </vt:variant>
      <vt:variant>
        <vt:lpwstr/>
      </vt:variant>
      <vt:variant>
        <vt:lpwstr>_Toc157227660</vt:lpwstr>
      </vt:variant>
      <vt:variant>
        <vt:i4>1179698</vt:i4>
      </vt:variant>
      <vt:variant>
        <vt:i4>17</vt:i4>
      </vt:variant>
      <vt:variant>
        <vt:i4>0</vt:i4>
      </vt:variant>
      <vt:variant>
        <vt:i4>5</vt:i4>
      </vt:variant>
      <vt:variant>
        <vt:lpwstr/>
      </vt:variant>
      <vt:variant>
        <vt:lpwstr>_Toc157227659</vt:lpwstr>
      </vt:variant>
      <vt:variant>
        <vt:i4>1179698</vt:i4>
      </vt:variant>
      <vt:variant>
        <vt:i4>11</vt:i4>
      </vt:variant>
      <vt:variant>
        <vt:i4>0</vt:i4>
      </vt:variant>
      <vt:variant>
        <vt:i4>5</vt:i4>
      </vt:variant>
      <vt:variant>
        <vt:lpwstr/>
      </vt:variant>
      <vt:variant>
        <vt:lpwstr>_Toc157227658</vt:lpwstr>
      </vt:variant>
      <vt:variant>
        <vt:i4>1179698</vt:i4>
      </vt:variant>
      <vt:variant>
        <vt:i4>5</vt:i4>
      </vt:variant>
      <vt:variant>
        <vt:i4>0</vt:i4>
      </vt:variant>
      <vt:variant>
        <vt:i4>5</vt:i4>
      </vt:variant>
      <vt:variant>
        <vt:lpwstr/>
      </vt:variant>
      <vt:variant>
        <vt:lpwstr>_Toc157227657</vt:lpwstr>
      </vt:variant>
      <vt:variant>
        <vt:i4>2228321</vt:i4>
      </vt:variant>
      <vt:variant>
        <vt:i4>0</vt:i4>
      </vt:variant>
      <vt:variant>
        <vt:i4>0</vt:i4>
      </vt:variant>
      <vt:variant>
        <vt:i4>5</vt:i4>
      </vt:variant>
      <vt:variant>
        <vt:lpwstr>http://www.netdevgroup.com/</vt:lpwstr>
      </vt:variant>
      <vt:variant>
        <vt:lpwstr/>
      </vt:variant>
      <vt:variant>
        <vt:i4>4784205</vt:i4>
      </vt:variant>
      <vt:variant>
        <vt:i4>15925</vt:i4>
      </vt:variant>
      <vt:variant>
        <vt:i4>1037</vt:i4>
      </vt:variant>
      <vt:variant>
        <vt:i4>1</vt:i4>
      </vt:variant>
      <vt:variant>
        <vt:lpwstr>http://204.85.2.207/img/button_down_red.gif</vt:lpwstr>
      </vt:variant>
      <vt:variant>
        <vt:lpwstr/>
      </vt:variant>
      <vt:variant>
        <vt:i4>2293790</vt:i4>
      </vt:variant>
      <vt:variant>
        <vt:i4>16119</vt:i4>
      </vt:variant>
      <vt:variant>
        <vt:i4>1038</vt:i4>
      </vt:variant>
      <vt:variant>
        <vt:i4>1</vt:i4>
      </vt:variant>
      <vt:variant>
        <vt:lpwstr>http://204.85.2.207/img/button_add.gif</vt:lpwstr>
      </vt:variant>
      <vt:variant>
        <vt:lpwstr/>
      </vt:variant>
      <vt:variant>
        <vt:i4>6094918</vt:i4>
      </vt:variant>
      <vt:variant>
        <vt:i4>28331</vt:i4>
      </vt:variant>
      <vt:variant>
        <vt:i4>1063</vt:i4>
      </vt:variant>
      <vt:variant>
        <vt:i4>1</vt:i4>
      </vt:variant>
      <vt:variant>
        <vt:lpwstr>http://204.85.2.207/img/button_up_green.gif</vt:lpwstr>
      </vt:variant>
      <vt:variant>
        <vt:lpwstr/>
      </vt:variant>
      <vt:variant>
        <vt:i4>6094918</vt:i4>
      </vt:variant>
      <vt:variant>
        <vt:i4>28491</vt:i4>
      </vt:variant>
      <vt:variant>
        <vt:i4>1065</vt:i4>
      </vt:variant>
      <vt:variant>
        <vt:i4>1</vt:i4>
      </vt:variant>
      <vt:variant>
        <vt:lpwstr>http://204.85.2.207/img/button_up_green.gif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creator>Jason</dc:creator>
  <cp:lastModifiedBy>Richard Smith</cp:lastModifiedBy>
  <cp:revision>12</cp:revision>
  <cp:lastPrinted>2011-06-06T18:18:00Z</cp:lastPrinted>
  <dcterms:created xsi:type="dcterms:W3CDTF">2012-06-24T20:46:00Z</dcterms:created>
  <dcterms:modified xsi:type="dcterms:W3CDTF">2014-08-19T02:54:00Z</dcterms:modified>
</cp:coreProperties>
</file>